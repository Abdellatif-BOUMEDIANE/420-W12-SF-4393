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D2F8378" w14:textId="05B7C1D6" w:rsidR="004D36D7" w:rsidRPr="00CF3F09" w:rsidRDefault="00F52C7B" w:rsidP="00015B35">
      <w:pPr>
        <w:pStyle w:val="Titr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2608902FA03D4C27A40EE65FF133EF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80EFB" w:rsidRPr="00CF3F09">
            <w:rPr>
              <w:b w:val="0"/>
            </w:rPr>
            <w:t xml:space="preserve">Exercice </w:t>
          </w:r>
          <w:r w:rsidR="00CF3F09" w:rsidRPr="00CF3F09">
            <w:rPr>
              <w:b w:val="0"/>
            </w:rPr>
            <w:t>5</w:t>
          </w:r>
          <w:r w:rsidR="00F95DD2" w:rsidRPr="00CF3F09">
            <w:rPr>
              <w:b w:val="0"/>
            </w:rPr>
            <w:t xml:space="preserve"> découvrir mon identité</w:t>
          </w:r>
        </w:sdtContent>
      </w:sdt>
    </w:p>
    <w:p w14:paraId="6D2F8379" w14:textId="77777777" w:rsidR="005924BB" w:rsidRPr="00C92A7E" w:rsidRDefault="005924BB" w:rsidP="005924BB">
      <w:pPr>
        <w:pStyle w:val="Titre1"/>
        <w:numPr>
          <w:ilvl w:val="0"/>
          <w:numId w:val="3"/>
        </w:numPr>
      </w:pPr>
      <w:r w:rsidRPr="00C92A7E">
        <w:t>Objecti</w:t>
      </w:r>
      <w:r w:rsidR="00724626" w:rsidRPr="00C92A7E">
        <w:t>f</w:t>
      </w:r>
      <w:r w:rsidRPr="00C92A7E">
        <w:t>s</w:t>
      </w:r>
    </w:p>
    <w:p w14:paraId="6D2F837A" w14:textId="77777777" w:rsidR="005924BB" w:rsidRPr="00C92A7E" w:rsidRDefault="00085572" w:rsidP="00F95DD2">
      <w:pPr>
        <w:pStyle w:val="BodyTextL25"/>
      </w:pPr>
      <w:r w:rsidRPr="00C92A7E">
        <w:t xml:space="preserve">Dans cet exercice, </w:t>
      </w:r>
      <w:r w:rsidR="00DB6ABE">
        <w:t xml:space="preserve">vous allez </w:t>
      </w:r>
      <w:r w:rsidR="00F95DD2">
        <w:t xml:space="preserve">identifier le nom de votre ordinateur et son adresse IP sur </w:t>
      </w:r>
      <w:proofErr w:type="gramStart"/>
      <w:r w:rsidR="00F95DD2">
        <w:t>le réseaux</w:t>
      </w:r>
      <w:proofErr w:type="gramEnd"/>
      <w:r w:rsidR="00F95DD2">
        <w:t>.</w:t>
      </w:r>
    </w:p>
    <w:p w14:paraId="6D2F837B" w14:textId="77777777" w:rsidR="005924BB" w:rsidRPr="00C92A7E" w:rsidRDefault="00E96375" w:rsidP="005924BB">
      <w:pPr>
        <w:pStyle w:val="Titre1"/>
        <w:numPr>
          <w:ilvl w:val="0"/>
          <w:numId w:val="3"/>
        </w:numPr>
      </w:pPr>
      <w:r w:rsidRPr="00C92A7E">
        <w:t>Informations</w:t>
      </w:r>
    </w:p>
    <w:p w14:paraId="6D2F837C" w14:textId="77777777" w:rsidR="00F95DD2" w:rsidRDefault="00F95DD2" w:rsidP="00454C2B">
      <w:pPr>
        <w:pStyle w:val="BodyTextL25"/>
      </w:pPr>
      <w:bookmarkStart w:id="1" w:name="_Hlk4137011"/>
      <w:r>
        <w:t>Ces deux informations sont souvent nécessaires pour établir une communication réussie avec d’autres équipements.</w:t>
      </w:r>
    </w:p>
    <w:p w14:paraId="6D2F837D" w14:textId="77777777" w:rsidR="00454C2B" w:rsidRPr="00C92A7E" w:rsidRDefault="00F95DD2" w:rsidP="00454C2B">
      <w:pPr>
        <w:pStyle w:val="BodyTextL25"/>
      </w:pPr>
      <w:r>
        <w:t>Par exemple, c’est le cas pour imprimer ou se connecter à distance sur d’autres équipements</w:t>
      </w:r>
      <w:r w:rsidR="00A574D5">
        <w:t>.</w:t>
      </w:r>
    </w:p>
    <w:bookmarkEnd w:id="1"/>
    <w:p w14:paraId="6D2F837E" w14:textId="77777777" w:rsidR="005924BB" w:rsidRPr="00C92A7E" w:rsidRDefault="008222FC" w:rsidP="005924BB">
      <w:pPr>
        <w:pStyle w:val="Titre1"/>
        <w:numPr>
          <w:ilvl w:val="0"/>
          <w:numId w:val="3"/>
        </w:numPr>
      </w:pPr>
      <w:r w:rsidRPr="00C92A7E">
        <w:t>Besoins</w:t>
      </w:r>
    </w:p>
    <w:p w14:paraId="6D2F837F" w14:textId="77777777" w:rsidR="00F95DD2" w:rsidRDefault="00C77D54" w:rsidP="005924BB">
      <w:pPr>
        <w:pStyle w:val="Bulletlevel1"/>
        <w:spacing w:before="60" w:after="60" w:line="276" w:lineRule="auto"/>
      </w:pPr>
      <w:r>
        <w:t xml:space="preserve">Votre </w:t>
      </w:r>
      <w:r w:rsidR="00F95DD2">
        <w:t>VM dans vSphere</w:t>
      </w:r>
    </w:p>
    <w:p w14:paraId="6D2F8380" w14:textId="77777777" w:rsidR="005924BB" w:rsidRDefault="009216D7" w:rsidP="005924BB">
      <w:pPr>
        <w:pStyle w:val="Bulletlevel1"/>
        <w:spacing w:before="60" w:after="60" w:line="276" w:lineRule="auto"/>
      </w:pPr>
      <w:r w:rsidRPr="00C92A7E">
        <w:t>Connexion r</w:t>
      </w:r>
      <w:r w:rsidR="003B0205" w:rsidRPr="00C92A7E">
        <w:t>é</w:t>
      </w:r>
      <w:r w:rsidRPr="00C92A7E">
        <w:t>seau</w:t>
      </w:r>
    </w:p>
    <w:p w14:paraId="6D2F8381" w14:textId="77777777" w:rsidR="00D67DE4" w:rsidRPr="00C92A7E" w:rsidRDefault="00D67DE4" w:rsidP="00D67DE4">
      <w:pPr>
        <w:pStyle w:val="Titre1"/>
        <w:numPr>
          <w:ilvl w:val="0"/>
          <w:numId w:val="3"/>
        </w:numPr>
      </w:pPr>
      <w:r>
        <w:t>Évaluations</w:t>
      </w:r>
    </w:p>
    <w:p w14:paraId="6D2F8382" w14:textId="77777777" w:rsidR="00D67DE4" w:rsidRPr="00C92A7E" w:rsidRDefault="00D67DE4" w:rsidP="00D67DE4">
      <w:pPr>
        <w:pStyle w:val="BodyTextL25"/>
      </w:pPr>
      <w:r>
        <w:t>Cet exercice est une évaluation formative</w:t>
      </w:r>
      <w:r w:rsidRPr="00C92A7E">
        <w:t>.</w:t>
      </w:r>
    </w:p>
    <w:p w14:paraId="6D2F8383" w14:textId="77777777" w:rsidR="005B0B11" w:rsidRDefault="005924BB" w:rsidP="005B0B11">
      <w:pPr>
        <w:pStyle w:val="Titre1"/>
        <w:numPr>
          <w:ilvl w:val="0"/>
          <w:numId w:val="3"/>
        </w:numPr>
      </w:pPr>
      <w:r w:rsidRPr="00C92A7E">
        <w:t>Instructions</w:t>
      </w:r>
    </w:p>
    <w:p w14:paraId="6D2F8384" w14:textId="77777777" w:rsidR="00F10960" w:rsidRDefault="00F10960" w:rsidP="00F10960">
      <w:pPr>
        <w:pStyle w:val="PartHead"/>
      </w:pPr>
      <w:r>
        <w:t> </w:t>
      </w:r>
      <w:r w:rsidR="00F95DD2">
        <w:t>Identifier l’ordinateur</w:t>
      </w:r>
    </w:p>
    <w:p w14:paraId="6D2F8385" w14:textId="77777777" w:rsidR="00F95DD2" w:rsidRDefault="00F95DD2" w:rsidP="00BF0D39">
      <w:pPr>
        <w:pStyle w:val="BodyTextL25"/>
      </w:pPr>
      <w:r>
        <w:t>À l’installation de Windows, le système a donné un nom unique à l’ordinateur sur le réseau.</w:t>
      </w:r>
    </w:p>
    <w:p w14:paraId="6D2F8386" w14:textId="77777777" w:rsidR="00F95DD2" w:rsidRDefault="00F95DD2" w:rsidP="00BF0D39">
      <w:pPr>
        <w:pStyle w:val="BodyTextL25"/>
      </w:pPr>
      <w:r>
        <w:t>Aussi, l’installation a permis de configurer une adresse IP sur le réseau local du PC.</w:t>
      </w:r>
    </w:p>
    <w:p w14:paraId="6D2F8387" w14:textId="77777777" w:rsidR="00F95DD2" w:rsidRDefault="00F95DD2" w:rsidP="00BF0D39">
      <w:pPr>
        <w:pStyle w:val="BodyTextL25"/>
      </w:pPr>
      <w:r>
        <w:t>Ces deux actions étant automatiques, vous devez pouvoir trouver :</w:t>
      </w:r>
    </w:p>
    <w:p w14:paraId="6D2F8388" w14:textId="77777777" w:rsidR="00F95DD2" w:rsidRDefault="00F95DD2" w:rsidP="00F95DD2">
      <w:pPr>
        <w:pStyle w:val="BodyTextL25"/>
        <w:numPr>
          <w:ilvl w:val="0"/>
          <w:numId w:val="25"/>
        </w:numPr>
      </w:pPr>
      <w:r>
        <w:t>Le nom de l’ordinateur</w:t>
      </w:r>
    </w:p>
    <w:p w14:paraId="6D2F8389" w14:textId="77777777" w:rsidR="00F95DD2" w:rsidRDefault="00F95DD2" w:rsidP="00F95DD2">
      <w:pPr>
        <w:pStyle w:val="BodyTextL25"/>
        <w:numPr>
          <w:ilvl w:val="0"/>
          <w:numId w:val="25"/>
        </w:numPr>
      </w:pPr>
      <w:r>
        <w:t>Son adresse IP</w:t>
      </w:r>
    </w:p>
    <w:p w14:paraId="6D2F838A" w14:textId="77777777" w:rsidR="000237DD" w:rsidRDefault="000237DD" w:rsidP="000237DD">
      <w:pPr>
        <w:pStyle w:val="BodyTextL25"/>
        <w:numPr>
          <w:ilvl w:val="0"/>
          <w:numId w:val="26"/>
        </w:numPr>
      </w:pPr>
      <w:r>
        <w:t>Tapez Ce PC dans la zone de recherche.</w:t>
      </w:r>
    </w:p>
    <w:p w14:paraId="6D2F838B" w14:textId="77777777" w:rsidR="000237DD" w:rsidRPr="000237DD" w:rsidRDefault="000237DD" w:rsidP="000237DD">
      <w:pPr>
        <w:pStyle w:val="BodyTextL25"/>
        <w:numPr>
          <w:ilvl w:val="0"/>
          <w:numId w:val="26"/>
        </w:numPr>
      </w:pPr>
      <w:r>
        <w:t xml:space="preserve">Avec le bouton droit de la souris, cliquez sur Ce PC. Cliquez sur </w:t>
      </w:r>
      <w:r w:rsidRPr="000237DD">
        <w:rPr>
          <w:b/>
        </w:rPr>
        <w:t>Propriétés</w:t>
      </w:r>
    </w:p>
    <w:p w14:paraId="6D2F838C" w14:textId="77777777" w:rsidR="000237DD" w:rsidRDefault="000237DD" w:rsidP="000237DD">
      <w:pPr>
        <w:pStyle w:val="BodyTextL25"/>
        <w:numPr>
          <w:ilvl w:val="0"/>
          <w:numId w:val="26"/>
        </w:numPr>
      </w:pPr>
      <w:r>
        <w:t>Recherchez « Nom de l’ordinateur dans l’écran »,  Ce nom ressemble à « DESKTOP-XXXXX »</w:t>
      </w:r>
    </w:p>
    <w:p w14:paraId="6D2F838D" w14:textId="77777777" w:rsidR="000237DD" w:rsidRDefault="000237DD" w:rsidP="000237DD">
      <w:pPr>
        <w:pStyle w:val="BodyTextL25"/>
        <w:numPr>
          <w:ilvl w:val="0"/>
          <w:numId w:val="26"/>
        </w:numPr>
      </w:pPr>
      <w:r>
        <w:t>Notez ce nom quelque-part, sur votre clé USB</w:t>
      </w:r>
      <w:r w:rsidR="009A003C">
        <w:t xml:space="preserve"> pour plus </w:t>
      </w:r>
      <w:proofErr w:type="gramStart"/>
      <w:r w:rsidR="009A003C">
        <w:t>tard.</w:t>
      </w:r>
      <w:r>
        <w:t>.</w:t>
      </w:r>
      <w:proofErr w:type="gramEnd"/>
    </w:p>
    <w:p w14:paraId="6D2F838E" w14:textId="77777777" w:rsidR="000237DD" w:rsidRDefault="009A003C" w:rsidP="000237DD">
      <w:pPr>
        <w:pStyle w:val="PartHead"/>
      </w:pPr>
      <w:r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6D2F83DC" wp14:editId="6D2F83DD">
            <wp:simplePos x="0" y="0"/>
            <wp:positionH relativeFrom="column">
              <wp:posOffset>4879975</wp:posOffset>
            </wp:positionH>
            <wp:positionV relativeFrom="paragraph">
              <wp:posOffset>315595</wp:posOffset>
            </wp:positionV>
            <wp:extent cx="1602105" cy="499745"/>
            <wp:effectExtent l="19050" t="0" r="0" b="0"/>
            <wp:wrapThrough wrapText="bothSides">
              <wp:wrapPolygon edited="0">
                <wp:start x="-257" y="0"/>
                <wp:lineTo x="-257" y="20584"/>
                <wp:lineTo x="21574" y="20584"/>
                <wp:lineTo x="21574" y="0"/>
                <wp:lineTo x="-257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237DD">
        <w:t>Identifier l’adresse IP du PC</w:t>
      </w:r>
    </w:p>
    <w:p w14:paraId="6D2F838F" w14:textId="77777777" w:rsidR="000237DD" w:rsidRPr="00C77D54" w:rsidRDefault="00C77D54" w:rsidP="000237DD">
      <w:pPr>
        <w:pStyle w:val="BodyTextL25"/>
        <w:ind w:left="0"/>
        <w:rPr>
          <w:b/>
        </w:rPr>
      </w:pPr>
      <w:r w:rsidRPr="00C77D54">
        <w:rPr>
          <w:b/>
        </w:rPr>
        <w:t>Méthode graphique</w:t>
      </w:r>
    </w:p>
    <w:p w14:paraId="6D2F8390" w14:textId="77777777" w:rsidR="000237DD" w:rsidRDefault="00F52C7B" w:rsidP="000237DD">
      <w:pPr>
        <w:pStyle w:val="BodyTextL25"/>
        <w:numPr>
          <w:ilvl w:val="0"/>
          <w:numId w:val="28"/>
        </w:numPr>
      </w:pPr>
      <w:r>
        <w:rPr>
          <w:noProof/>
          <w:lang w:eastAsia="fr-CA"/>
        </w:rPr>
        <w:pict w14:anchorId="6D2F83D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21.85pt;margin-top:13.05pt;width:25.65pt;height:29pt;flip:x y;z-index:251659264;mso-position-horizontal-relative:text;mso-position-vertical-relative:text" o:connectortype="straight" strokecolor="red" strokeweight="1.5pt">
            <v:stroke endarrow="block"/>
          </v:shape>
        </w:pict>
      </w:r>
      <w:r w:rsidR="000237DD">
        <w:t>Déplacez la souris dans le coin droit inférieur de votre PC</w:t>
      </w:r>
    </w:p>
    <w:p w14:paraId="6D2F8391" w14:textId="77777777" w:rsidR="009A003C" w:rsidRDefault="009A003C" w:rsidP="000237DD">
      <w:pPr>
        <w:pStyle w:val="BodyTextL25"/>
        <w:numPr>
          <w:ilvl w:val="0"/>
          <w:numId w:val="28"/>
        </w:numPr>
      </w:pPr>
      <w:r>
        <w:t>Cliquez sur l’icône Réseau/Accès Internet</w:t>
      </w:r>
    </w:p>
    <w:p w14:paraId="6D2F8392" w14:textId="77777777" w:rsidR="009A003C" w:rsidRDefault="009A003C" w:rsidP="000237DD">
      <w:pPr>
        <w:pStyle w:val="BodyTextL25"/>
        <w:numPr>
          <w:ilvl w:val="0"/>
          <w:numId w:val="28"/>
        </w:numPr>
      </w:pPr>
      <w:r>
        <w:t>Cliquez sur</w:t>
      </w:r>
      <w:r w:rsidR="004B262C">
        <w:t xml:space="preserve"> « Paramètres</w:t>
      </w:r>
      <w:r>
        <w:t xml:space="preserve"> réseaux &amp; Internet»</w:t>
      </w:r>
    </w:p>
    <w:p w14:paraId="6D2F8393" w14:textId="77777777" w:rsidR="009A003C" w:rsidRDefault="009A003C" w:rsidP="009A003C">
      <w:pPr>
        <w:pStyle w:val="BodyTextL25"/>
        <w:numPr>
          <w:ilvl w:val="0"/>
          <w:numId w:val="28"/>
        </w:numPr>
      </w:pPr>
      <w:r>
        <w:t>Cliquez sur « Afficher les propriétés du réseau »</w:t>
      </w:r>
    </w:p>
    <w:p w14:paraId="6D2F8394" w14:textId="77777777" w:rsidR="009A003C" w:rsidRDefault="009A003C" w:rsidP="000237DD">
      <w:pPr>
        <w:pStyle w:val="BodyTextL25"/>
        <w:numPr>
          <w:ilvl w:val="0"/>
          <w:numId w:val="28"/>
        </w:numPr>
      </w:pPr>
      <w:r>
        <w:t xml:space="preserve">Recherchez </w:t>
      </w:r>
      <w:r w:rsidR="00C77D54">
        <w:t>« </w:t>
      </w:r>
      <w:r>
        <w:t>Adresse IPV4 :</w:t>
      </w:r>
      <w:r w:rsidR="00C77D54">
        <w:t>»</w:t>
      </w:r>
      <w:r>
        <w:t xml:space="preserve">    10.100.X.X/24 (comme celle-ci)</w:t>
      </w:r>
    </w:p>
    <w:p w14:paraId="6D2F8395" w14:textId="77777777" w:rsidR="009A003C" w:rsidRDefault="009A003C" w:rsidP="000237DD">
      <w:pPr>
        <w:pStyle w:val="BodyTextL25"/>
        <w:numPr>
          <w:ilvl w:val="0"/>
          <w:numId w:val="28"/>
        </w:numPr>
      </w:pPr>
      <w:r>
        <w:t>notez votre adresse IPv4 sur votre clé USB</w:t>
      </w:r>
      <w:r w:rsidR="00156104">
        <w:t xml:space="preserve"> ou SSD dans un fichier texte avec un nom significatif</w:t>
      </w:r>
      <w:r>
        <w:t>.</w:t>
      </w:r>
    </w:p>
    <w:p w14:paraId="6D2F8396" w14:textId="77777777" w:rsidR="00C77D54" w:rsidRPr="00C77D54" w:rsidRDefault="00C77D54" w:rsidP="00C77D54">
      <w:pPr>
        <w:pStyle w:val="BodyTextL25"/>
        <w:ind w:left="0"/>
        <w:rPr>
          <w:b/>
        </w:rPr>
      </w:pPr>
      <w:r w:rsidRPr="00C77D54">
        <w:rPr>
          <w:b/>
          <w:noProof/>
          <w:lang w:eastAsia="fr-CA"/>
        </w:rPr>
        <w:lastRenderedPageBreak/>
        <w:drawing>
          <wp:anchor distT="0" distB="0" distL="114300" distR="114300" simplePos="0" relativeHeight="251660288" behindDoc="0" locked="0" layoutInCell="1" allowOverlap="1" wp14:anchorId="6D2F83DF" wp14:editId="6D2F83E0">
            <wp:simplePos x="0" y="0"/>
            <wp:positionH relativeFrom="column">
              <wp:posOffset>5233670</wp:posOffset>
            </wp:positionH>
            <wp:positionV relativeFrom="paragraph">
              <wp:posOffset>83185</wp:posOffset>
            </wp:positionV>
            <wp:extent cx="1473200" cy="439420"/>
            <wp:effectExtent l="19050" t="0" r="0" b="0"/>
            <wp:wrapThrough wrapText="bothSides">
              <wp:wrapPolygon edited="0">
                <wp:start x="-279" y="0"/>
                <wp:lineTo x="-279" y="20601"/>
                <wp:lineTo x="21507" y="20601"/>
                <wp:lineTo x="21507" y="0"/>
                <wp:lineTo x="-279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43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77D54">
        <w:rPr>
          <w:b/>
        </w:rPr>
        <w:t>Méthode directe par console</w:t>
      </w:r>
    </w:p>
    <w:p w14:paraId="6D2F8397" w14:textId="77777777" w:rsidR="00C77D54" w:rsidRDefault="00C77D54" w:rsidP="00C77D54">
      <w:pPr>
        <w:pStyle w:val="BodyTextL25"/>
        <w:numPr>
          <w:ilvl w:val="0"/>
          <w:numId w:val="29"/>
        </w:numPr>
      </w:pPr>
      <w:r>
        <w:t xml:space="preserve">Ouvrez l’invite de commande par la commande </w:t>
      </w:r>
      <w:r w:rsidRPr="00156104">
        <w:rPr>
          <w:b/>
        </w:rPr>
        <w:t>cmd.exe</w:t>
      </w:r>
      <w:r>
        <w:t xml:space="preserve"> (</w:t>
      </w:r>
      <w:r w:rsidRPr="00C77D54">
        <w:t xml:space="preserve">ou cliquez sur l’icône dans la barre des </w:t>
      </w:r>
      <w:r>
        <w:t>tâches)</w:t>
      </w:r>
    </w:p>
    <w:p w14:paraId="6D2F8398" w14:textId="77777777" w:rsidR="009A003C" w:rsidRPr="00C77D54" w:rsidRDefault="00F52C7B" w:rsidP="00C77D54">
      <w:pPr>
        <w:pStyle w:val="BodyTextL25"/>
        <w:numPr>
          <w:ilvl w:val="0"/>
          <w:numId w:val="29"/>
        </w:numPr>
      </w:pPr>
      <w:r>
        <w:rPr>
          <w:noProof/>
          <w:lang w:eastAsia="fr-CA"/>
        </w:rPr>
        <w:pict w14:anchorId="6D2F83E1">
          <v:shape id="_x0000_s1027" type="#_x0000_t32" style="position:absolute;left:0;text-align:left;margin-left:494.35pt;margin-top:.7pt;width:25.65pt;height:29pt;flip:x y;z-index:251661312;mso-position-horizontal-relative:text;mso-position-vertical-relative:text" o:connectortype="straight" strokecolor="red" strokeweight="1.5pt">
            <v:stroke endarrow="block"/>
          </v:shape>
        </w:pict>
      </w:r>
      <w:r w:rsidR="00C77D54">
        <w:t xml:space="preserve">Lancez la commande </w:t>
      </w:r>
      <w:r w:rsidR="00C77D54" w:rsidRPr="00C77D54">
        <w:rPr>
          <w:b/>
        </w:rPr>
        <w:t xml:space="preserve">ipconfig |  more </w:t>
      </w:r>
    </w:p>
    <w:p w14:paraId="6D2F8399" w14:textId="77777777" w:rsidR="00C77D54" w:rsidRDefault="00C77D54" w:rsidP="00C77D54">
      <w:pPr>
        <w:pStyle w:val="BodyTextL25"/>
        <w:numPr>
          <w:ilvl w:val="0"/>
          <w:numId w:val="28"/>
        </w:numPr>
      </w:pPr>
      <w:r>
        <w:t>Recherchez « Adresse IPV4 :»    10.100.X.X/24 (comme celle-ci)</w:t>
      </w:r>
    </w:p>
    <w:p w14:paraId="6D2F839A" w14:textId="77777777" w:rsidR="00C77D54" w:rsidRDefault="00C77D54" w:rsidP="00C77D54">
      <w:pPr>
        <w:pStyle w:val="BodyTextL25"/>
        <w:numPr>
          <w:ilvl w:val="0"/>
          <w:numId w:val="29"/>
        </w:numPr>
      </w:pPr>
      <w:r>
        <w:t>notez votre adresse IPv4 sur votre clé USB pour plus tard</w:t>
      </w:r>
    </w:p>
    <w:p w14:paraId="6D2F839B" w14:textId="77777777" w:rsidR="008E0F95" w:rsidRDefault="00C77D54" w:rsidP="00C77D54">
      <w:pPr>
        <w:pStyle w:val="BodyTextL25"/>
        <w:numPr>
          <w:ilvl w:val="0"/>
          <w:numId w:val="29"/>
        </w:numPr>
      </w:pPr>
      <w:r>
        <w:t>fermez l’invite de commande</w:t>
      </w:r>
    </w:p>
    <w:p w14:paraId="6D2F839C" w14:textId="77777777" w:rsidR="00054508" w:rsidRDefault="00054508" w:rsidP="00054508">
      <w:pPr>
        <w:pStyle w:val="PartHead"/>
      </w:pPr>
      <w:r>
        <w:t> rejoindre un autre ordinateur local</w:t>
      </w:r>
    </w:p>
    <w:p w14:paraId="6D2F839D" w14:textId="77777777" w:rsidR="00054508" w:rsidRDefault="00054508" w:rsidP="00054508">
      <w:pPr>
        <w:pStyle w:val="BodyTextL25"/>
        <w:ind w:left="720"/>
      </w:pPr>
      <w:r>
        <w:t>A cette étape-ci, vous aurez besoin de partager des informations avec un</w:t>
      </w:r>
      <w:r w:rsidR="006B3778">
        <w:t>e</w:t>
      </w:r>
      <w:r>
        <w:t xml:space="preserve"> autre personne ayant une VM sur le même réseau local.</w:t>
      </w:r>
    </w:p>
    <w:p w14:paraId="6D2F839E" w14:textId="77777777" w:rsidR="00156104" w:rsidRDefault="00F52C7B" w:rsidP="00054508">
      <w:pPr>
        <w:pStyle w:val="BodyTextL25"/>
        <w:ind w:left="720"/>
      </w:pPr>
      <w:r>
        <w:rPr>
          <w:noProof/>
          <w:lang w:eastAsia="fr-CA"/>
        </w:rPr>
        <w:pict w14:anchorId="6D2F83E3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-2.45pt;margin-top:6.45pt;width:526pt;height:37.05pt;z-index:251666432" fillcolor="#c6d9f1 [671]">
            <o:lock v:ext="edit" aspectratio="t"/>
            <v:textbox style="mso-next-textbox:#_x0000_s1029;mso-fit-shape-to-text:t">
              <w:txbxContent>
                <w:p w14:paraId="6D2F840C" w14:textId="77777777" w:rsidR="00156104" w:rsidRPr="008642F1" w:rsidRDefault="00156104" w:rsidP="00156104">
                  <w:pPr>
                    <w:spacing w:before="0" w:after="0"/>
                  </w:pPr>
                  <w:r>
                    <w:rPr>
                      <w:bCs/>
                      <w:lang w:val="fr-FR"/>
                    </w:rPr>
                    <w:t xml:space="preserve">NOTE : NORMALEMENT, dans </w:t>
                  </w:r>
                  <w:proofErr w:type="spellStart"/>
                  <w:r>
                    <w:rPr>
                      <w:bCs/>
                      <w:lang w:val="fr-FR"/>
                    </w:rPr>
                    <w:t>vShpere</w:t>
                  </w:r>
                  <w:proofErr w:type="spellEnd"/>
                  <w:r>
                    <w:rPr>
                      <w:bCs/>
                      <w:lang w:val="fr-FR"/>
                    </w:rPr>
                    <w:t>, tous les postes sont sur un même réseau</w:t>
                  </w:r>
                  <w:r>
                    <w:t xml:space="preserve"> local. Nous pourrons vérifier cela durant le cours.</w:t>
                  </w:r>
                </w:p>
              </w:txbxContent>
            </v:textbox>
          </v:shape>
        </w:pict>
      </w:r>
    </w:p>
    <w:p w14:paraId="6D2F839F" w14:textId="77777777" w:rsidR="00156104" w:rsidRDefault="00156104" w:rsidP="00054508">
      <w:pPr>
        <w:pStyle w:val="BodyTextL25"/>
        <w:ind w:left="720"/>
      </w:pPr>
    </w:p>
    <w:p w14:paraId="6D2F83A0" w14:textId="77777777" w:rsidR="00156104" w:rsidRDefault="00156104" w:rsidP="00054508">
      <w:pPr>
        <w:pStyle w:val="BodyTextL25"/>
        <w:ind w:left="720"/>
      </w:pPr>
    </w:p>
    <w:p w14:paraId="6D2F83A1" w14:textId="77777777" w:rsidR="00054508" w:rsidRPr="00054508" w:rsidRDefault="00054508" w:rsidP="00054508">
      <w:pPr>
        <w:pStyle w:val="BodyTextL25"/>
        <w:ind w:left="720"/>
        <w:rPr>
          <w:b/>
        </w:rPr>
      </w:pPr>
      <w:r w:rsidRPr="00054508">
        <w:rPr>
          <w:b/>
        </w:rPr>
        <w:t>Comment savoir si l’autre ordinateur est sur le même réseau que le mien?</w:t>
      </w:r>
    </w:p>
    <w:p w14:paraId="6D2F83A2" w14:textId="77777777" w:rsidR="00054508" w:rsidRDefault="00054508" w:rsidP="00054508">
      <w:pPr>
        <w:pStyle w:val="BodyTextL25"/>
        <w:ind w:left="720"/>
      </w:pPr>
      <w:r>
        <w:t>Voici comment. Puisque vous êtes deux personnes à travailler en équipe, donnez-vous un alias nommée Alice. L’autre personne portera l’alias BOB.</w:t>
      </w:r>
    </w:p>
    <w:p w14:paraId="6D2F83A3" w14:textId="77777777" w:rsidR="00054508" w:rsidRDefault="00054508" w:rsidP="00054508">
      <w:pPr>
        <w:pStyle w:val="BodyTextL25"/>
        <w:numPr>
          <w:ilvl w:val="0"/>
          <w:numId w:val="30"/>
        </w:numPr>
      </w:pPr>
      <w:r>
        <w:t>Vous êtes Alice, demandez à BOB de vous donner son adresse IP</w:t>
      </w:r>
      <w:r w:rsidR="00156104">
        <w:t>, (**DU A LA DISTANCE ** par courriel)</w:t>
      </w:r>
      <w:r>
        <w:t xml:space="preserve">, obtenu </w:t>
      </w:r>
      <w:r w:rsidR="00156104">
        <w:t xml:space="preserve">par lui-même </w:t>
      </w:r>
      <w:r>
        <w:t>à l’étape précédente.</w:t>
      </w:r>
    </w:p>
    <w:p w14:paraId="6D2F83A4" w14:textId="77777777" w:rsidR="00054508" w:rsidRDefault="00054508" w:rsidP="00054508">
      <w:pPr>
        <w:pStyle w:val="BodyTextL25"/>
        <w:numPr>
          <w:ilvl w:val="0"/>
          <w:numId w:val="30"/>
        </w:numPr>
      </w:pPr>
      <w:r>
        <w:t>Donnez à BOB votre adresse IP</w:t>
      </w:r>
    </w:p>
    <w:p w14:paraId="6D2F83A5" w14:textId="77777777" w:rsidR="00054508" w:rsidRDefault="00054508" w:rsidP="00054508">
      <w:pPr>
        <w:pStyle w:val="BodyTextL25"/>
        <w:ind w:left="1080"/>
      </w:pPr>
      <w:r>
        <w:t>VUE de la console des deux ordinateur</w:t>
      </w:r>
      <w:r w:rsidR="00156104">
        <w:t>s</w:t>
      </w:r>
      <w:r>
        <w:t xml:space="preserve"> Windows 10 dans vSphere</w:t>
      </w:r>
    </w:p>
    <w:p w14:paraId="6D2F83A6" w14:textId="77777777" w:rsidR="00054508" w:rsidRDefault="00054508" w:rsidP="00054508">
      <w:pPr>
        <w:pStyle w:val="BodyTextL25"/>
        <w:ind w:left="1080"/>
      </w:pPr>
      <w:r>
        <w:t xml:space="preserve">Ordinateur </w:t>
      </w:r>
      <w:r>
        <w:tab/>
        <w:t>d’Alice</w:t>
      </w:r>
      <w:r>
        <w:tab/>
      </w:r>
      <w:r>
        <w:tab/>
      </w:r>
      <w:r>
        <w:tab/>
      </w:r>
      <w:r>
        <w:tab/>
      </w:r>
      <w:r>
        <w:tab/>
        <w:t>ordinateur de BOB</w:t>
      </w:r>
      <w:r>
        <w:tab/>
      </w:r>
      <w:r>
        <w:tab/>
      </w:r>
      <w:r>
        <w:tab/>
      </w:r>
      <w:r>
        <w:tab/>
      </w:r>
    </w:p>
    <w:p w14:paraId="6D2F83A7" w14:textId="77777777" w:rsidR="00054508" w:rsidRDefault="00054508" w:rsidP="00054508">
      <w:pPr>
        <w:pStyle w:val="BodyTextL25"/>
        <w:ind w:left="1080" w:hanging="1364"/>
      </w:pPr>
      <w:r>
        <w:rPr>
          <w:noProof/>
          <w:lang w:eastAsia="fr-CA"/>
        </w:rPr>
        <w:drawing>
          <wp:anchor distT="0" distB="0" distL="114300" distR="114300" simplePos="0" relativeHeight="251663360" behindDoc="0" locked="0" layoutInCell="1" allowOverlap="1" wp14:anchorId="6D2F83E4" wp14:editId="6D2F83E5">
            <wp:simplePos x="0" y="0"/>
            <wp:positionH relativeFrom="column">
              <wp:posOffset>3395980</wp:posOffset>
            </wp:positionH>
            <wp:positionV relativeFrom="paragraph">
              <wp:posOffset>43180</wp:posOffset>
            </wp:positionV>
            <wp:extent cx="3368040" cy="603250"/>
            <wp:effectExtent l="19050" t="0" r="3810" b="0"/>
            <wp:wrapThrough wrapText="bothSides">
              <wp:wrapPolygon edited="0">
                <wp:start x="-122" y="0"/>
                <wp:lineTo x="-122" y="21145"/>
                <wp:lineTo x="21624" y="21145"/>
                <wp:lineTo x="21624" y="0"/>
                <wp:lineTo x="-122" y="0"/>
              </wp:wrapPolygon>
            </wp:wrapThrough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CA"/>
        </w:rPr>
        <w:drawing>
          <wp:anchor distT="0" distB="0" distL="114300" distR="114300" simplePos="0" relativeHeight="251662336" behindDoc="0" locked="0" layoutInCell="1" allowOverlap="1" wp14:anchorId="6D2F83E6" wp14:editId="6D2F83E7">
            <wp:simplePos x="0" y="0"/>
            <wp:positionH relativeFrom="column">
              <wp:posOffset>-157792</wp:posOffset>
            </wp:positionH>
            <wp:positionV relativeFrom="paragraph">
              <wp:posOffset>383</wp:posOffset>
            </wp:positionV>
            <wp:extent cx="3371132" cy="595223"/>
            <wp:effectExtent l="19050" t="0" r="718" b="0"/>
            <wp:wrapThrough wrapText="bothSides">
              <wp:wrapPolygon edited="0">
                <wp:start x="-122" y="0"/>
                <wp:lineTo x="-122" y="20739"/>
                <wp:lineTo x="21605" y="20739"/>
                <wp:lineTo x="21605" y="0"/>
                <wp:lineTo x="-122" y="0"/>
              </wp:wrapPolygon>
            </wp:wrapThrough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132" cy="59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D2F83A8" w14:textId="77777777" w:rsidR="00054508" w:rsidRPr="00156104" w:rsidRDefault="00156104" w:rsidP="00156104">
      <w:pPr>
        <w:pStyle w:val="BodyTextL25"/>
        <w:numPr>
          <w:ilvl w:val="0"/>
          <w:numId w:val="30"/>
        </w:numPr>
        <w:rPr>
          <w:rFonts w:ascii="Courier New" w:hAnsi="Courier New" w:cs="Courier New"/>
          <w:szCs w:val="20"/>
        </w:rPr>
      </w:pPr>
      <w:r>
        <w:rPr>
          <w:noProof/>
          <w:lang w:eastAsia="fr-CA"/>
        </w:rPr>
        <w:drawing>
          <wp:anchor distT="0" distB="0" distL="114300" distR="114300" simplePos="0" relativeHeight="251667456" behindDoc="0" locked="0" layoutInCell="1" allowOverlap="1" wp14:anchorId="6D2F83E8" wp14:editId="6D2F83E9">
            <wp:simplePos x="0" y="0"/>
            <wp:positionH relativeFrom="column">
              <wp:posOffset>3305175</wp:posOffset>
            </wp:positionH>
            <wp:positionV relativeFrom="paragraph">
              <wp:posOffset>154940</wp:posOffset>
            </wp:positionV>
            <wp:extent cx="244475" cy="219075"/>
            <wp:effectExtent l="19050" t="0" r="3175" b="0"/>
            <wp:wrapThrough wrapText="bothSides">
              <wp:wrapPolygon edited="0">
                <wp:start x="23283" y="21600"/>
                <wp:lineTo x="23283" y="939"/>
                <wp:lineTo x="-281" y="939"/>
                <wp:lineTo x="-281" y="21600"/>
                <wp:lineTo x="23283" y="21600"/>
              </wp:wrapPolygon>
            </wp:wrapThrough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444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54508">
        <w:t>Alice lance la commande    ping 10.100.1.238</w:t>
      </w:r>
      <w:r>
        <w:t xml:space="preserve">    </w:t>
      </w:r>
      <w:r>
        <w:sym w:font="Wingdings" w:char="F0E0"/>
      </w:r>
      <w:r>
        <w:t xml:space="preserve">   </w:t>
      </w:r>
      <w:r w:rsidR="00054508">
        <w:t xml:space="preserve"> (dans cet exemple)</w:t>
      </w:r>
    </w:p>
    <w:p w14:paraId="6D2F83A9" w14:textId="77777777" w:rsidR="00054508" w:rsidRDefault="00054508" w:rsidP="00054508">
      <w:pPr>
        <w:pStyle w:val="BodyTextL25"/>
        <w:numPr>
          <w:ilvl w:val="0"/>
          <w:numId w:val="30"/>
        </w:numPr>
      </w:pPr>
      <w:r>
        <w:t>BOB lance la commande    ping .100.1.232</w:t>
      </w:r>
      <w:r w:rsidR="00156104">
        <w:t xml:space="preserve">  </w:t>
      </w:r>
      <w:r>
        <w:t>(dans cet exemple)</w:t>
      </w:r>
    </w:p>
    <w:p w14:paraId="6D2F83AA" w14:textId="77777777" w:rsidR="00054508" w:rsidRDefault="00054508" w:rsidP="00054508">
      <w:pPr>
        <w:pStyle w:val="BodyTextL25"/>
        <w:ind w:left="720"/>
      </w:pPr>
      <w:r>
        <w:t>Les deux ping doivent répondre</w:t>
      </w:r>
      <w:r w:rsidR="00156104">
        <w:t xml:space="preserve">       </w:t>
      </w:r>
      <w:r>
        <w:t xml:space="preserve">  </w:t>
      </w:r>
      <w:r w:rsidRPr="00054508">
        <w:rPr>
          <w:b/>
        </w:rPr>
        <w:t>… perte 0%</w:t>
      </w:r>
      <w:r>
        <w:t xml:space="preserve"> </w:t>
      </w:r>
    </w:p>
    <w:p w14:paraId="6D2F83AB" w14:textId="77777777" w:rsidR="00D306CB" w:rsidRDefault="00D306CB" w:rsidP="00D306CB">
      <w:pPr>
        <w:pStyle w:val="BodyTextL25"/>
        <w:ind w:left="720"/>
      </w:pPr>
      <w:r>
        <w:t>Dépannage 1</w:t>
      </w:r>
    </w:p>
    <w:p w14:paraId="6D2F83AC" w14:textId="77777777" w:rsidR="00D306CB" w:rsidRDefault="00D306CB" w:rsidP="00D306CB">
      <w:pPr>
        <w:pStyle w:val="BodyTextL25"/>
        <w:ind w:left="720"/>
      </w:pPr>
      <w:r>
        <w:t>Il se peut qu’un (ou les deux) pare-feux de Windows empêchent la communication)</w:t>
      </w:r>
    </w:p>
    <w:p w14:paraId="6D2F83AD" w14:textId="77777777" w:rsidR="00D306CB" w:rsidRDefault="00D306CB" w:rsidP="00D306CB">
      <w:pPr>
        <w:pStyle w:val="BodyTextL25"/>
        <w:ind w:left="720"/>
      </w:pPr>
      <w:proofErr w:type="gramStart"/>
      <w:r>
        <w:t>Désactivez le</w:t>
      </w:r>
      <w:proofErr w:type="gramEnd"/>
      <w:r>
        <w:t xml:space="preserve"> pare-feux sur l’ordinateur qui n’a pas répondu.</w:t>
      </w:r>
    </w:p>
    <w:p w14:paraId="6D2F83AE" w14:textId="77777777" w:rsidR="00D306CB" w:rsidRDefault="00D306CB" w:rsidP="00D306CB">
      <w:pPr>
        <w:pStyle w:val="BodyTextL25"/>
        <w:numPr>
          <w:ilvl w:val="0"/>
          <w:numId w:val="31"/>
        </w:numPr>
      </w:pPr>
      <w:r>
        <w:rPr>
          <w:noProof/>
          <w:lang w:eastAsia="fr-CA"/>
        </w:rPr>
        <w:drawing>
          <wp:anchor distT="0" distB="0" distL="114300" distR="114300" simplePos="0" relativeHeight="251664384" behindDoc="0" locked="0" layoutInCell="1" allowOverlap="1" wp14:anchorId="6D2F83EA" wp14:editId="6D2F83EB">
            <wp:simplePos x="0" y="0"/>
            <wp:positionH relativeFrom="column">
              <wp:posOffset>2145030</wp:posOffset>
            </wp:positionH>
            <wp:positionV relativeFrom="paragraph">
              <wp:posOffset>223520</wp:posOffset>
            </wp:positionV>
            <wp:extent cx="3698875" cy="1388745"/>
            <wp:effectExtent l="19050" t="0" r="0" b="0"/>
            <wp:wrapThrough wrapText="bothSides">
              <wp:wrapPolygon edited="0">
                <wp:start x="-111" y="0"/>
                <wp:lineTo x="-111" y="21333"/>
                <wp:lineTo x="21581" y="21333"/>
                <wp:lineTo x="21581" y="0"/>
                <wp:lineTo x="-111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875" cy="1388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Recherchez  « </w:t>
      </w:r>
      <w:r w:rsidRPr="00D306CB">
        <w:t>Panneau de configuration</w:t>
      </w:r>
      <w:r>
        <w:sym w:font="Wingdings" w:char="F0E0"/>
      </w:r>
      <w:r>
        <w:t>Système et sécurité</w:t>
      </w:r>
      <w:r>
        <w:sym w:font="Wingdings" w:char="F0E0"/>
      </w:r>
      <w:r w:rsidRPr="00D306CB">
        <w:t>Pare-feu Windows Defender</w:t>
      </w:r>
    </w:p>
    <w:p w14:paraId="6D2F83AF" w14:textId="77777777" w:rsidR="00D306CB" w:rsidRDefault="00D306CB" w:rsidP="00D306CB">
      <w:pPr>
        <w:pStyle w:val="BodyTextL25"/>
        <w:ind w:left="1080"/>
      </w:pPr>
    </w:p>
    <w:p w14:paraId="6D2F83B0" w14:textId="77777777" w:rsidR="00D306CB" w:rsidRDefault="00D306CB" w:rsidP="00D306CB">
      <w:pPr>
        <w:pStyle w:val="BodyTextL25"/>
        <w:ind w:left="1080"/>
      </w:pPr>
    </w:p>
    <w:p w14:paraId="6D2F83B1" w14:textId="77777777" w:rsidR="00D306CB" w:rsidRDefault="00F52C7B" w:rsidP="00D306CB">
      <w:pPr>
        <w:pStyle w:val="BodyTextL25"/>
        <w:ind w:left="1080"/>
      </w:pPr>
      <w:r>
        <w:rPr>
          <w:noProof/>
          <w:lang w:eastAsia="fr-CA"/>
        </w:rPr>
        <w:pict w14:anchorId="6D2F83EC">
          <v:shape id="_x0000_s1028" type="#_x0000_t32" style="position:absolute;left:0;text-align:left;margin-left:128.45pt;margin-top:1.8pt;width:39.65pt;height:0;z-index:251665408;mso-position-horizontal-relative:text;mso-position-vertical-relative:text" o:connectortype="straight" strokecolor="red" strokeweight="1.5pt">
            <v:stroke endarrow="block"/>
          </v:shape>
        </w:pict>
      </w:r>
    </w:p>
    <w:p w14:paraId="6D2F83B2" w14:textId="77777777" w:rsidR="00D306CB" w:rsidRDefault="00D306CB" w:rsidP="00D306CB">
      <w:pPr>
        <w:pStyle w:val="BodyTextL25"/>
        <w:ind w:left="1080"/>
      </w:pPr>
    </w:p>
    <w:p w14:paraId="6D2F83B3" w14:textId="77777777" w:rsidR="00D306CB" w:rsidRDefault="00D306CB" w:rsidP="00D306CB">
      <w:pPr>
        <w:pStyle w:val="BodyTextL25"/>
        <w:ind w:left="1080"/>
      </w:pPr>
    </w:p>
    <w:p w14:paraId="6D2F83B4" w14:textId="77777777" w:rsidR="00D306CB" w:rsidRDefault="00D306CB" w:rsidP="00D306CB">
      <w:pPr>
        <w:pStyle w:val="BodyTextL25"/>
        <w:ind w:left="1080"/>
      </w:pPr>
    </w:p>
    <w:p w14:paraId="6D2F83B5" w14:textId="77777777" w:rsidR="00D306CB" w:rsidRDefault="00D306CB" w:rsidP="00D306CB">
      <w:pPr>
        <w:pStyle w:val="BodyTextL25"/>
        <w:ind w:left="1080"/>
      </w:pPr>
    </w:p>
    <w:p w14:paraId="6D2F83B6" w14:textId="77777777" w:rsidR="00D306CB" w:rsidRDefault="00D306CB" w:rsidP="00D306CB">
      <w:pPr>
        <w:pStyle w:val="BodyTextL25"/>
        <w:numPr>
          <w:ilvl w:val="0"/>
          <w:numId w:val="31"/>
        </w:numPr>
      </w:pPr>
      <w:r>
        <w:t xml:space="preserve">Cliquez sur « Activer ou désactiver le pare-feu…. ». Cliquez sur le bouclier rouge </w:t>
      </w:r>
      <w:proofErr w:type="spellStart"/>
      <w:r>
        <w:t>Desactiver</w:t>
      </w:r>
      <w:proofErr w:type="spellEnd"/>
      <w:r>
        <w:t xml:space="preserve"> le pare-feu Windows defender</w:t>
      </w:r>
    </w:p>
    <w:p w14:paraId="6D2F83B7" w14:textId="77777777" w:rsidR="00D306CB" w:rsidRDefault="00D306CB" w:rsidP="00D306CB">
      <w:pPr>
        <w:pStyle w:val="BodyTextL25"/>
        <w:numPr>
          <w:ilvl w:val="0"/>
          <w:numId w:val="31"/>
        </w:numPr>
      </w:pPr>
      <w:r>
        <w:t>Cliquez sur OK</w:t>
      </w:r>
    </w:p>
    <w:p w14:paraId="6D2F83B8" w14:textId="77777777" w:rsidR="00D306CB" w:rsidRDefault="00D306CB" w:rsidP="00D306CB">
      <w:pPr>
        <w:pStyle w:val="BodyTextL25"/>
        <w:numPr>
          <w:ilvl w:val="0"/>
          <w:numId w:val="31"/>
        </w:numPr>
      </w:pPr>
      <w:r>
        <w:t xml:space="preserve">Reprendre les tests de </w:t>
      </w:r>
      <w:r w:rsidRPr="00D306CB">
        <w:rPr>
          <w:b/>
        </w:rPr>
        <w:t>ping</w:t>
      </w:r>
      <w:r>
        <w:t xml:space="preserve"> </w:t>
      </w:r>
    </w:p>
    <w:p w14:paraId="6D2F83B9" w14:textId="77777777" w:rsidR="00BA4B6F" w:rsidRDefault="00054508" w:rsidP="00D306CB">
      <w:pPr>
        <w:pStyle w:val="BodyTextL25"/>
        <w:ind w:left="720"/>
      </w:pPr>
      <w:r>
        <w:t>Sinon, consultez le formateur!</w:t>
      </w:r>
    </w:p>
    <w:p w14:paraId="6D2F83BA" w14:textId="77777777" w:rsidR="00BA4B6F" w:rsidRDefault="00BA4B6F">
      <w:pPr>
        <w:spacing w:before="0" w:after="0" w:line="240" w:lineRule="auto"/>
        <w:rPr>
          <w:sz w:val="20"/>
        </w:rPr>
      </w:pPr>
      <w:r>
        <w:br w:type="page"/>
      </w:r>
    </w:p>
    <w:p w14:paraId="6D2F83BB" w14:textId="77777777" w:rsidR="00BA4B6F" w:rsidRDefault="00BA4B6F" w:rsidP="00BA4B6F">
      <w:pPr>
        <w:pStyle w:val="PartHead"/>
      </w:pPr>
      <w:r>
        <w:lastRenderedPageBreak/>
        <w:t> rejoindre un autre ordinateur  à distance</w:t>
      </w:r>
    </w:p>
    <w:p w14:paraId="6D2F83BC" w14:textId="77777777" w:rsidR="00BA4B6F" w:rsidRDefault="00BA4B6F" w:rsidP="00BA4B6F">
      <w:pPr>
        <w:pStyle w:val="BodyTextL25"/>
      </w:pPr>
      <w:r w:rsidRPr="00B5549F">
        <w:rPr>
          <w:i/>
        </w:rPr>
        <w:t xml:space="preserve">En cette occasion alors que vous travaillez à </w:t>
      </w:r>
      <w:proofErr w:type="gramStart"/>
      <w:r w:rsidRPr="00B5549F">
        <w:rPr>
          <w:i/>
        </w:rPr>
        <w:t>distance</w:t>
      </w:r>
      <w:r>
        <w:t xml:space="preserve">, </w:t>
      </w:r>
      <w:r w:rsidR="00B5549F">
        <w:t xml:space="preserve"> profitons</w:t>
      </w:r>
      <w:proofErr w:type="gramEnd"/>
      <w:r w:rsidR="00B5549F">
        <w:t xml:space="preserve">-en pour aborder </w:t>
      </w:r>
      <w:r>
        <w:t xml:space="preserve">le ping </w:t>
      </w:r>
      <w:r w:rsidR="00B5549F">
        <w:t>sur les réseaux distant</w:t>
      </w:r>
      <w:r>
        <w:t>.</w:t>
      </w:r>
    </w:p>
    <w:p w14:paraId="6D2F83BD" w14:textId="77777777" w:rsidR="00BA4B6F" w:rsidRDefault="00BA4B6F" w:rsidP="00BA4B6F">
      <w:pPr>
        <w:pStyle w:val="BodyTextL25"/>
        <w:rPr>
          <w:b/>
        </w:rPr>
      </w:pPr>
      <w:r>
        <w:t xml:space="preserve">Vous êtes Alice. </w:t>
      </w:r>
      <w:r w:rsidRPr="00BA4B6F">
        <w:rPr>
          <w:b/>
        </w:rPr>
        <w:t>Demandez à BOB</w:t>
      </w:r>
      <w:r>
        <w:t xml:space="preserve"> d’effectuer la recherche internet suivante </w:t>
      </w:r>
      <w:hyperlink r:id="rId14" w:history="1">
        <w:r w:rsidRPr="00B81B74">
          <w:rPr>
            <w:rStyle w:val="Lienhypertexte"/>
            <w:b/>
          </w:rPr>
          <w:t>http://www.mon-ip.com/</w:t>
        </w:r>
      </w:hyperlink>
    </w:p>
    <w:p w14:paraId="6D2F83BE" w14:textId="77777777" w:rsidR="00BA4B6F" w:rsidRPr="00BA4B6F" w:rsidRDefault="00F52C7B" w:rsidP="00BA4B6F">
      <w:pPr>
        <w:pStyle w:val="BodyTextL25"/>
      </w:pPr>
      <w:r>
        <w:rPr>
          <w:noProof/>
          <w:lang w:eastAsia="fr-CA"/>
        </w:rPr>
        <w:pict w14:anchorId="6D2F83ED">
          <v:rect id="_x0000_s1030" style="position:absolute;left:0;text-align:left;margin-left:163.5pt;margin-top:13.2pt;width:148.5pt;height:16.5pt;z-index:251668480" fillcolor="black [3213]">
            <v:fill color2="fill darken(118)" o:opacity2="20316f" rotate="t" focusposition="1" focussize="" method="linear sigma" focus="100%" type="gradientRadial">
              <o:fill v:ext="view" type="gradientCenter"/>
            </v:fill>
          </v:rect>
        </w:pict>
      </w:r>
      <w:r w:rsidR="00BA4B6F" w:rsidRPr="00BA4B6F">
        <w:t>Su</w:t>
      </w:r>
      <w:r w:rsidR="00BA4B6F">
        <w:t xml:space="preserve">r le poste de BOB, le navigateur répond </w:t>
      </w:r>
      <w:r w:rsidR="00BA4B6F">
        <w:rPr>
          <w:noProof/>
          <w:lang w:eastAsia="fr-CA"/>
        </w:rPr>
        <w:drawing>
          <wp:inline distT="0" distB="0" distL="0" distR="0" wp14:anchorId="6D2F83EE" wp14:editId="6D2F83EF">
            <wp:extent cx="3724275" cy="304800"/>
            <wp:effectExtent l="19050" t="0" r="9525" b="0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2F83BF" w14:textId="77777777" w:rsidR="00BA4B6F" w:rsidRDefault="00BA4B6F" w:rsidP="00BA4B6F">
      <w:pPr>
        <w:pStyle w:val="BodyTextL25"/>
      </w:pPr>
      <w:r>
        <w:t>BOB vous envoie cette adresse par courriel!</w:t>
      </w:r>
    </w:p>
    <w:p w14:paraId="6D2F83C0" w14:textId="77777777" w:rsidR="00BA4B6F" w:rsidRDefault="00BA4B6F" w:rsidP="00B5549F">
      <w:pPr>
        <w:pStyle w:val="BodyTextL25"/>
      </w:pPr>
      <w:r>
        <w:t xml:space="preserve">BOB </w:t>
      </w:r>
      <w:r w:rsidR="00B5549F">
        <w:t>demande  à vous  Alice, d</w:t>
      </w:r>
      <w:r>
        <w:t>e faire l’inverse</w:t>
      </w:r>
    </w:p>
    <w:p w14:paraId="6D2F83C1" w14:textId="77777777" w:rsidR="00B5549F" w:rsidRDefault="00B5549F" w:rsidP="00B5549F">
      <w:pPr>
        <w:pStyle w:val="BodyTextL25"/>
      </w:pPr>
      <w:r>
        <w:t>Alice, essayez de faire un ping à l’adresse IP de BOB.</w:t>
      </w:r>
    </w:p>
    <w:p w14:paraId="6D2F83C2" w14:textId="77777777" w:rsidR="00B5549F" w:rsidRDefault="00B5549F" w:rsidP="00B5549F">
      <w:pPr>
        <w:pStyle w:val="BodyTextL25"/>
      </w:pPr>
      <w:r>
        <w:t>BOB, essayez de faire un ping à l’adresse IP d’Alice.</w:t>
      </w:r>
    </w:p>
    <w:p w14:paraId="6D2F83C3" w14:textId="77777777" w:rsidR="00B5549F" w:rsidRDefault="00B5549F" w:rsidP="00E30F4B">
      <w:pPr>
        <w:pStyle w:val="BodyTextL25"/>
      </w:pPr>
      <w:r>
        <w:t>Les deux pings devraient fonctionner.</w:t>
      </w:r>
    </w:p>
    <w:p w14:paraId="6D2F83C4" w14:textId="77777777" w:rsidR="00E30F4B" w:rsidRDefault="00E30F4B" w:rsidP="00E30F4B">
      <w:pPr>
        <w:pStyle w:val="BodyTextL25"/>
      </w:pPr>
      <w:r>
        <w:t>Dépannage?</w:t>
      </w:r>
    </w:p>
    <w:p w14:paraId="6D2F83C5" w14:textId="77777777" w:rsidR="00E30F4B" w:rsidRDefault="00E30F4B" w:rsidP="00E30F4B">
      <w:pPr>
        <w:pStyle w:val="BodyTextL25"/>
      </w:pPr>
      <w:r>
        <w:t>Les pings ne fonctionnent pas? Réfléchissez entre vous pour trouver une cause possible!</w:t>
      </w:r>
    </w:p>
    <w:p w14:paraId="6D2F83C6" w14:textId="77777777" w:rsidR="00E30F4B" w:rsidRDefault="00E30F4B" w:rsidP="00E30F4B">
      <w:pPr>
        <w:pStyle w:val="BodyTextL25"/>
      </w:pPr>
      <w:r>
        <w:t>Après 10 minutes, vous pouvez demander de l’aide.</w:t>
      </w:r>
    </w:p>
    <w:p w14:paraId="6D2F83C7" w14:textId="77777777" w:rsidR="00E30F4B" w:rsidRDefault="00E30F4B" w:rsidP="00E30F4B">
      <w:pPr>
        <w:pStyle w:val="BodyTextL25"/>
      </w:pPr>
    </w:p>
    <w:p w14:paraId="6D2F83C8" w14:textId="77777777" w:rsidR="00136CB9" w:rsidRDefault="00136CB9" w:rsidP="00136CB9">
      <w:pPr>
        <w:pStyle w:val="Titre3"/>
      </w:pPr>
      <w:r>
        <w:t>Pour en savoir un peu plus</w:t>
      </w:r>
    </w:p>
    <w:p w14:paraId="6D2F83C9" w14:textId="77777777" w:rsidR="00C7079B" w:rsidRDefault="00136CB9" w:rsidP="00136CB9">
      <w:pPr>
        <w:pStyle w:val="BodyTextL25"/>
      </w:pPr>
      <w:r>
        <w:t xml:space="preserve"> </w:t>
      </w:r>
      <w:r w:rsidR="00C7079B">
        <w:t>Dans le prochain exercice, vous devez prendre le contrôle à distance du PC de votre partenaire.</w:t>
      </w:r>
    </w:p>
    <w:p w14:paraId="6D2F83CA" w14:textId="77777777" w:rsidR="00C7079B" w:rsidRDefault="00C7079B" w:rsidP="00136CB9">
      <w:pPr>
        <w:pStyle w:val="BodyTextL25"/>
      </w:pPr>
      <w:r>
        <w:t>Afin d’illustrer très sommairement l’adressage, voici un schéma</w:t>
      </w:r>
      <w:r w:rsidR="00DC71C3">
        <w:t>.</w:t>
      </w:r>
    </w:p>
    <w:p w14:paraId="6D2F83CB" w14:textId="77777777" w:rsidR="00C7079B" w:rsidRDefault="00F52C7B" w:rsidP="00C7079B">
      <w:pPr>
        <w:pStyle w:val="BodyTextL25"/>
      </w:pPr>
      <w:r>
        <w:rPr>
          <w:noProof/>
          <w:lang w:eastAsia="fr-CA"/>
        </w:rPr>
        <w:pict w14:anchorId="6D2F83F0">
          <v:rect id="_x0000_s1032" style="position:absolute;left:0;text-align:left;margin-left:21.75pt;margin-top:17.4pt;width:72.75pt;height:21pt;z-index:251669504">
            <v:textbox>
              <w:txbxContent>
                <w:p w14:paraId="6D2F840D" w14:textId="77777777" w:rsidR="00C7079B" w:rsidRDefault="00C7079B">
                  <w:r>
                    <w:t>Chez Alice</w:t>
                  </w:r>
                </w:p>
              </w:txbxContent>
            </v:textbox>
          </v:rect>
        </w:pict>
      </w:r>
      <w:r>
        <w:rPr>
          <w:noProof/>
          <w:lang w:eastAsia="fr-CA"/>
        </w:rPr>
        <w:pict w14:anchorId="6D2F83F1">
          <v:rect id="_x0000_s1033" style="position:absolute;left:0;text-align:left;margin-left:196.5pt;margin-top:17.4pt;width:72.75pt;height:21pt;z-index:251671552">
            <v:textbox>
              <w:txbxContent>
                <w:p w14:paraId="6D2F840E" w14:textId="77777777" w:rsidR="00C7079B" w:rsidRDefault="00C7079B" w:rsidP="00C7079B">
                  <w:r>
                    <w:t>Chez BOB</w:t>
                  </w:r>
                </w:p>
              </w:txbxContent>
            </v:textbox>
          </v:rect>
        </w:pict>
      </w:r>
    </w:p>
    <w:p w14:paraId="6D2F83CC" w14:textId="77777777" w:rsidR="00C7079B" w:rsidRDefault="00C7079B" w:rsidP="00136CB9">
      <w:pPr>
        <w:pStyle w:val="BodyTextL25"/>
      </w:pPr>
      <w:r w:rsidRPr="00C7079B">
        <w:rPr>
          <w:noProof/>
        </w:rPr>
        <w:drawing>
          <wp:anchor distT="0" distB="0" distL="114300" distR="114300" simplePos="0" relativeHeight="251657215" behindDoc="0" locked="0" layoutInCell="1" allowOverlap="1" wp14:anchorId="6D2F83F2" wp14:editId="6D2F83F3">
            <wp:simplePos x="0" y="0"/>
            <wp:positionH relativeFrom="column">
              <wp:posOffset>247650</wp:posOffset>
            </wp:positionH>
            <wp:positionV relativeFrom="paragraph">
              <wp:posOffset>-1270</wp:posOffset>
            </wp:positionV>
            <wp:extent cx="3362325" cy="1676400"/>
            <wp:effectExtent l="19050" t="0" r="9525" b="0"/>
            <wp:wrapThrough wrapText="bothSides">
              <wp:wrapPolygon edited="0">
                <wp:start x="-122" y="0"/>
                <wp:lineTo x="-122" y="21355"/>
                <wp:lineTo x="21661" y="21355"/>
                <wp:lineTo x="21661" y="0"/>
                <wp:lineTo x="-122" y="0"/>
              </wp:wrapPolygon>
            </wp:wrapThrough>
            <wp:docPr id="9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F83CD" w14:textId="77777777" w:rsidR="00C7079B" w:rsidRDefault="00C7079B" w:rsidP="00136CB9">
      <w:pPr>
        <w:pStyle w:val="BodyTextL25"/>
      </w:pPr>
      <w:r>
        <w:rPr>
          <w:noProof/>
          <w:lang w:eastAsia="fr-CA"/>
        </w:rPr>
        <w:drawing>
          <wp:anchor distT="0" distB="0" distL="114300" distR="114300" simplePos="0" relativeHeight="251670528" behindDoc="0" locked="0" layoutInCell="1" allowOverlap="1" wp14:anchorId="6D2F83F4" wp14:editId="6D2F83F5">
            <wp:simplePos x="0" y="0"/>
            <wp:positionH relativeFrom="column">
              <wp:posOffset>1409700</wp:posOffset>
            </wp:positionH>
            <wp:positionV relativeFrom="paragraph">
              <wp:posOffset>100330</wp:posOffset>
            </wp:positionV>
            <wp:extent cx="1152525" cy="1600200"/>
            <wp:effectExtent l="19050" t="0" r="9525" b="0"/>
            <wp:wrapThrough wrapText="bothSides">
              <wp:wrapPolygon edited="0">
                <wp:start x="-357" y="0"/>
                <wp:lineTo x="-357" y="21343"/>
                <wp:lineTo x="21779" y="21343"/>
                <wp:lineTo x="21779" y="0"/>
                <wp:lineTo x="-357" y="0"/>
              </wp:wrapPolygon>
            </wp:wrapThrough>
            <wp:docPr id="11" name="Image 2" descr="clou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" name="Picture 78" descr="cloud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600200"/>
                    </a:xfrm>
                    <a:prstGeom prst="rect">
                      <a:avLst/>
                    </a:prstGeom>
                    <a:solidFill>
                      <a:schemeClr val="accent1">
                        <a:alpha val="36000"/>
                      </a:scheme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D2F83CE" w14:textId="77777777" w:rsidR="00C7079B" w:rsidRDefault="00C7079B" w:rsidP="00136CB9">
      <w:pPr>
        <w:pStyle w:val="BodyTextL25"/>
      </w:pPr>
    </w:p>
    <w:p w14:paraId="6D2F83CF" w14:textId="77777777" w:rsidR="00C7079B" w:rsidRDefault="00C7079B" w:rsidP="00136CB9">
      <w:pPr>
        <w:pStyle w:val="BodyTextL25"/>
      </w:pPr>
      <w:r>
        <w:t xml:space="preserve"> </w:t>
      </w:r>
    </w:p>
    <w:p w14:paraId="6D2F83D0" w14:textId="77777777" w:rsidR="00C7079B" w:rsidRDefault="00C7079B" w:rsidP="00136CB9">
      <w:pPr>
        <w:pStyle w:val="BodyTextL25"/>
      </w:pPr>
    </w:p>
    <w:p w14:paraId="6D2F83D1" w14:textId="77777777" w:rsidR="00C7079B" w:rsidRDefault="00C7079B" w:rsidP="00136CB9">
      <w:pPr>
        <w:pStyle w:val="BodyTextL25"/>
      </w:pPr>
    </w:p>
    <w:p w14:paraId="6D2F83D2" w14:textId="77777777" w:rsidR="00C7079B" w:rsidRDefault="00C7079B" w:rsidP="00136CB9">
      <w:pPr>
        <w:pStyle w:val="BodyTextL25"/>
      </w:pPr>
    </w:p>
    <w:p w14:paraId="6D2F83D3" w14:textId="77777777" w:rsidR="00C7079B" w:rsidRDefault="00F52C7B" w:rsidP="00136CB9">
      <w:pPr>
        <w:pStyle w:val="BodyTextL25"/>
      </w:pPr>
      <w:r>
        <w:rPr>
          <w:noProof/>
          <w:lang w:eastAsia="fr-CA"/>
        </w:rPr>
        <w:pict w14:anchorId="6D2F83F6">
          <v:rect id="_x0000_s1037" style="position:absolute;left:0;text-align:left;margin-left:235.5pt;margin-top:8.65pt;width:111pt;height:21pt;z-index:251677696">
            <v:textbox>
              <w:txbxContent>
                <w:p w14:paraId="6D2F840F" w14:textId="77777777" w:rsidR="00C7079B" w:rsidRDefault="00DC71C3" w:rsidP="00DC71C3">
                  <w:r w:rsidRPr="005E0FA0">
                    <w:rPr>
                      <w:rFonts w:hint="eastAsia"/>
                    </w:rPr>
                    <w:sym w:font="Wingdings" w:char="00DF"/>
                  </w:r>
                  <w:r w:rsidR="00C7079B">
                    <w:t xml:space="preserve">IP-local   </w:t>
                  </w:r>
                </w:p>
              </w:txbxContent>
            </v:textbox>
          </v:rect>
        </w:pict>
      </w:r>
      <w:r>
        <w:rPr>
          <w:noProof/>
          <w:lang w:eastAsia="fr-CA"/>
        </w:rPr>
        <w:pict w14:anchorId="6D2F83F7">
          <v:rect id="_x0000_s1034" style="position:absolute;left:0;text-align:left;margin-left:-27pt;margin-top:8.65pt;width:111pt;height:21pt;z-index:251674624">
            <v:textbox>
              <w:txbxContent>
                <w:p w14:paraId="6D2F8410" w14:textId="77777777" w:rsidR="00C7079B" w:rsidRDefault="00C7079B" w:rsidP="00C7079B">
                  <w:pPr>
                    <w:jc w:val="right"/>
                  </w:pPr>
                  <w:r>
                    <w:t xml:space="preserve">IP-local   </w:t>
                  </w:r>
                  <w:r>
                    <w:sym w:font="Wingdings" w:char="F0E0"/>
                  </w:r>
                </w:p>
              </w:txbxContent>
            </v:textbox>
          </v:rect>
        </w:pict>
      </w:r>
      <w:r>
        <w:rPr>
          <w:noProof/>
          <w:lang w:eastAsia="fr-CA"/>
        </w:rPr>
        <w:pict w14:anchorId="6D2F83F8">
          <v:rect id="_x0000_s1036" style="position:absolute;left:0;text-align:left;margin-left:162.75pt;margin-top:8.65pt;width:72.75pt;height:41.25pt;z-index:251676672">
            <v:textbox>
              <w:txbxContent>
                <w:p w14:paraId="6D2F8411" w14:textId="77777777" w:rsidR="00C7079B" w:rsidRDefault="00C7079B" w:rsidP="00C7079B">
                  <w:r>
                    <w:t>IP-internet (BOB)</w:t>
                  </w:r>
                </w:p>
              </w:txbxContent>
            </v:textbox>
          </v:rect>
        </w:pict>
      </w:r>
      <w:r>
        <w:rPr>
          <w:noProof/>
          <w:lang w:eastAsia="fr-CA"/>
        </w:rPr>
        <w:pict w14:anchorId="6D2F83F9">
          <v:rect id="_x0000_s1035" style="position:absolute;left:0;text-align:left;margin-left:84pt;margin-top:8.65pt;width:72.75pt;height:41.25pt;z-index:251675648">
            <v:textbox>
              <w:txbxContent>
                <w:p w14:paraId="6D2F8412" w14:textId="77777777" w:rsidR="00C7079B" w:rsidRDefault="00C7079B" w:rsidP="00C7079B">
                  <w:r>
                    <w:t>IP-internet (Alice)</w:t>
                  </w:r>
                </w:p>
              </w:txbxContent>
            </v:textbox>
          </v:rect>
        </w:pict>
      </w:r>
    </w:p>
    <w:p w14:paraId="6D2F83D4" w14:textId="77777777" w:rsidR="00C7079B" w:rsidRDefault="00C7079B" w:rsidP="00136CB9">
      <w:pPr>
        <w:pStyle w:val="BodyTextL25"/>
      </w:pPr>
    </w:p>
    <w:p w14:paraId="6D2F83D5" w14:textId="77777777" w:rsidR="00C7079B" w:rsidRDefault="00C7079B" w:rsidP="00136CB9">
      <w:pPr>
        <w:pStyle w:val="BodyTextL25"/>
      </w:pPr>
    </w:p>
    <w:p w14:paraId="6D2F83D6" w14:textId="77777777" w:rsidR="00DC71C3" w:rsidRDefault="00DC71C3" w:rsidP="00DC71C3">
      <w:pPr>
        <w:pStyle w:val="BodyTextL25"/>
      </w:pPr>
      <w:r>
        <w:t>Pour voyager sur internet, les paquets IP d’Alice et de BOB utilisent une adresse IP-internet temporaire.</w:t>
      </w:r>
    </w:p>
    <w:p w14:paraId="6D2F83D7" w14:textId="77777777" w:rsidR="00DC71C3" w:rsidRDefault="00DC71C3" w:rsidP="00136CB9">
      <w:pPr>
        <w:pStyle w:val="BodyTextL25"/>
      </w:pPr>
    </w:p>
    <w:p w14:paraId="6D2F83D8" w14:textId="77777777" w:rsidR="00DC71C3" w:rsidRDefault="00DC71C3" w:rsidP="00136CB9">
      <w:pPr>
        <w:pStyle w:val="BodyTextL25"/>
      </w:pPr>
      <w:r>
        <w:t>Ce qu’il faut comprendre. Le fournisseur Internet d’Alice transporte le paquet PING  provenant d’Alice avec une adresse IP-internet UNIQUE à Alice sur le réseau internet. Le fournisseur internet de BOB fait de même.</w:t>
      </w:r>
    </w:p>
    <w:p w14:paraId="6D2F83D9" w14:textId="77777777" w:rsidR="00DC71C3" w:rsidRDefault="00DC71C3" w:rsidP="00136CB9">
      <w:pPr>
        <w:pStyle w:val="BodyTextL25"/>
      </w:pPr>
      <w:r>
        <w:t>Cela veut dire qu’Alice ne voit que l’adresse-IP-internet de BOB »</w:t>
      </w:r>
    </w:p>
    <w:p w14:paraId="6D2F83DA" w14:textId="77777777" w:rsidR="00DC71C3" w:rsidRDefault="00DC71C3" w:rsidP="00136CB9">
      <w:pPr>
        <w:pStyle w:val="BodyTextL25"/>
      </w:pPr>
      <w:r>
        <w:t>BOB ne voit que l’</w:t>
      </w:r>
      <w:proofErr w:type="spellStart"/>
      <w:r>
        <w:t>aadresse</w:t>
      </w:r>
      <w:proofErr w:type="spellEnd"/>
      <w:r>
        <w:t>-IP-internet d’Alice.</w:t>
      </w:r>
    </w:p>
    <w:p w14:paraId="6D2F83DB" w14:textId="77777777" w:rsidR="00136CB9" w:rsidRDefault="00DC71C3" w:rsidP="00E30F4B">
      <w:pPr>
        <w:pStyle w:val="BodyTextL25"/>
      </w:pPr>
      <w:r>
        <w:t xml:space="preserve">PAR CONSÉQUENT,  si Alice veut prendre le contrôle à distance du poste de BOB, elle doit utiliser l’adresse IP internet de BOB. </w:t>
      </w:r>
    </w:p>
    <w:sectPr w:rsidR="00136CB9" w:rsidSect="00386746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7EA5D9" w14:textId="77777777" w:rsidR="009E632B" w:rsidRDefault="009E632B" w:rsidP="00710659">
      <w:pPr>
        <w:spacing w:after="0" w:line="240" w:lineRule="auto"/>
      </w:pPr>
      <w:r>
        <w:separator/>
      </w:r>
    </w:p>
    <w:p w14:paraId="66AD1753" w14:textId="77777777" w:rsidR="009E632B" w:rsidRDefault="009E632B"/>
  </w:endnote>
  <w:endnote w:type="continuationSeparator" w:id="0">
    <w:p w14:paraId="46370924" w14:textId="77777777" w:rsidR="009E632B" w:rsidRDefault="009E632B" w:rsidP="00710659">
      <w:pPr>
        <w:spacing w:after="0" w:line="240" w:lineRule="auto"/>
      </w:pPr>
      <w:r>
        <w:continuationSeparator/>
      </w:r>
    </w:p>
    <w:p w14:paraId="4866917B" w14:textId="77777777" w:rsidR="009E632B" w:rsidRDefault="009E632B"/>
  </w:endnote>
  <w:endnote w:type="continuationNotice" w:id="1">
    <w:p w14:paraId="58D47D98" w14:textId="77777777" w:rsidR="009E632B" w:rsidRDefault="009E632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F8406" w14:textId="77777777" w:rsidR="00D306CB" w:rsidRDefault="00D306C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F8407" w14:textId="77777777" w:rsidR="000237DD" w:rsidRPr="00882B63" w:rsidRDefault="00D306CB" w:rsidP="00E859E3">
    <w:pPr>
      <w:pStyle w:val="Pieddepage"/>
      <w:rPr>
        <w:szCs w:val="16"/>
      </w:rPr>
    </w:pPr>
    <w:r>
      <w:t>© Alain Parent pour le cégep de Ste-Foy</w:t>
    </w:r>
    <w:r w:rsidR="000237DD">
      <w:tab/>
    </w:r>
    <w:r w:rsidR="000237DD" w:rsidRPr="0090659A">
      <w:rPr>
        <w:szCs w:val="16"/>
      </w:rPr>
      <w:t xml:space="preserve">Page </w:t>
    </w:r>
    <w:r w:rsidR="0029053C" w:rsidRPr="0090659A">
      <w:rPr>
        <w:b/>
        <w:szCs w:val="16"/>
      </w:rPr>
      <w:fldChar w:fldCharType="begin"/>
    </w:r>
    <w:r w:rsidR="000237DD" w:rsidRPr="0090659A">
      <w:rPr>
        <w:b/>
        <w:szCs w:val="16"/>
      </w:rPr>
      <w:instrText xml:space="preserve"> PAGE </w:instrText>
    </w:r>
    <w:r w:rsidR="0029053C" w:rsidRPr="0090659A">
      <w:rPr>
        <w:b/>
        <w:szCs w:val="16"/>
      </w:rPr>
      <w:fldChar w:fldCharType="separate"/>
    </w:r>
    <w:r w:rsidR="00DC71C3">
      <w:rPr>
        <w:b/>
        <w:noProof/>
        <w:szCs w:val="16"/>
      </w:rPr>
      <w:t>4</w:t>
    </w:r>
    <w:r w:rsidR="0029053C" w:rsidRPr="0090659A">
      <w:rPr>
        <w:b/>
        <w:szCs w:val="16"/>
      </w:rPr>
      <w:fldChar w:fldCharType="end"/>
    </w:r>
    <w:r w:rsidR="000237DD" w:rsidRPr="0090659A">
      <w:rPr>
        <w:szCs w:val="16"/>
      </w:rPr>
      <w:t xml:space="preserve"> </w:t>
    </w:r>
    <w:r w:rsidR="000237DD">
      <w:rPr>
        <w:szCs w:val="16"/>
      </w:rPr>
      <w:t>de</w:t>
    </w:r>
    <w:r w:rsidR="000237DD" w:rsidRPr="0090659A">
      <w:rPr>
        <w:szCs w:val="16"/>
      </w:rPr>
      <w:t xml:space="preserve"> </w:t>
    </w:r>
    <w:r w:rsidR="0029053C" w:rsidRPr="0090659A">
      <w:rPr>
        <w:b/>
        <w:szCs w:val="16"/>
      </w:rPr>
      <w:fldChar w:fldCharType="begin"/>
    </w:r>
    <w:r w:rsidR="000237DD" w:rsidRPr="0090659A">
      <w:rPr>
        <w:b/>
        <w:szCs w:val="16"/>
      </w:rPr>
      <w:instrText xml:space="preserve"> NUMPAGES  </w:instrText>
    </w:r>
    <w:r w:rsidR="0029053C" w:rsidRPr="0090659A">
      <w:rPr>
        <w:b/>
        <w:szCs w:val="16"/>
      </w:rPr>
      <w:fldChar w:fldCharType="separate"/>
    </w:r>
    <w:r w:rsidR="00DC71C3">
      <w:rPr>
        <w:b/>
        <w:noProof/>
        <w:szCs w:val="16"/>
      </w:rPr>
      <w:t>4</w:t>
    </w:r>
    <w:r w:rsidR="0029053C" w:rsidRPr="0090659A">
      <w:rPr>
        <w:b/>
        <w:szCs w:val="16"/>
      </w:rPr>
      <w:fldChar w:fldCharType="end"/>
    </w:r>
    <w:r w:rsidR="000237D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F8409" w14:textId="77777777" w:rsidR="000237DD" w:rsidRPr="00882B63" w:rsidRDefault="000237DD" w:rsidP="00E859E3">
    <w:pPr>
      <w:pStyle w:val="Pieddepage"/>
      <w:rPr>
        <w:szCs w:val="16"/>
      </w:rPr>
    </w:pPr>
    <w:r>
      <w:tab/>
    </w:r>
    <w:r w:rsidRPr="0090659A">
      <w:rPr>
        <w:szCs w:val="16"/>
      </w:rPr>
      <w:t xml:space="preserve">Page </w:t>
    </w:r>
    <w:r w:rsidR="002905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9053C" w:rsidRPr="0090659A">
      <w:rPr>
        <w:b/>
        <w:szCs w:val="16"/>
      </w:rPr>
      <w:fldChar w:fldCharType="separate"/>
    </w:r>
    <w:r w:rsidR="00C7079B">
      <w:rPr>
        <w:b/>
        <w:noProof/>
        <w:szCs w:val="16"/>
      </w:rPr>
      <w:t>1</w:t>
    </w:r>
    <w:r w:rsidR="0029053C" w:rsidRPr="0090659A">
      <w:rPr>
        <w:b/>
        <w:szCs w:val="16"/>
      </w:rPr>
      <w:fldChar w:fldCharType="end"/>
    </w:r>
    <w:r w:rsidRPr="0090659A">
      <w:rPr>
        <w:szCs w:val="16"/>
      </w:rPr>
      <w:t xml:space="preserve"> </w:t>
    </w:r>
    <w:r>
      <w:rPr>
        <w:szCs w:val="16"/>
      </w:rPr>
      <w:t>de</w:t>
    </w:r>
    <w:r w:rsidRPr="0090659A">
      <w:rPr>
        <w:szCs w:val="16"/>
      </w:rPr>
      <w:t xml:space="preserve"> </w:t>
    </w:r>
    <w:r w:rsidR="002905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9053C" w:rsidRPr="0090659A">
      <w:rPr>
        <w:b/>
        <w:szCs w:val="16"/>
      </w:rPr>
      <w:fldChar w:fldCharType="separate"/>
    </w:r>
    <w:r w:rsidR="00C7079B">
      <w:rPr>
        <w:b/>
        <w:noProof/>
        <w:szCs w:val="16"/>
      </w:rPr>
      <w:t>5</w:t>
    </w:r>
    <w:r w:rsidR="0029053C" w:rsidRPr="0090659A">
      <w:rPr>
        <w:b/>
        <w:szCs w:val="16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BB096" w14:textId="77777777" w:rsidR="009E632B" w:rsidRDefault="009E632B" w:rsidP="00710659">
      <w:pPr>
        <w:spacing w:after="0" w:line="240" w:lineRule="auto"/>
      </w:pPr>
      <w:r>
        <w:separator/>
      </w:r>
    </w:p>
    <w:p w14:paraId="5AE249BA" w14:textId="77777777" w:rsidR="009E632B" w:rsidRDefault="009E632B"/>
  </w:footnote>
  <w:footnote w:type="continuationSeparator" w:id="0">
    <w:p w14:paraId="6627BCBD" w14:textId="77777777" w:rsidR="009E632B" w:rsidRDefault="009E632B" w:rsidP="00710659">
      <w:pPr>
        <w:spacing w:after="0" w:line="240" w:lineRule="auto"/>
      </w:pPr>
      <w:r>
        <w:continuationSeparator/>
      </w:r>
    </w:p>
    <w:p w14:paraId="1D8087DD" w14:textId="77777777" w:rsidR="009E632B" w:rsidRDefault="009E632B"/>
  </w:footnote>
  <w:footnote w:type="continuationNotice" w:id="1">
    <w:p w14:paraId="0E8C74F7" w14:textId="77777777" w:rsidR="009E632B" w:rsidRDefault="009E632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F8404" w14:textId="77777777" w:rsidR="00D306CB" w:rsidRDefault="00D306C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431489572"/>
      <w:placeholder>
        <w:docPart w:val="2608902FA03D4C27A40EE65FF133EF4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D2F8405" w14:textId="149F294B" w:rsidR="000237DD" w:rsidRPr="00396C59" w:rsidRDefault="007220F2" w:rsidP="008402F2">
        <w:pPr>
          <w:pStyle w:val="PageHead"/>
        </w:pPr>
        <w:r>
          <w:t>Exercice 5 découvrir mon identité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2F8408" w14:textId="77777777" w:rsidR="000237DD" w:rsidRDefault="000237DD" w:rsidP="006C3FCF">
    <w:pPr>
      <w:ind w:left="-288"/>
    </w:pPr>
    <w:r>
      <w:rPr>
        <w:noProof/>
        <w:lang w:eastAsia="fr-CA"/>
      </w:rPr>
      <w:drawing>
        <wp:inline distT="0" distB="0" distL="0" distR="0" wp14:anchorId="6D2F840A" wp14:editId="6D2F840B">
          <wp:extent cx="1543050" cy="5524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c_logo_cegep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3DCA"/>
    <w:multiLevelType w:val="multilevel"/>
    <w:tmpl w:val="D42EAA8A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93082C06"/>
    <w:styleLink w:val="LabList"/>
    <w:lvl w:ilvl="0">
      <w:start w:val="1"/>
      <w:numFmt w:val="none"/>
      <w:pStyle w:val="Titre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Étape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4A87DFC"/>
    <w:multiLevelType w:val="hybridMultilevel"/>
    <w:tmpl w:val="DBCA8556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F6806"/>
    <w:multiLevelType w:val="hybridMultilevel"/>
    <w:tmpl w:val="E5AED6C6"/>
    <w:lvl w:ilvl="0" w:tplc="0C0C0019">
      <w:start w:val="1"/>
      <w:numFmt w:val="lowerLetter"/>
      <w:lvlText w:val="%1."/>
      <w:lvlJc w:val="left"/>
      <w:pPr>
        <w:ind w:left="1080" w:hanging="360"/>
      </w:p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9C5785"/>
    <w:multiLevelType w:val="hybridMultilevel"/>
    <w:tmpl w:val="BB5068E6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C0BBD"/>
    <w:multiLevelType w:val="hybridMultilevel"/>
    <w:tmpl w:val="760E8DCC"/>
    <w:lvl w:ilvl="0" w:tplc="001EC5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282E12"/>
    <w:multiLevelType w:val="hybridMultilevel"/>
    <w:tmpl w:val="17AC9A5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CE82B00"/>
    <w:multiLevelType w:val="multilevel"/>
    <w:tmpl w:val="D42EAA8A"/>
    <w:lvl w:ilvl="0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4C71E9F"/>
    <w:multiLevelType w:val="hybridMultilevel"/>
    <w:tmpl w:val="17AC9A5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F6B66"/>
    <w:multiLevelType w:val="hybridMultilevel"/>
    <w:tmpl w:val="CD0AAC2A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E769BF"/>
    <w:multiLevelType w:val="hybridMultilevel"/>
    <w:tmpl w:val="259C3630"/>
    <w:lvl w:ilvl="0" w:tplc="0C0C0019">
      <w:start w:val="1"/>
      <w:numFmt w:val="lowerLetter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C5ED1"/>
    <w:multiLevelType w:val="hybridMultilevel"/>
    <w:tmpl w:val="17AC9A5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73AFE"/>
    <w:multiLevelType w:val="multilevel"/>
    <w:tmpl w:val="C9AC60B0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D931DD"/>
    <w:multiLevelType w:val="hybridMultilevel"/>
    <w:tmpl w:val="3758998E"/>
    <w:lvl w:ilvl="0" w:tplc="0C0C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9" w15:restartNumberingAfterBreak="0">
    <w:nsid w:val="7DFF0188"/>
    <w:multiLevelType w:val="hybridMultilevel"/>
    <w:tmpl w:val="C6A8CCB6"/>
    <w:lvl w:ilvl="0" w:tplc="D97032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4"/>
    <w:lvlOverride w:ilvl="0"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1"/>
  </w:num>
  <w:num w:numId="7">
    <w:abstractNumId w:val="2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>
      <w:lvl w:ilvl="0">
        <w:numFmt w:val="decimal"/>
        <w:pStyle w:val="Titre1"/>
        <w:lvlText w:val=""/>
        <w:lvlJc w:val="left"/>
      </w:lvl>
    </w:lvlOverride>
    <w:lvlOverride w:ilvl="1">
      <w:lvl w:ilvl="1">
        <w:numFmt w:val="decimal"/>
        <w:pStyle w:val="Titre2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17"/>
    <w:lvlOverride w:ilvl="0">
      <w:lvl w:ilvl="0">
        <w:start w:val="1"/>
        <w:numFmt w:val="decimal"/>
        <w:pStyle w:val="PartHead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17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2"/>
  </w:num>
  <w:num w:numId="18">
    <w:abstractNumId w:val="0"/>
  </w:num>
  <w:num w:numId="19">
    <w:abstractNumId w:val="7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15"/>
  </w:num>
  <w:num w:numId="23">
    <w:abstractNumId w:val="8"/>
  </w:num>
  <w:num w:numId="24">
    <w:abstractNumId w:val="14"/>
  </w:num>
  <w:num w:numId="25">
    <w:abstractNumId w:val="18"/>
  </w:num>
  <w:num w:numId="26">
    <w:abstractNumId w:val="13"/>
  </w:num>
  <w:num w:numId="27">
    <w:abstractNumId w:val="17"/>
    <w:lvlOverride w:ilvl="0">
      <w:lvl w:ilvl="0">
        <w:start w:val="1"/>
        <w:numFmt w:val="decimal"/>
        <w:pStyle w:val="PartHead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8">
    <w:abstractNumId w:val="16"/>
  </w:num>
  <w:num w:numId="29">
    <w:abstractNumId w:val="10"/>
  </w:num>
  <w:num w:numId="30">
    <w:abstractNumId w:val="19"/>
  </w:num>
  <w:num w:numId="3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C37"/>
    <w:rsid w:val="00001BDF"/>
    <w:rsid w:val="00002261"/>
    <w:rsid w:val="0000380F"/>
    <w:rsid w:val="00004175"/>
    <w:rsid w:val="00004512"/>
    <w:rsid w:val="000059C9"/>
    <w:rsid w:val="00005E74"/>
    <w:rsid w:val="00012C22"/>
    <w:rsid w:val="00015242"/>
    <w:rsid w:val="00015B35"/>
    <w:rsid w:val="000160F7"/>
    <w:rsid w:val="00016D5B"/>
    <w:rsid w:val="00016F30"/>
    <w:rsid w:val="0002047C"/>
    <w:rsid w:val="00020CB0"/>
    <w:rsid w:val="00021B9A"/>
    <w:rsid w:val="00021E53"/>
    <w:rsid w:val="000224EB"/>
    <w:rsid w:val="000237DD"/>
    <w:rsid w:val="000240E1"/>
    <w:rsid w:val="000242D6"/>
    <w:rsid w:val="00024EE5"/>
    <w:rsid w:val="000253B3"/>
    <w:rsid w:val="000317CD"/>
    <w:rsid w:val="0003241F"/>
    <w:rsid w:val="00032AF2"/>
    <w:rsid w:val="0003326F"/>
    <w:rsid w:val="000377C4"/>
    <w:rsid w:val="00040FC3"/>
    <w:rsid w:val="00041831"/>
    <w:rsid w:val="00041AF6"/>
    <w:rsid w:val="00043C05"/>
    <w:rsid w:val="00044E62"/>
    <w:rsid w:val="000456BD"/>
    <w:rsid w:val="00047664"/>
    <w:rsid w:val="00050BA4"/>
    <w:rsid w:val="00051738"/>
    <w:rsid w:val="000522AF"/>
    <w:rsid w:val="0005242B"/>
    <w:rsid w:val="00052548"/>
    <w:rsid w:val="0005395A"/>
    <w:rsid w:val="00054508"/>
    <w:rsid w:val="00056809"/>
    <w:rsid w:val="000604F1"/>
    <w:rsid w:val="00060696"/>
    <w:rsid w:val="00062D89"/>
    <w:rsid w:val="00067A67"/>
    <w:rsid w:val="00070C16"/>
    <w:rsid w:val="00075EA9"/>
    <w:rsid w:val="0007672D"/>
    <w:rsid w:val="000769CF"/>
    <w:rsid w:val="0007773C"/>
    <w:rsid w:val="0007791A"/>
    <w:rsid w:val="000815D8"/>
    <w:rsid w:val="000825B8"/>
    <w:rsid w:val="00084086"/>
    <w:rsid w:val="0008416A"/>
    <w:rsid w:val="00084C99"/>
    <w:rsid w:val="00085572"/>
    <w:rsid w:val="00085CC6"/>
    <w:rsid w:val="00090A20"/>
    <w:rsid w:val="00090C07"/>
    <w:rsid w:val="0009147A"/>
    <w:rsid w:val="00091E8D"/>
    <w:rsid w:val="0009378D"/>
    <w:rsid w:val="00095470"/>
    <w:rsid w:val="00097163"/>
    <w:rsid w:val="000A22C8"/>
    <w:rsid w:val="000A5B1D"/>
    <w:rsid w:val="000B10FC"/>
    <w:rsid w:val="000B2344"/>
    <w:rsid w:val="000B5854"/>
    <w:rsid w:val="000B6B19"/>
    <w:rsid w:val="000B7DE5"/>
    <w:rsid w:val="000C2118"/>
    <w:rsid w:val="000C4730"/>
    <w:rsid w:val="000C6425"/>
    <w:rsid w:val="000C6E6E"/>
    <w:rsid w:val="000C7B7D"/>
    <w:rsid w:val="000D44A0"/>
    <w:rsid w:val="000D55B4"/>
    <w:rsid w:val="000D7141"/>
    <w:rsid w:val="000E65F0"/>
    <w:rsid w:val="000E71D3"/>
    <w:rsid w:val="000F072C"/>
    <w:rsid w:val="000F2074"/>
    <w:rsid w:val="000F31D7"/>
    <w:rsid w:val="000F6743"/>
    <w:rsid w:val="000F6961"/>
    <w:rsid w:val="000F79CE"/>
    <w:rsid w:val="000F7B80"/>
    <w:rsid w:val="001006C2"/>
    <w:rsid w:val="00101BE8"/>
    <w:rsid w:val="00103401"/>
    <w:rsid w:val="00103A44"/>
    <w:rsid w:val="00103D36"/>
    <w:rsid w:val="00103EB6"/>
    <w:rsid w:val="001041A7"/>
    <w:rsid w:val="0010436E"/>
    <w:rsid w:val="001045CA"/>
    <w:rsid w:val="00104CEA"/>
    <w:rsid w:val="00107B2B"/>
    <w:rsid w:val="00111AC6"/>
    <w:rsid w:val="00112AC5"/>
    <w:rsid w:val="00112D31"/>
    <w:rsid w:val="001133DD"/>
    <w:rsid w:val="0011608A"/>
    <w:rsid w:val="00120CBE"/>
    <w:rsid w:val="001216C7"/>
    <w:rsid w:val="00121BAE"/>
    <w:rsid w:val="001257AB"/>
    <w:rsid w:val="00125806"/>
    <w:rsid w:val="001261C4"/>
    <w:rsid w:val="00126FFF"/>
    <w:rsid w:val="00130A20"/>
    <w:rsid w:val="00130A7D"/>
    <w:rsid w:val="00131174"/>
    <w:rsid w:val="001314FB"/>
    <w:rsid w:val="0013490C"/>
    <w:rsid w:val="00135323"/>
    <w:rsid w:val="001366EC"/>
    <w:rsid w:val="00136CB9"/>
    <w:rsid w:val="00137F19"/>
    <w:rsid w:val="0014219C"/>
    <w:rsid w:val="001425ED"/>
    <w:rsid w:val="00143450"/>
    <w:rsid w:val="00144997"/>
    <w:rsid w:val="00146FAD"/>
    <w:rsid w:val="001477F1"/>
    <w:rsid w:val="00150565"/>
    <w:rsid w:val="001523C0"/>
    <w:rsid w:val="001535FE"/>
    <w:rsid w:val="00154E3A"/>
    <w:rsid w:val="00155352"/>
    <w:rsid w:val="00155934"/>
    <w:rsid w:val="00156104"/>
    <w:rsid w:val="00157902"/>
    <w:rsid w:val="00161E19"/>
    <w:rsid w:val="00162105"/>
    <w:rsid w:val="00162EEA"/>
    <w:rsid w:val="00163164"/>
    <w:rsid w:val="00166253"/>
    <w:rsid w:val="0017049E"/>
    <w:rsid w:val="001704B7"/>
    <w:rsid w:val="001708A6"/>
    <w:rsid w:val="001710C0"/>
    <w:rsid w:val="00172AFB"/>
    <w:rsid w:val="001759F9"/>
    <w:rsid w:val="001772B8"/>
    <w:rsid w:val="00180EFB"/>
    <w:rsid w:val="00180FBF"/>
    <w:rsid w:val="001813C3"/>
    <w:rsid w:val="00182CF4"/>
    <w:rsid w:val="00186081"/>
    <w:rsid w:val="001867D8"/>
    <w:rsid w:val="00186CE1"/>
    <w:rsid w:val="00186D07"/>
    <w:rsid w:val="00190A0D"/>
    <w:rsid w:val="00190B96"/>
    <w:rsid w:val="00191F00"/>
    <w:rsid w:val="00192F12"/>
    <w:rsid w:val="00193E38"/>
    <w:rsid w:val="00193F14"/>
    <w:rsid w:val="00196CBC"/>
    <w:rsid w:val="0019753E"/>
    <w:rsid w:val="00197614"/>
    <w:rsid w:val="001A0312"/>
    <w:rsid w:val="001A15DA"/>
    <w:rsid w:val="001A2694"/>
    <w:rsid w:val="001A3275"/>
    <w:rsid w:val="001A3CC7"/>
    <w:rsid w:val="001A67A4"/>
    <w:rsid w:val="001A69AC"/>
    <w:rsid w:val="001B06F2"/>
    <w:rsid w:val="001B5781"/>
    <w:rsid w:val="001B58D1"/>
    <w:rsid w:val="001B67D8"/>
    <w:rsid w:val="001B6F95"/>
    <w:rsid w:val="001C05A1"/>
    <w:rsid w:val="001C1D9E"/>
    <w:rsid w:val="001C2860"/>
    <w:rsid w:val="001C4A3F"/>
    <w:rsid w:val="001C5998"/>
    <w:rsid w:val="001C7C3B"/>
    <w:rsid w:val="001D438F"/>
    <w:rsid w:val="001D4CDB"/>
    <w:rsid w:val="001D54FC"/>
    <w:rsid w:val="001D5B6F"/>
    <w:rsid w:val="001D7080"/>
    <w:rsid w:val="001E0AB8"/>
    <w:rsid w:val="001E38E0"/>
    <w:rsid w:val="001E3E63"/>
    <w:rsid w:val="001E4E72"/>
    <w:rsid w:val="001E62B3"/>
    <w:rsid w:val="001E6424"/>
    <w:rsid w:val="001F0171"/>
    <w:rsid w:val="001F0D77"/>
    <w:rsid w:val="001F23D6"/>
    <w:rsid w:val="001F303F"/>
    <w:rsid w:val="001F39CC"/>
    <w:rsid w:val="001F3C15"/>
    <w:rsid w:val="001F4D2D"/>
    <w:rsid w:val="001F592B"/>
    <w:rsid w:val="001F643A"/>
    <w:rsid w:val="001F7DD8"/>
    <w:rsid w:val="0020059F"/>
    <w:rsid w:val="002017C6"/>
    <w:rsid w:val="00201928"/>
    <w:rsid w:val="00203E26"/>
    <w:rsid w:val="0020449C"/>
    <w:rsid w:val="002062B5"/>
    <w:rsid w:val="00206B5E"/>
    <w:rsid w:val="002070B7"/>
    <w:rsid w:val="002113B8"/>
    <w:rsid w:val="00212ABF"/>
    <w:rsid w:val="00215665"/>
    <w:rsid w:val="0021612B"/>
    <w:rsid w:val="002163BB"/>
    <w:rsid w:val="002174F6"/>
    <w:rsid w:val="0021792C"/>
    <w:rsid w:val="00220A47"/>
    <w:rsid w:val="002215B0"/>
    <w:rsid w:val="00222A31"/>
    <w:rsid w:val="002240AB"/>
    <w:rsid w:val="00225CFE"/>
    <w:rsid w:val="00225E37"/>
    <w:rsid w:val="002303FD"/>
    <w:rsid w:val="00231DCA"/>
    <w:rsid w:val="002321C0"/>
    <w:rsid w:val="0023282C"/>
    <w:rsid w:val="00237537"/>
    <w:rsid w:val="002403EA"/>
    <w:rsid w:val="00242E3A"/>
    <w:rsid w:val="002443E8"/>
    <w:rsid w:val="0024593B"/>
    <w:rsid w:val="00246492"/>
    <w:rsid w:val="0024664C"/>
    <w:rsid w:val="002506CF"/>
    <w:rsid w:val="0025107F"/>
    <w:rsid w:val="00260CD4"/>
    <w:rsid w:val="002639D8"/>
    <w:rsid w:val="00265F77"/>
    <w:rsid w:val="00266C83"/>
    <w:rsid w:val="00267D0A"/>
    <w:rsid w:val="002709D9"/>
    <w:rsid w:val="00270FCC"/>
    <w:rsid w:val="002736B9"/>
    <w:rsid w:val="002737BB"/>
    <w:rsid w:val="002768DC"/>
    <w:rsid w:val="002778A0"/>
    <w:rsid w:val="002869E8"/>
    <w:rsid w:val="0029053C"/>
    <w:rsid w:val="00294C8F"/>
    <w:rsid w:val="0029755F"/>
    <w:rsid w:val="002A0B2E"/>
    <w:rsid w:val="002A0DC1"/>
    <w:rsid w:val="002A25D0"/>
    <w:rsid w:val="002A34A4"/>
    <w:rsid w:val="002A6C56"/>
    <w:rsid w:val="002B1F5B"/>
    <w:rsid w:val="002C04C4"/>
    <w:rsid w:val="002C06E2"/>
    <w:rsid w:val="002C090C"/>
    <w:rsid w:val="002C1243"/>
    <w:rsid w:val="002C1815"/>
    <w:rsid w:val="002C1C37"/>
    <w:rsid w:val="002C1D42"/>
    <w:rsid w:val="002C26D1"/>
    <w:rsid w:val="002C475E"/>
    <w:rsid w:val="002C644E"/>
    <w:rsid w:val="002C6AD6"/>
    <w:rsid w:val="002C70F7"/>
    <w:rsid w:val="002D1189"/>
    <w:rsid w:val="002D6C2A"/>
    <w:rsid w:val="002D7996"/>
    <w:rsid w:val="002D7A86"/>
    <w:rsid w:val="002E6F69"/>
    <w:rsid w:val="002F05E1"/>
    <w:rsid w:val="002F3198"/>
    <w:rsid w:val="002F447E"/>
    <w:rsid w:val="002F45FF"/>
    <w:rsid w:val="002F66D3"/>
    <w:rsid w:val="002F6D17"/>
    <w:rsid w:val="002F6F5D"/>
    <w:rsid w:val="003024F4"/>
    <w:rsid w:val="00302887"/>
    <w:rsid w:val="003056EB"/>
    <w:rsid w:val="003071FF"/>
    <w:rsid w:val="003104F5"/>
    <w:rsid w:val="00310652"/>
    <w:rsid w:val="003129F9"/>
    <w:rsid w:val="00312E8B"/>
    <w:rsid w:val="0031371D"/>
    <w:rsid w:val="003151E2"/>
    <w:rsid w:val="0031789F"/>
    <w:rsid w:val="00320788"/>
    <w:rsid w:val="003231DE"/>
    <w:rsid w:val="003233A3"/>
    <w:rsid w:val="0032562E"/>
    <w:rsid w:val="003256ED"/>
    <w:rsid w:val="00326B62"/>
    <w:rsid w:val="003313C0"/>
    <w:rsid w:val="00333B0C"/>
    <w:rsid w:val="00334C33"/>
    <w:rsid w:val="003367C2"/>
    <w:rsid w:val="00342B96"/>
    <w:rsid w:val="0034455D"/>
    <w:rsid w:val="0034604B"/>
    <w:rsid w:val="00346D17"/>
    <w:rsid w:val="00347972"/>
    <w:rsid w:val="00351E49"/>
    <w:rsid w:val="003543B3"/>
    <w:rsid w:val="0035469B"/>
    <w:rsid w:val="003559CC"/>
    <w:rsid w:val="00355D4B"/>
    <w:rsid w:val="003569D7"/>
    <w:rsid w:val="00356C1D"/>
    <w:rsid w:val="003608AC"/>
    <w:rsid w:val="00361224"/>
    <w:rsid w:val="00363A23"/>
    <w:rsid w:val="0036440C"/>
    <w:rsid w:val="0036465A"/>
    <w:rsid w:val="003662E4"/>
    <w:rsid w:val="003722C2"/>
    <w:rsid w:val="0037372D"/>
    <w:rsid w:val="00375C32"/>
    <w:rsid w:val="00377168"/>
    <w:rsid w:val="003777C3"/>
    <w:rsid w:val="00386746"/>
    <w:rsid w:val="00390BCF"/>
    <w:rsid w:val="00390C38"/>
    <w:rsid w:val="00392748"/>
    <w:rsid w:val="00392C65"/>
    <w:rsid w:val="00392ED5"/>
    <w:rsid w:val="0039338D"/>
    <w:rsid w:val="00395266"/>
    <w:rsid w:val="00396C59"/>
    <w:rsid w:val="003A0710"/>
    <w:rsid w:val="003A19DC"/>
    <w:rsid w:val="003A1B45"/>
    <w:rsid w:val="003A220C"/>
    <w:rsid w:val="003B0205"/>
    <w:rsid w:val="003B256A"/>
    <w:rsid w:val="003B43DA"/>
    <w:rsid w:val="003B46FC"/>
    <w:rsid w:val="003B5767"/>
    <w:rsid w:val="003B5C18"/>
    <w:rsid w:val="003B7605"/>
    <w:rsid w:val="003C08AA"/>
    <w:rsid w:val="003C2A7B"/>
    <w:rsid w:val="003C3974"/>
    <w:rsid w:val="003C49EF"/>
    <w:rsid w:val="003C6BCA"/>
    <w:rsid w:val="003C7902"/>
    <w:rsid w:val="003D0BFF"/>
    <w:rsid w:val="003D23EE"/>
    <w:rsid w:val="003D524A"/>
    <w:rsid w:val="003D6EF1"/>
    <w:rsid w:val="003D74F6"/>
    <w:rsid w:val="003E5BE5"/>
    <w:rsid w:val="003E64B6"/>
    <w:rsid w:val="003F0F0D"/>
    <w:rsid w:val="003F18D1"/>
    <w:rsid w:val="003F20EC"/>
    <w:rsid w:val="003F21F5"/>
    <w:rsid w:val="003F256C"/>
    <w:rsid w:val="003F2FDB"/>
    <w:rsid w:val="003F4E12"/>
    <w:rsid w:val="003F4F0E"/>
    <w:rsid w:val="003F6096"/>
    <w:rsid w:val="003F6E06"/>
    <w:rsid w:val="003F7B89"/>
    <w:rsid w:val="00401E4E"/>
    <w:rsid w:val="00403C7A"/>
    <w:rsid w:val="004057A6"/>
    <w:rsid w:val="00406554"/>
    <w:rsid w:val="00407755"/>
    <w:rsid w:val="00410F77"/>
    <w:rsid w:val="0041293B"/>
    <w:rsid w:val="00412D5A"/>
    <w:rsid w:val="004131B0"/>
    <w:rsid w:val="0041587F"/>
    <w:rsid w:val="00416C42"/>
    <w:rsid w:val="00422476"/>
    <w:rsid w:val="0042385C"/>
    <w:rsid w:val="00426FA5"/>
    <w:rsid w:val="00431654"/>
    <w:rsid w:val="00434926"/>
    <w:rsid w:val="00436541"/>
    <w:rsid w:val="00436A27"/>
    <w:rsid w:val="0044250A"/>
    <w:rsid w:val="00443ACE"/>
    <w:rsid w:val="00443E73"/>
    <w:rsid w:val="00444217"/>
    <w:rsid w:val="004459B0"/>
    <w:rsid w:val="00446BE2"/>
    <w:rsid w:val="004478F4"/>
    <w:rsid w:val="00450F7A"/>
    <w:rsid w:val="004514B4"/>
    <w:rsid w:val="00452C6D"/>
    <w:rsid w:val="00454C2B"/>
    <w:rsid w:val="00455E0B"/>
    <w:rsid w:val="0045724D"/>
    <w:rsid w:val="00457934"/>
    <w:rsid w:val="00460CF5"/>
    <w:rsid w:val="0046125B"/>
    <w:rsid w:val="00462B9F"/>
    <w:rsid w:val="004633D4"/>
    <w:rsid w:val="0046574D"/>
    <w:rsid w:val="004659EE"/>
    <w:rsid w:val="00467C9C"/>
    <w:rsid w:val="00470BAE"/>
    <w:rsid w:val="0047120D"/>
    <w:rsid w:val="00473E34"/>
    <w:rsid w:val="00476BA9"/>
    <w:rsid w:val="00480051"/>
    <w:rsid w:val="00480E8D"/>
    <w:rsid w:val="00484413"/>
    <w:rsid w:val="00491FBA"/>
    <w:rsid w:val="00493506"/>
    <w:rsid w:val="004936C2"/>
    <w:rsid w:val="0049379C"/>
    <w:rsid w:val="004942EA"/>
    <w:rsid w:val="004952D2"/>
    <w:rsid w:val="00495BC0"/>
    <w:rsid w:val="004A0ADC"/>
    <w:rsid w:val="004A1CA0"/>
    <w:rsid w:val="004A22E9"/>
    <w:rsid w:val="004A2FBB"/>
    <w:rsid w:val="004A4ACD"/>
    <w:rsid w:val="004A506C"/>
    <w:rsid w:val="004A5BC5"/>
    <w:rsid w:val="004B023D"/>
    <w:rsid w:val="004B262C"/>
    <w:rsid w:val="004B6352"/>
    <w:rsid w:val="004B6E4A"/>
    <w:rsid w:val="004C0909"/>
    <w:rsid w:val="004C108B"/>
    <w:rsid w:val="004C3F97"/>
    <w:rsid w:val="004C539F"/>
    <w:rsid w:val="004C6C62"/>
    <w:rsid w:val="004D01F2"/>
    <w:rsid w:val="004D1FC3"/>
    <w:rsid w:val="004D2CED"/>
    <w:rsid w:val="004D3339"/>
    <w:rsid w:val="004D353F"/>
    <w:rsid w:val="004D36D7"/>
    <w:rsid w:val="004D3C44"/>
    <w:rsid w:val="004D682B"/>
    <w:rsid w:val="004E22BB"/>
    <w:rsid w:val="004E44AF"/>
    <w:rsid w:val="004E6152"/>
    <w:rsid w:val="004F0298"/>
    <w:rsid w:val="004F1EDE"/>
    <w:rsid w:val="004F344A"/>
    <w:rsid w:val="00500457"/>
    <w:rsid w:val="00502C12"/>
    <w:rsid w:val="00503061"/>
    <w:rsid w:val="005037D1"/>
    <w:rsid w:val="005042B2"/>
    <w:rsid w:val="00504ED4"/>
    <w:rsid w:val="00510639"/>
    <w:rsid w:val="00511791"/>
    <w:rsid w:val="0051272F"/>
    <w:rsid w:val="005127DF"/>
    <w:rsid w:val="005139BE"/>
    <w:rsid w:val="00516142"/>
    <w:rsid w:val="00516862"/>
    <w:rsid w:val="00517C80"/>
    <w:rsid w:val="00520027"/>
    <w:rsid w:val="0052093C"/>
    <w:rsid w:val="00521B31"/>
    <w:rsid w:val="00522469"/>
    <w:rsid w:val="00523503"/>
    <w:rsid w:val="0052400A"/>
    <w:rsid w:val="005247C3"/>
    <w:rsid w:val="00532198"/>
    <w:rsid w:val="00536277"/>
    <w:rsid w:val="00536F43"/>
    <w:rsid w:val="005401BB"/>
    <w:rsid w:val="0054277A"/>
    <w:rsid w:val="0054538D"/>
    <w:rsid w:val="005510BA"/>
    <w:rsid w:val="00552285"/>
    <w:rsid w:val="005538C8"/>
    <w:rsid w:val="00554B4E"/>
    <w:rsid w:val="00556C02"/>
    <w:rsid w:val="00561BB2"/>
    <w:rsid w:val="00563249"/>
    <w:rsid w:val="00563A10"/>
    <w:rsid w:val="005707EE"/>
    <w:rsid w:val="00570A65"/>
    <w:rsid w:val="00570DC5"/>
    <w:rsid w:val="0057206E"/>
    <w:rsid w:val="00573F9C"/>
    <w:rsid w:val="0057431D"/>
    <w:rsid w:val="005762B1"/>
    <w:rsid w:val="0057749F"/>
    <w:rsid w:val="00580456"/>
    <w:rsid w:val="00580C93"/>
    <w:rsid w:val="00580E73"/>
    <w:rsid w:val="00585FE4"/>
    <w:rsid w:val="005909E7"/>
    <w:rsid w:val="00592329"/>
    <w:rsid w:val="005924BB"/>
    <w:rsid w:val="00592F25"/>
    <w:rsid w:val="00593386"/>
    <w:rsid w:val="00596998"/>
    <w:rsid w:val="0059790F"/>
    <w:rsid w:val="005A13E8"/>
    <w:rsid w:val="005A1835"/>
    <w:rsid w:val="005A5038"/>
    <w:rsid w:val="005A6E62"/>
    <w:rsid w:val="005A75FE"/>
    <w:rsid w:val="005A78C1"/>
    <w:rsid w:val="005A7EAD"/>
    <w:rsid w:val="005B0B11"/>
    <w:rsid w:val="005B2353"/>
    <w:rsid w:val="005B2FB3"/>
    <w:rsid w:val="005C326F"/>
    <w:rsid w:val="005D2B29"/>
    <w:rsid w:val="005D354A"/>
    <w:rsid w:val="005D3E53"/>
    <w:rsid w:val="005D4FBA"/>
    <w:rsid w:val="005D506C"/>
    <w:rsid w:val="005D5D4F"/>
    <w:rsid w:val="005E0ADE"/>
    <w:rsid w:val="005E0E59"/>
    <w:rsid w:val="005E0F17"/>
    <w:rsid w:val="005E1848"/>
    <w:rsid w:val="005E2CBC"/>
    <w:rsid w:val="005E3235"/>
    <w:rsid w:val="005E39CC"/>
    <w:rsid w:val="005E4176"/>
    <w:rsid w:val="005E4876"/>
    <w:rsid w:val="005E54A7"/>
    <w:rsid w:val="005E65B5"/>
    <w:rsid w:val="005F0301"/>
    <w:rsid w:val="005F2482"/>
    <w:rsid w:val="005F3AE9"/>
    <w:rsid w:val="005F4D82"/>
    <w:rsid w:val="005F59BF"/>
    <w:rsid w:val="006007BB"/>
    <w:rsid w:val="00601DC0"/>
    <w:rsid w:val="006034CB"/>
    <w:rsid w:val="00603503"/>
    <w:rsid w:val="00603C52"/>
    <w:rsid w:val="0060590A"/>
    <w:rsid w:val="00606897"/>
    <w:rsid w:val="00612A61"/>
    <w:rsid w:val="006131CE"/>
    <w:rsid w:val="0061336B"/>
    <w:rsid w:val="00617D6E"/>
    <w:rsid w:val="00620ED5"/>
    <w:rsid w:val="0062228D"/>
    <w:rsid w:val="00622CB1"/>
    <w:rsid w:val="00622D61"/>
    <w:rsid w:val="00624198"/>
    <w:rsid w:val="00626C5D"/>
    <w:rsid w:val="00630686"/>
    <w:rsid w:val="006363EC"/>
    <w:rsid w:val="00636C28"/>
    <w:rsid w:val="00637EE7"/>
    <w:rsid w:val="006428E5"/>
    <w:rsid w:val="00644958"/>
    <w:rsid w:val="006457B9"/>
    <w:rsid w:val="006513FB"/>
    <w:rsid w:val="00656EEF"/>
    <w:rsid w:val="006576AF"/>
    <w:rsid w:val="00660F92"/>
    <w:rsid w:val="0067244F"/>
    <w:rsid w:val="00672919"/>
    <w:rsid w:val="00675FD9"/>
    <w:rsid w:val="00677544"/>
    <w:rsid w:val="00677805"/>
    <w:rsid w:val="00680F29"/>
    <w:rsid w:val="00681483"/>
    <w:rsid w:val="00681687"/>
    <w:rsid w:val="00684A74"/>
    <w:rsid w:val="00686295"/>
    <w:rsid w:val="00686587"/>
    <w:rsid w:val="006904CF"/>
    <w:rsid w:val="006916BB"/>
    <w:rsid w:val="006951AA"/>
    <w:rsid w:val="00695EE2"/>
    <w:rsid w:val="0069660B"/>
    <w:rsid w:val="006A01DA"/>
    <w:rsid w:val="006A16E0"/>
    <w:rsid w:val="006A1B33"/>
    <w:rsid w:val="006A32FA"/>
    <w:rsid w:val="006A3719"/>
    <w:rsid w:val="006A48F1"/>
    <w:rsid w:val="006A6D0C"/>
    <w:rsid w:val="006A71A3"/>
    <w:rsid w:val="006B03F2"/>
    <w:rsid w:val="006B07D7"/>
    <w:rsid w:val="006B14C1"/>
    <w:rsid w:val="006B1639"/>
    <w:rsid w:val="006B172E"/>
    <w:rsid w:val="006B2299"/>
    <w:rsid w:val="006B3778"/>
    <w:rsid w:val="006B3F13"/>
    <w:rsid w:val="006B5CA7"/>
    <w:rsid w:val="006B5E89"/>
    <w:rsid w:val="006B6E0B"/>
    <w:rsid w:val="006C07FD"/>
    <w:rsid w:val="006C1818"/>
    <w:rsid w:val="006C19B2"/>
    <w:rsid w:val="006C30A0"/>
    <w:rsid w:val="006C35FF"/>
    <w:rsid w:val="006C3FCF"/>
    <w:rsid w:val="006C42CC"/>
    <w:rsid w:val="006C4AAD"/>
    <w:rsid w:val="006C57F2"/>
    <w:rsid w:val="006C5949"/>
    <w:rsid w:val="006C6832"/>
    <w:rsid w:val="006C6C4B"/>
    <w:rsid w:val="006D1370"/>
    <w:rsid w:val="006D2173"/>
    <w:rsid w:val="006D2C28"/>
    <w:rsid w:val="006D3FC1"/>
    <w:rsid w:val="006D5FE0"/>
    <w:rsid w:val="006D7590"/>
    <w:rsid w:val="006E0596"/>
    <w:rsid w:val="006E19A3"/>
    <w:rsid w:val="006E372B"/>
    <w:rsid w:val="006E3968"/>
    <w:rsid w:val="006E43BD"/>
    <w:rsid w:val="006E5FE9"/>
    <w:rsid w:val="006E6028"/>
    <w:rsid w:val="006E6581"/>
    <w:rsid w:val="006E71DF"/>
    <w:rsid w:val="006F1616"/>
    <w:rsid w:val="006F1CC4"/>
    <w:rsid w:val="006F2A86"/>
    <w:rsid w:val="006F30FB"/>
    <w:rsid w:val="006F3163"/>
    <w:rsid w:val="006F3618"/>
    <w:rsid w:val="006F6E3D"/>
    <w:rsid w:val="0070479A"/>
    <w:rsid w:val="00705FEC"/>
    <w:rsid w:val="00706CCD"/>
    <w:rsid w:val="00710659"/>
    <w:rsid w:val="0071147A"/>
    <w:rsid w:val="0071185D"/>
    <w:rsid w:val="00713AFB"/>
    <w:rsid w:val="007147E0"/>
    <w:rsid w:val="0071487A"/>
    <w:rsid w:val="00720690"/>
    <w:rsid w:val="00721E01"/>
    <w:rsid w:val="007220F2"/>
    <w:rsid w:val="007222AD"/>
    <w:rsid w:val="00724626"/>
    <w:rsid w:val="00725236"/>
    <w:rsid w:val="007267CF"/>
    <w:rsid w:val="00727274"/>
    <w:rsid w:val="00731F3F"/>
    <w:rsid w:val="00733BAB"/>
    <w:rsid w:val="0073604C"/>
    <w:rsid w:val="0074272F"/>
    <w:rsid w:val="007436BF"/>
    <w:rsid w:val="007443E9"/>
    <w:rsid w:val="00745DCE"/>
    <w:rsid w:val="00745F8F"/>
    <w:rsid w:val="00751382"/>
    <w:rsid w:val="00751F74"/>
    <w:rsid w:val="00753D89"/>
    <w:rsid w:val="00753DDA"/>
    <w:rsid w:val="007541C6"/>
    <w:rsid w:val="00754A6E"/>
    <w:rsid w:val="007553D8"/>
    <w:rsid w:val="00755C9B"/>
    <w:rsid w:val="00760FE4"/>
    <w:rsid w:val="00761C68"/>
    <w:rsid w:val="007636C2"/>
    <w:rsid w:val="00763D8B"/>
    <w:rsid w:val="007657F6"/>
    <w:rsid w:val="00765E47"/>
    <w:rsid w:val="00765F5E"/>
    <w:rsid w:val="00770E3C"/>
    <w:rsid w:val="0077125A"/>
    <w:rsid w:val="00773607"/>
    <w:rsid w:val="0077459D"/>
    <w:rsid w:val="00776554"/>
    <w:rsid w:val="00781142"/>
    <w:rsid w:val="00782ABA"/>
    <w:rsid w:val="0078405B"/>
    <w:rsid w:val="00785A76"/>
    <w:rsid w:val="00786F58"/>
    <w:rsid w:val="00787CC1"/>
    <w:rsid w:val="00792C57"/>
    <w:rsid w:val="00792F4E"/>
    <w:rsid w:val="007930E1"/>
    <w:rsid w:val="0079398D"/>
    <w:rsid w:val="0079691B"/>
    <w:rsid w:val="00796B2A"/>
    <w:rsid w:val="00796C25"/>
    <w:rsid w:val="007A287C"/>
    <w:rsid w:val="007A3B2A"/>
    <w:rsid w:val="007A4BD3"/>
    <w:rsid w:val="007B0C9D"/>
    <w:rsid w:val="007B15AB"/>
    <w:rsid w:val="007B5522"/>
    <w:rsid w:val="007B5CFE"/>
    <w:rsid w:val="007C0EE0"/>
    <w:rsid w:val="007C1329"/>
    <w:rsid w:val="007C1B71"/>
    <w:rsid w:val="007C2E51"/>
    <w:rsid w:val="007C2EB3"/>
    <w:rsid w:val="007C2FBB"/>
    <w:rsid w:val="007C7164"/>
    <w:rsid w:val="007C7413"/>
    <w:rsid w:val="007D04A9"/>
    <w:rsid w:val="007D1984"/>
    <w:rsid w:val="007D2AFE"/>
    <w:rsid w:val="007D5175"/>
    <w:rsid w:val="007E3264"/>
    <w:rsid w:val="007E3FEA"/>
    <w:rsid w:val="007E5F8A"/>
    <w:rsid w:val="007E6402"/>
    <w:rsid w:val="007E78C7"/>
    <w:rsid w:val="007F0A0B"/>
    <w:rsid w:val="007F1191"/>
    <w:rsid w:val="007F3A60"/>
    <w:rsid w:val="007F3D0B"/>
    <w:rsid w:val="007F3DD3"/>
    <w:rsid w:val="007F5C25"/>
    <w:rsid w:val="007F7C94"/>
    <w:rsid w:val="00802FFA"/>
    <w:rsid w:val="008103C2"/>
    <w:rsid w:val="00810E4B"/>
    <w:rsid w:val="0081350C"/>
    <w:rsid w:val="00814BAA"/>
    <w:rsid w:val="00816BDB"/>
    <w:rsid w:val="00816D4E"/>
    <w:rsid w:val="00816F0C"/>
    <w:rsid w:val="00817D8C"/>
    <w:rsid w:val="008220B6"/>
    <w:rsid w:val="0082211C"/>
    <w:rsid w:val="008222FC"/>
    <w:rsid w:val="00824295"/>
    <w:rsid w:val="00827A65"/>
    <w:rsid w:val="00827F10"/>
    <w:rsid w:val="00830473"/>
    <w:rsid w:val="008313BA"/>
    <w:rsid w:val="008313F3"/>
    <w:rsid w:val="00832CF2"/>
    <w:rsid w:val="00833979"/>
    <w:rsid w:val="00833CA4"/>
    <w:rsid w:val="008347B0"/>
    <w:rsid w:val="0083614E"/>
    <w:rsid w:val="008402F2"/>
    <w:rsid w:val="008405BB"/>
    <w:rsid w:val="00842DB2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2678"/>
    <w:rsid w:val="00863BA3"/>
    <w:rsid w:val="00864ADE"/>
    <w:rsid w:val="00865199"/>
    <w:rsid w:val="00867EAF"/>
    <w:rsid w:val="00870763"/>
    <w:rsid w:val="008713EA"/>
    <w:rsid w:val="00873C6B"/>
    <w:rsid w:val="008752E3"/>
    <w:rsid w:val="00880E6A"/>
    <w:rsid w:val="00882B63"/>
    <w:rsid w:val="00883500"/>
    <w:rsid w:val="0088426A"/>
    <w:rsid w:val="00884760"/>
    <w:rsid w:val="0088476C"/>
    <w:rsid w:val="008852BA"/>
    <w:rsid w:val="00890108"/>
    <w:rsid w:val="00893877"/>
    <w:rsid w:val="00893B49"/>
    <w:rsid w:val="0089532C"/>
    <w:rsid w:val="00896165"/>
    <w:rsid w:val="0089626A"/>
    <w:rsid w:val="00896681"/>
    <w:rsid w:val="008A2164"/>
    <w:rsid w:val="008A2749"/>
    <w:rsid w:val="008A3287"/>
    <w:rsid w:val="008A3A90"/>
    <w:rsid w:val="008A52D2"/>
    <w:rsid w:val="008B06D4"/>
    <w:rsid w:val="008B4F20"/>
    <w:rsid w:val="008B6147"/>
    <w:rsid w:val="008B68C1"/>
    <w:rsid w:val="008B68E7"/>
    <w:rsid w:val="008B7FFD"/>
    <w:rsid w:val="008C0F9E"/>
    <w:rsid w:val="008C24E0"/>
    <w:rsid w:val="008C286A"/>
    <w:rsid w:val="008C2920"/>
    <w:rsid w:val="008C3ADD"/>
    <w:rsid w:val="008C4307"/>
    <w:rsid w:val="008C7133"/>
    <w:rsid w:val="008C7281"/>
    <w:rsid w:val="008D2060"/>
    <w:rsid w:val="008D23DF"/>
    <w:rsid w:val="008D3F26"/>
    <w:rsid w:val="008D4D18"/>
    <w:rsid w:val="008D50A3"/>
    <w:rsid w:val="008D73BF"/>
    <w:rsid w:val="008D752B"/>
    <w:rsid w:val="008D7F09"/>
    <w:rsid w:val="008E00D5"/>
    <w:rsid w:val="008E0F95"/>
    <w:rsid w:val="008E27E7"/>
    <w:rsid w:val="008E5B64"/>
    <w:rsid w:val="008E6D32"/>
    <w:rsid w:val="008E7DAA"/>
    <w:rsid w:val="008F0094"/>
    <w:rsid w:val="008F031E"/>
    <w:rsid w:val="008F03EF"/>
    <w:rsid w:val="008F07F1"/>
    <w:rsid w:val="008F261D"/>
    <w:rsid w:val="008F340F"/>
    <w:rsid w:val="00902811"/>
    <w:rsid w:val="00903523"/>
    <w:rsid w:val="00906281"/>
    <w:rsid w:val="0090659A"/>
    <w:rsid w:val="00911080"/>
    <w:rsid w:val="00912500"/>
    <w:rsid w:val="0091350B"/>
    <w:rsid w:val="00915986"/>
    <w:rsid w:val="00917624"/>
    <w:rsid w:val="009216D7"/>
    <w:rsid w:val="00921C1E"/>
    <w:rsid w:val="00926CB2"/>
    <w:rsid w:val="00930386"/>
    <w:rsid w:val="009309F5"/>
    <w:rsid w:val="00931162"/>
    <w:rsid w:val="00933237"/>
    <w:rsid w:val="00933F28"/>
    <w:rsid w:val="009359F1"/>
    <w:rsid w:val="009360ED"/>
    <w:rsid w:val="00936B17"/>
    <w:rsid w:val="00936F74"/>
    <w:rsid w:val="009400C3"/>
    <w:rsid w:val="00940330"/>
    <w:rsid w:val="00941E6C"/>
    <w:rsid w:val="0094224C"/>
    <w:rsid w:val="0094351B"/>
    <w:rsid w:val="009447FF"/>
    <w:rsid w:val="009453F7"/>
    <w:rsid w:val="009476C0"/>
    <w:rsid w:val="00950176"/>
    <w:rsid w:val="009543CC"/>
    <w:rsid w:val="00954FC9"/>
    <w:rsid w:val="009560EA"/>
    <w:rsid w:val="009566F7"/>
    <w:rsid w:val="00960920"/>
    <w:rsid w:val="0096148C"/>
    <w:rsid w:val="00962DD5"/>
    <w:rsid w:val="00963E34"/>
    <w:rsid w:val="00964DFA"/>
    <w:rsid w:val="009663B8"/>
    <w:rsid w:val="00967A03"/>
    <w:rsid w:val="00976300"/>
    <w:rsid w:val="0098155C"/>
    <w:rsid w:val="009817AE"/>
    <w:rsid w:val="00982F80"/>
    <w:rsid w:val="00983B77"/>
    <w:rsid w:val="00985A8C"/>
    <w:rsid w:val="00985CDC"/>
    <w:rsid w:val="00991C0B"/>
    <w:rsid w:val="00996053"/>
    <w:rsid w:val="00996CE2"/>
    <w:rsid w:val="009A003C"/>
    <w:rsid w:val="009A0B2F"/>
    <w:rsid w:val="009A1CF4"/>
    <w:rsid w:val="009A37D7"/>
    <w:rsid w:val="009A4E17"/>
    <w:rsid w:val="009A6955"/>
    <w:rsid w:val="009B2454"/>
    <w:rsid w:val="009B341C"/>
    <w:rsid w:val="009B5747"/>
    <w:rsid w:val="009B6BCF"/>
    <w:rsid w:val="009B7560"/>
    <w:rsid w:val="009C0B81"/>
    <w:rsid w:val="009C1818"/>
    <w:rsid w:val="009C3182"/>
    <w:rsid w:val="009C3A1F"/>
    <w:rsid w:val="009C412F"/>
    <w:rsid w:val="009C4C45"/>
    <w:rsid w:val="009C5066"/>
    <w:rsid w:val="009C73EF"/>
    <w:rsid w:val="009D26E5"/>
    <w:rsid w:val="009D2B7C"/>
    <w:rsid w:val="009D2C27"/>
    <w:rsid w:val="009D503E"/>
    <w:rsid w:val="009E019C"/>
    <w:rsid w:val="009E0BD5"/>
    <w:rsid w:val="009E1F79"/>
    <w:rsid w:val="009E2309"/>
    <w:rsid w:val="009E42B9"/>
    <w:rsid w:val="009E4E17"/>
    <w:rsid w:val="009E54B9"/>
    <w:rsid w:val="009E632B"/>
    <w:rsid w:val="009F490A"/>
    <w:rsid w:val="009F4C2E"/>
    <w:rsid w:val="009F4D9C"/>
    <w:rsid w:val="009F642B"/>
    <w:rsid w:val="00A00669"/>
    <w:rsid w:val="00A014A3"/>
    <w:rsid w:val="00A027CC"/>
    <w:rsid w:val="00A03881"/>
    <w:rsid w:val="00A0412D"/>
    <w:rsid w:val="00A050EE"/>
    <w:rsid w:val="00A10009"/>
    <w:rsid w:val="00A10A5B"/>
    <w:rsid w:val="00A12AFE"/>
    <w:rsid w:val="00A14CDC"/>
    <w:rsid w:val="00A15DF0"/>
    <w:rsid w:val="00A16039"/>
    <w:rsid w:val="00A21211"/>
    <w:rsid w:val="00A234E1"/>
    <w:rsid w:val="00A27DB9"/>
    <w:rsid w:val="00A30F8A"/>
    <w:rsid w:val="00A32EBD"/>
    <w:rsid w:val="00A34E7F"/>
    <w:rsid w:val="00A415A6"/>
    <w:rsid w:val="00A4217D"/>
    <w:rsid w:val="00A46415"/>
    <w:rsid w:val="00A46F0A"/>
    <w:rsid w:val="00A46F25"/>
    <w:rsid w:val="00A47CC2"/>
    <w:rsid w:val="00A502BA"/>
    <w:rsid w:val="00A516F6"/>
    <w:rsid w:val="00A51D1D"/>
    <w:rsid w:val="00A530BA"/>
    <w:rsid w:val="00A55D3B"/>
    <w:rsid w:val="00A5680D"/>
    <w:rsid w:val="00A574D5"/>
    <w:rsid w:val="00A57AF4"/>
    <w:rsid w:val="00A60146"/>
    <w:rsid w:val="00A601A9"/>
    <w:rsid w:val="00A61F86"/>
    <w:rsid w:val="00A622C4"/>
    <w:rsid w:val="00A6283D"/>
    <w:rsid w:val="00A642D6"/>
    <w:rsid w:val="00A65069"/>
    <w:rsid w:val="00A676FF"/>
    <w:rsid w:val="00A73EBA"/>
    <w:rsid w:val="00A754B4"/>
    <w:rsid w:val="00A75824"/>
    <w:rsid w:val="00A7608D"/>
    <w:rsid w:val="00A76749"/>
    <w:rsid w:val="00A807C1"/>
    <w:rsid w:val="00A823AA"/>
    <w:rsid w:val="00A82658"/>
    <w:rsid w:val="00A83374"/>
    <w:rsid w:val="00A83729"/>
    <w:rsid w:val="00A8408D"/>
    <w:rsid w:val="00A909A2"/>
    <w:rsid w:val="00A94C2C"/>
    <w:rsid w:val="00A96172"/>
    <w:rsid w:val="00A96848"/>
    <w:rsid w:val="00A96D52"/>
    <w:rsid w:val="00A97C5F"/>
    <w:rsid w:val="00A97C7B"/>
    <w:rsid w:val="00AA5CB4"/>
    <w:rsid w:val="00AA5DB5"/>
    <w:rsid w:val="00AA7B4B"/>
    <w:rsid w:val="00AB0D6A"/>
    <w:rsid w:val="00AB43B3"/>
    <w:rsid w:val="00AB49B9"/>
    <w:rsid w:val="00AB501D"/>
    <w:rsid w:val="00AB586F"/>
    <w:rsid w:val="00AB758A"/>
    <w:rsid w:val="00AB7D3E"/>
    <w:rsid w:val="00AC027E"/>
    <w:rsid w:val="00AC03B9"/>
    <w:rsid w:val="00AC1E7E"/>
    <w:rsid w:val="00AC2593"/>
    <w:rsid w:val="00AC507D"/>
    <w:rsid w:val="00AC5D4A"/>
    <w:rsid w:val="00AC66E4"/>
    <w:rsid w:val="00AC75B4"/>
    <w:rsid w:val="00AD000D"/>
    <w:rsid w:val="00AD04F2"/>
    <w:rsid w:val="00AD4578"/>
    <w:rsid w:val="00AD5A05"/>
    <w:rsid w:val="00AD68E9"/>
    <w:rsid w:val="00AE1BAB"/>
    <w:rsid w:val="00AE25DC"/>
    <w:rsid w:val="00AE38BA"/>
    <w:rsid w:val="00AE46F8"/>
    <w:rsid w:val="00AE5332"/>
    <w:rsid w:val="00AE534E"/>
    <w:rsid w:val="00AE56C0"/>
    <w:rsid w:val="00AE721E"/>
    <w:rsid w:val="00AF1B30"/>
    <w:rsid w:val="00AF459B"/>
    <w:rsid w:val="00AF4794"/>
    <w:rsid w:val="00AF7ACC"/>
    <w:rsid w:val="00B00914"/>
    <w:rsid w:val="00B022CF"/>
    <w:rsid w:val="00B02A8E"/>
    <w:rsid w:val="00B052EE"/>
    <w:rsid w:val="00B1081F"/>
    <w:rsid w:val="00B15212"/>
    <w:rsid w:val="00B167A0"/>
    <w:rsid w:val="00B2262C"/>
    <w:rsid w:val="00B2496B"/>
    <w:rsid w:val="00B27499"/>
    <w:rsid w:val="00B3010D"/>
    <w:rsid w:val="00B3382C"/>
    <w:rsid w:val="00B33D47"/>
    <w:rsid w:val="00B35151"/>
    <w:rsid w:val="00B363B1"/>
    <w:rsid w:val="00B377B3"/>
    <w:rsid w:val="00B42E77"/>
    <w:rsid w:val="00B433F2"/>
    <w:rsid w:val="00B458E8"/>
    <w:rsid w:val="00B50BC3"/>
    <w:rsid w:val="00B51DCE"/>
    <w:rsid w:val="00B52DEE"/>
    <w:rsid w:val="00B53334"/>
    <w:rsid w:val="00B5397B"/>
    <w:rsid w:val="00B53EE9"/>
    <w:rsid w:val="00B55210"/>
    <w:rsid w:val="00B5549F"/>
    <w:rsid w:val="00B6183E"/>
    <w:rsid w:val="00B62809"/>
    <w:rsid w:val="00B63446"/>
    <w:rsid w:val="00B65132"/>
    <w:rsid w:val="00B67AB9"/>
    <w:rsid w:val="00B70559"/>
    <w:rsid w:val="00B72A07"/>
    <w:rsid w:val="00B73D79"/>
    <w:rsid w:val="00B73E41"/>
    <w:rsid w:val="00B74716"/>
    <w:rsid w:val="00B7675A"/>
    <w:rsid w:val="00B76F35"/>
    <w:rsid w:val="00B80E2D"/>
    <w:rsid w:val="00B81898"/>
    <w:rsid w:val="00B82DED"/>
    <w:rsid w:val="00B83657"/>
    <w:rsid w:val="00B8606B"/>
    <w:rsid w:val="00B878E7"/>
    <w:rsid w:val="00B879CC"/>
    <w:rsid w:val="00B91B49"/>
    <w:rsid w:val="00B94FDB"/>
    <w:rsid w:val="00B97278"/>
    <w:rsid w:val="00B97943"/>
    <w:rsid w:val="00BA1D0B"/>
    <w:rsid w:val="00BA2B50"/>
    <w:rsid w:val="00BA4B6F"/>
    <w:rsid w:val="00BA4D03"/>
    <w:rsid w:val="00BA6972"/>
    <w:rsid w:val="00BB0126"/>
    <w:rsid w:val="00BB1E0D"/>
    <w:rsid w:val="00BB26C8"/>
    <w:rsid w:val="00BB4D9B"/>
    <w:rsid w:val="00BB73FF"/>
    <w:rsid w:val="00BB7688"/>
    <w:rsid w:val="00BB7E30"/>
    <w:rsid w:val="00BC43CA"/>
    <w:rsid w:val="00BC4943"/>
    <w:rsid w:val="00BC7423"/>
    <w:rsid w:val="00BC7CAC"/>
    <w:rsid w:val="00BD0501"/>
    <w:rsid w:val="00BD0868"/>
    <w:rsid w:val="00BD31A2"/>
    <w:rsid w:val="00BD4A62"/>
    <w:rsid w:val="00BD4AE2"/>
    <w:rsid w:val="00BD6D76"/>
    <w:rsid w:val="00BE1A74"/>
    <w:rsid w:val="00BE240B"/>
    <w:rsid w:val="00BE26AC"/>
    <w:rsid w:val="00BE3A98"/>
    <w:rsid w:val="00BE3D40"/>
    <w:rsid w:val="00BE5312"/>
    <w:rsid w:val="00BE5674"/>
    <w:rsid w:val="00BE56B3"/>
    <w:rsid w:val="00BE5DE0"/>
    <w:rsid w:val="00BE652E"/>
    <w:rsid w:val="00BE676D"/>
    <w:rsid w:val="00BE6A10"/>
    <w:rsid w:val="00BF04E8"/>
    <w:rsid w:val="00BF0D39"/>
    <w:rsid w:val="00BF1421"/>
    <w:rsid w:val="00BF16BF"/>
    <w:rsid w:val="00BF238E"/>
    <w:rsid w:val="00BF4D1F"/>
    <w:rsid w:val="00BF6F97"/>
    <w:rsid w:val="00BF76BE"/>
    <w:rsid w:val="00C01A48"/>
    <w:rsid w:val="00C02A73"/>
    <w:rsid w:val="00C04CDD"/>
    <w:rsid w:val="00C062C8"/>
    <w:rsid w:val="00C063D2"/>
    <w:rsid w:val="00C0693B"/>
    <w:rsid w:val="00C07FD9"/>
    <w:rsid w:val="00C10350"/>
    <w:rsid w:val="00C10955"/>
    <w:rsid w:val="00C11C4D"/>
    <w:rsid w:val="00C11C7E"/>
    <w:rsid w:val="00C11EE0"/>
    <w:rsid w:val="00C12FFE"/>
    <w:rsid w:val="00C137EA"/>
    <w:rsid w:val="00C162C0"/>
    <w:rsid w:val="00C166FB"/>
    <w:rsid w:val="00C1712C"/>
    <w:rsid w:val="00C2035E"/>
    <w:rsid w:val="00C20634"/>
    <w:rsid w:val="00C20F5F"/>
    <w:rsid w:val="00C23CCE"/>
    <w:rsid w:val="00C23E16"/>
    <w:rsid w:val="00C26A04"/>
    <w:rsid w:val="00C27E37"/>
    <w:rsid w:val="00C3100E"/>
    <w:rsid w:val="00C3148A"/>
    <w:rsid w:val="00C32713"/>
    <w:rsid w:val="00C33C45"/>
    <w:rsid w:val="00C351B8"/>
    <w:rsid w:val="00C3596F"/>
    <w:rsid w:val="00C40D18"/>
    <w:rsid w:val="00C40EC8"/>
    <w:rsid w:val="00C410D9"/>
    <w:rsid w:val="00C41BA7"/>
    <w:rsid w:val="00C41F4C"/>
    <w:rsid w:val="00C44DB7"/>
    <w:rsid w:val="00C4510A"/>
    <w:rsid w:val="00C47F2E"/>
    <w:rsid w:val="00C50E21"/>
    <w:rsid w:val="00C5117C"/>
    <w:rsid w:val="00C52BA6"/>
    <w:rsid w:val="00C54844"/>
    <w:rsid w:val="00C57003"/>
    <w:rsid w:val="00C576C6"/>
    <w:rsid w:val="00C57A1A"/>
    <w:rsid w:val="00C60BBD"/>
    <w:rsid w:val="00C617F8"/>
    <w:rsid w:val="00C6258F"/>
    <w:rsid w:val="00C62C41"/>
    <w:rsid w:val="00C62CF1"/>
    <w:rsid w:val="00C63DF6"/>
    <w:rsid w:val="00C63E58"/>
    <w:rsid w:val="00C63F4F"/>
    <w:rsid w:val="00C6495E"/>
    <w:rsid w:val="00C65F24"/>
    <w:rsid w:val="00C661DB"/>
    <w:rsid w:val="00C670EE"/>
    <w:rsid w:val="00C67E3B"/>
    <w:rsid w:val="00C67FD4"/>
    <w:rsid w:val="00C7079B"/>
    <w:rsid w:val="00C71F4C"/>
    <w:rsid w:val="00C73E03"/>
    <w:rsid w:val="00C75D51"/>
    <w:rsid w:val="00C77B29"/>
    <w:rsid w:val="00C77D54"/>
    <w:rsid w:val="00C8209F"/>
    <w:rsid w:val="00C820F4"/>
    <w:rsid w:val="00C8718B"/>
    <w:rsid w:val="00C872E4"/>
    <w:rsid w:val="00C878D9"/>
    <w:rsid w:val="00C90311"/>
    <w:rsid w:val="00C9033C"/>
    <w:rsid w:val="00C90F78"/>
    <w:rsid w:val="00C916B3"/>
    <w:rsid w:val="00C91C26"/>
    <w:rsid w:val="00C92A7E"/>
    <w:rsid w:val="00CA0AB6"/>
    <w:rsid w:val="00CA0D8A"/>
    <w:rsid w:val="00CA1800"/>
    <w:rsid w:val="00CA18C8"/>
    <w:rsid w:val="00CA2BB2"/>
    <w:rsid w:val="00CA73D5"/>
    <w:rsid w:val="00CB1511"/>
    <w:rsid w:val="00CB5068"/>
    <w:rsid w:val="00CB7D2B"/>
    <w:rsid w:val="00CC1C87"/>
    <w:rsid w:val="00CC2D01"/>
    <w:rsid w:val="00CC3000"/>
    <w:rsid w:val="00CC3659"/>
    <w:rsid w:val="00CC4859"/>
    <w:rsid w:val="00CC7A35"/>
    <w:rsid w:val="00CC7DF0"/>
    <w:rsid w:val="00CD072A"/>
    <w:rsid w:val="00CD2335"/>
    <w:rsid w:val="00CD40B1"/>
    <w:rsid w:val="00CD4330"/>
    <w:rsid w:val="00CD4809"/>
    <w:rsid w:val="00CD6F1B"/>
    <w:rsid w:val="00CD7F73"/>
    <w:rsid w:val="00CE09BB"/>
    <w:rsid w:val="00CE1CCE"/>
    <w:rsid w:val="00CE26C5"/>
    <w:rsid w:val="00CE2750"/>
    <w:rsid w:val="00CE27C7"/>
    <w:rsid w:val="00CE36AF"/>
    <w:rsid w:val="00CE47F3"/>
    <w:rsid w:val="00CE54DD"/>
    <w:rsid w:val="00CF0033"/>
    <w:rsid w:val="00CF0BD8"/>
    <w:rsid w:val="00CF0DA5"/>
    <w:rsid w:val="00CF3F09"/>
    <w:rsid w:val="00CF587F"/>
    <w:rsid w:val="00CF5D31"/>
    <w:rsid w:val="00CF5F3B"/>
    <w:rsid w:val="00CF67D3"/>
    <w:rsid w:val="00CF7733"/>
    <w:rsid w:val="00CF791A"/>
    <w:rsid w:val="00D00513"/>
    <w:rsid w:val="00D005C8"/>
    <w:rsid w:val="00D00D7D"/>
    <w:rsid w:val="00D02E18"/>
    <w:rsid w:val="00D030AE"/>
    <w:rsid w:val="00D05899"/>
    <w:rsid w:val="00D059C5"/>
    <w:rsid w:val="00D10D64"/>
    <w:rsid w:val="00D139C8"/>
    <w:rsid w:val="00D17F81"/>
    <w:rsid w:val="00D2369B"/>
    <w:rsid w:val="00D2402B"/>
    <w:rsid w:val="00D2506F"/>
    <w:rsid w:val="00D2758C"/>
    <w:rsid w:val="00D275CA"/>
    <w:rsid w:val="00D2789B"/>
    <w:rsid w:val="00D306CB"/>
    <w:rsid w:val="00D339A0"/>
    <w:rsid w:val="00D345AB"/>
    <w:rsid w:val="00D361A7"/>
    <w:rsid w:val="00D41566"/>
    <w:rsid w:val="00D41D64"/>
    <w:rsid w:val="00D439A7"/>
    <w:rsid w:val="00D458EC"/>
    <w:rsid w:val="00D459E8"/>
    <w:rsid w:val="00D461F3"/>
    <w:rsid w:val="00D501B0"/>
    <w:rsid w:val="00D515BA"/>
    <w:rsid w:val="00D52582"/>
    <w:rsid w:val="00D56A0E"/>
    <w:rsid w:val="00D57AD3"/>
    <w:rsid w:val="00D61C15"/>
    <w:rsid w:val="00D62F25"/>
    <w:rsid w:val="00D635FE"/>
    <w:rsid w:val="00D66A7B"/>
    <w:rsid w:val="00D67DE4"/>
    <w:rsid w:val="00D729DE"/>
    <w:rsid w:val="00D75B6A"/>
    <w:rsid w:val="00D75FDA"/>
    <w:rsid w:val="00D76386"/>
    <w:rsid w:val="00D778DF"/>
    <w:rsid w:val="00D81093"/>
    <w:rsid w:val="00D81930"/>
    <w:rsid w:val="00D81AEF"/>
    <w:rsid w:val="00D84BDA"/>
    <w:rsid w:val="00D84EA6"/>
    <w:rsid w:val="00D85EDA"/>
    <w:rsid w:val="00D86D56"/>
    <w:rsid w:val="00D86D9E"/>
    <w:rsid w:val="00D87013"/>
    <w:rsid w:val="00D876A8"/>
    <w:rsid w:val="00D8787A"/>
    <w:rsid w:val="00D87E19"/>
    <w:rsid w:val="00D87F26"/>
    <w:rsid w:val="00D9036E"/>
    <w:rsid w:val="00D913F0"/>
    <w:rsid w:val="00D91503"/>
    <w:rsid w:val="00D93063"/>
    <w:rsid w:val="00D933B0"/>
    <w:rsid w:val="00D94792"/>
    <w:rsid w:val="00D951FC"/>
    <w:rsid w:val="00D977E8"/>
    <w:rsid w:val="00D97B16"/>
    <w:rsid w:val="00DA119B"/>
    <w:rsid w:val="00DA29BD"/>
    <w:rsid w:val="00DA3273"/>
    <w:rsid w:val="00DA34EC"/>
    <w:rsid w:val="00DB17E4"/>
    <w:rsid w:val="00DB1C89"/>
    <w:rsid w:val="00DB26BA"/>
    <w:rsid w:val="00DB3763"/>
    <w:rsid w:val="00DB3934"/>
    <w:rsid w:val="00DB3CA1"/>
    <w:rsid w:val="00DB4029"/>
    <w:rsid w:val="00DB5395"/>
    <w:rsid w:val="00DB5910"/>
    <w:rsid w:val="00DB5A84"/>
    <w:rsid w:val="00DB5F4D"/>
    <w:rsid w:val="00DB66F2"/>
    <w:rsid w:val="00DB6ABE"/>
    <w:rsid w:val="00DB6DA5"/>
    <w:rsid w:val="00DC076B"/>
    <w:rsid w:val="00DC186F"/>
    <w:rsid w:val="00DC252F"/>
    <w:rsid w:val="00DC3A9E"/>
    <w:rsid w:val="00DC5633"/>
    <w:rsid w:val="00DC6050"/>
    <w:rsid w:val="00DC6445"/>
    <w:rsid w:val="00DC6871"/>
    <w:rsid w:val="00DC71C3"/>
    <w:rsid w:val="00DD17F1"/>
    <w:rsid w:val="00DD35E1"/>
    <w:rsid w:val="00DD3B97"/>
    <w:rsid w:val="00DD43EA"/>
    <w:rsid w:val="00DE0953"/>
    <w:rsid w:val="00DE296A"/>
    <w:rsid w:val="00DE483E"/>
    <w:rsid w:val="00DE627F"/>
    <w:rsid w:val="00DE6F44"/>
    <w:rsid w:val="00DF188F"/>
    <w:rsid w:val="00DF1B58"/>
    <w:rsid w:val="00DF5A48"/>
    <w:rsid w:val="00E00895"/>
    <w:rsid w:val="00E009DA"/>
    <w:rsid w:val="00E01518"/>
    <w:rsid w:val="00E037D9"/>
    <w:rsid w:val="00E04927"/>
    <w:rsid w:val="00E11A48"/>
    <w:rsid w:val="00E11ED5"/>
    <w:rsid w:val="00E130EB"/>
    <w:rsid w:val="00E162CD"/>
    <w:rsid w:val="00E17FA5"/>
    <w:rsid w:val="00E21033"/>
    <w:rsid w:val="00E21BFE"/>
    <w:rsid w:val="00E21C88"/>
    <w:rsid w:val="00E223AC"/>
    <w:rsid w:val="00E26930"/>
    <w:rsid w:val="00E27257"/>
    <w:rsid w:val="00E27F4F"/>
    <w:rsid w:val="00E30F4B"/>
    <w:rsid w:val="00E31097"/>
    <w:rsid w:val="00E33C6D"/>
    <w:rsid w:val="00E42726"/>
    <w:rsid w:val="00E42BEA"/>
    <w:rsid w:val="00E4499C"/>
    <w:rsid w:val="00E449D0"/>
    <w:rsid w:val="00E44A34"/>
    <w:rsid w:val="00E4506A"/>
    <w:rsid w:val="00E50957"/>
    <w:rsid w:val="00E53F99"/>
    <w:rsid w:val="00E53FD1"/>
    <w:rsid w:val="00E54679"/>
    <w:rsid w:val="00E56142"/>
    <w:rsid w:val="00E56510"/>
    <w:rsid w:val="00E62EA8"/>
    <w:rsid w:val="00E65D4D"/>
    <w:rsid w:val="00E67A6E"/>
    <w:rsid w:val="00E70096"/>
    <w:rsid w:val="00E71B43"/>
    <w:rsid w:val="00E735C5"/>
    <w:rsid w:val="00E73B3A"/>
    <w:rsid w:val="00E74CAA"/>
    <w:rsid w:val="00E753CD"/>
    <w:rsid w:val="00E766A3"/>
    <w:rsid w:val="00E77113"/>
    <w:rsid w:val="00E81612"/>
    <w:rsid w:val="00E82BD7"/>
    <w:rsid w:val="00E82C21"/>
    <w:rsid w:val="00E859E3"/>
    <w:rsid w:val="00E87D18"/>
    <w:rsid w:val="00E87D62"/>
    <w:rsid w:val="00E90082"/>
    <w:rsid w:val="00E9309A"/>
    <w:rsid w:val="00E934A6"/>
    <w:rsid w:val="00E95499"/>
    <w:rsid w:val="00E96375"/>
    <w:rsid w:val="00E97333"/>
    <w:rsid w:val="00EA12A5"/>
    <w:rsid w:val="00EA486E"/>
    <w:rsid w:val="00EA4FA3"/>
    <w:rsid w:val="00EA73E1"/>
    <w:rsid w:val="00EB001B"/>
    <w:rsid w:val="00EB0F09"/>
    <w:rsid w:val="00EB2C6D"/>
    <w:rsid w:val="00EB3082"/>
    <w:rsid w:val="00EB41CB"/>
    <w:rsid w:val="00EB6C33"/>
    <w:rsid w:val="00EB716D"/>
    <w:rsid w:val="00EC0B74"/>
    <w:rsid w:val="00EC18A9"/>
    <w:rsid w:val="00EC288A"/>
    <w:rsid w:val="00EC6F62"/>
    <w:rsid w:val="00ED2EA2"/>
    <w:rsid w:val="00ED3D84"/>
    <w:rsid w:val="00ED6019"/>
    <w:rsid w:val="00ED7830"/>
    <w:rsid w:val="00EE3909"/>
    <w:rsid w:val="00EE45D9"/>
    <w:rsid w:val="00EE48DD"/>
    <w:rsid w:val="00EF30FF"/>
    <w:rsid w:val="00EF4205"/>
    <w:rsid w:val="00EF5939"/>
    <w:rsid w:val="00F012C6"/>
    <w:rsid w:val="00F01714"/>
    <w:rsid w:val="00F0258F"/>
    <w:rsid w:val="00F02D06"/>
    <w:rsid w:val="00F040BF"/>
    <w:rsid w:val="00F04737"/>
    <w:rsid w:val="00F052FB"/>
    <w:rsid w:val="00F056E5"/>
    <w:rsid w:val="00F05BAC"/>
    <w:rsid w:val="00F06FDD"/>
    <w:rsid w:val="00F10819"/>
    <w:rsid w:val="00F10960"/>
    <w:rsid w:val="00F11219"/>
    <w:rsid w:val="00F1295D"/>
    <w:rsid w:val="00F13226"/>
    <w:rsid w:val="00F1387A"/>
    <w:rsid w:val="00F16F35"/>
    <w:rsid w:val="00F173DF"/>
    <w:rsid w:val="00F17559"/>
    <w:rsid w:val="00F2229D"/>
    <w:rsid w:val="00F23DFF"/>
    <w:rsid w:val="00F25ABB"/>
    <w:rsid w:val="00F26F62"/>
    <w:rsid w:val="00F27963"/>
    <w:rsid w:val="00F30103"/>
    <w:rsid w:val="00F30446"/>
    <w:rsid w:val="00F34658"/>
    <w:rsid w:val="00F36107"/>
    <w:rsid w:val="00F365CA"/>
    <w:rsid w:val="00F36B86"/>
    <w:rsid w:val="00F371D3"/>
    <w:rsid w:val="00F40237"/>
    <w:rsid w:val="00F4135D"/>
    <w:rsid w:val="00F41F1B"/>
    <w:rsid w:val="00F427F6"/>
    <w:rsid w:val="00F46BD9"/>
    <w:rsid w:val="00F52C7B"/>
    <w:rsid w:val="00F5520A"/>
    <w:rsid w:val="00F558CE"/>
    <w:rsid w:val="00F60BE0"/>
    <w:rsid w:val="00F6280E"/>
    <w:rsid w:val="00F66B70"/>
    <w:rsid w:val="00F66CB0"/>
    <w:rsid w:val="00F67840"/>
    <w:rsid w:val="00F67BE2"/>
    <w:rsid w:val="00F7050A"/>
    <w:rsid w:val="00F73CCC"/>
    <w:rsid w:val="00F74800"/>
    <w:rsid w:val="00F751E2"/>
    <w:rsid w:val="00F75533"/>
    <w:rsid w:val="00F7591D"/>
    <w:rsid w:val="00F8036D"/>
    <w:rsid w:val="00F809DC"/>
    <w:rsid w:val="00F84CD3"/>
    <w:rsid w:val="00F8530B"/>
    <w:rsid w:val="00F86EB0"/>
    <w:rsid w:val="00F92D20"/>
    <w:rsid w:val="00F95DD2"/>
    <w:rsid w:val="00F96826"/>
    <w:rsid w:val="00FA1457"/>
    <w:rsid w:val="00FA154B"/>
    <w:rsid w:val="00FA3811"/>
    <w:rsid w:val="00FA3AC0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1F45"/>
    <w:rsid w:val="00FC57BB"/>
    <w:rsid w:val="00FD1398"/>
    <w:rsid w:val="00FD1599"/>
    <w:rsid w:val="00FD33AB"/>
    <w:rsid w:val="00FD3BA4"/>
    <w:rsid w:val="00FD4724"/>
    <w:rsid w:val="00FD4A68"/>
    <w:rsid w:val="00FD68A4"/>
    <w:rsid w:val="00FD68ED"/>
    <w:rsid w:val="00FD7E00"/>
    <w:rsid w:val="00FD7EF9"/>
    <w:rsid w:val="00FE2824"/>
    <w:rsid w:val="00FE2F0E"/>
    <w:rsid w:val="00FE53F2"/>
    <w:rsid w:val="00FE661F"/>
    <w:rsid w:val="00FF0400"/>
    <w:rsid w:val="00FF31B0"/>
    <w:rsid w:val="00FF3D6B"/>
    <w:rsid w:val="00FF448E"/>
    <w:rsid w:val="00FF4D4F"/>
    <w:rsid w:val="00FF5407"/>
    <w:rsid w:val="00FF67C5"/>
    <w:rsid w:val="00FF71C0"/>
    <w:rsid w:val="00FF7249"/>
    <w:rsid w:val="076DA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4" type="connector" idref="#_x0000_s1026"/>
        <o:r id="V:Rule5" type="connector" idref="#_x0000_s1028"/>
        <o:r id="V:Rule6" type="connector" idref="#_x0000_s1027"/>
      </o:rules>
    </o:shapelayout>
  </w:shapeDefaults>
  <w:decimalSymbol w:val=","/>
  <w:listSeparator w:val=";"/>
  <w14:docId w14:val="6D2F8378"/>
  <w15:docId w15:val="{009AAECC-5ABA-46C3-88F4-E83B14F0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E1A74"/>
    <w:pPr>
      <w:spacing w:before="60" w:after="60" w:line="276" w:lineRule="auto"/>
    </w:pPr>
    <w:rPr>
      <w:sz w:val="22"/>
      <w:szCs w:val="22"/>
      <w:lang w:val="fr-CA"/>
    </w:rPr>
  </w:style>
  <w:style w:type="paragraph" w:styleId="Titre1">
    <w:name w:val="heading 1"/>
    <w:basedOn w:val="Normal"/>
    <w:next w:val="BodyTextL25"/>
    <w:link w:val="Titre1Car"/>
    <w:autoRedefine/>
    <w:uiPriority w:val="9"/>
    <w:unhideWhenUsed/>
    <w:qFormat/>
    <w:rsid w:val="00B33D47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Titre2">
    <w:name w:val="heading 2"/>
    <w:basedOn w:val="Normal"/>
    <w:next w:val="BodyTextL25"/>
    <w:link w:val="Titre2Car"/>
    <w:autoRedefine/>
    <w:uiPriority w:val="9"/>
    <w:unhideWhenUsed/>
    <w:qFormat/>
    <w:rsid w:val="00D2402B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BE1A74"/>
    <w:pPr>
      <w:keepNext/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Titre4">
    <w:name w:val="heading 4"/>
    <w:basedOn w:val="BodyTextL25"/>
    <w:next w:val="BodyTextL25"/>
    <w:link w:val="Titre4C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0C6425"/>
    <w:rPr>
      <w:b/>
      <w:bCs/>
      <w:sz w:val="26"/>
      <w:szCs w:val="28"/>
    </w:rPr>
  </w:style>
  <w:style w:type="character" w:customStyle="1" w:styleId="Titre2Car">
    <w:name w:val="Titre 2 Car"/>
    <w:link w:val="Titre2"/>
    <w:uiPriority w:val="9"/>
    <w:rsid w:val="00D2402B"/>
    <w:rPr>
      <w:rFonts w:eastAsia="Times New Roman"/>
      <w:b/>
      <w:bCs/>
      <w:sz w:val="26"/>
      <w:szCs w:val="26"/>
      <w:lang w:val="fr-CA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En-tte">
    <w:name w:val="header"/>
    <w:basedOn w:val="Normal"/>
    <w:link w:val="En-tte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8402F2"/>
    <w:rPr>
      <w:sz w:val="22"/>
      <w:szCs w:val="22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depageCar">
    <w:name w:val="Pied de page Car"/>
    <w:link w:val="Pieddepage"/>
    <w:uiPriority w:val="99"/>
    <w:rsid w:val="00E859E3"/>
    <w:rPr>
      <w:sz w:val="16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Grilledutableau">
    <w:name w:val="Table Grid"/>
    <w:basedOn w:val="Tableau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sdetexte"/>
    <w:next w:val="BodyTextL25"/>
    <w:qFormat/>
    <w:rsid w:val="00BE1A74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B33D47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B33D47"/>
    <w:pPr>
      <w:ind w:left="0"/>
    </w:pPr>
  </w:style>
  <w:style w:type="table" w:customStyle="1" w:styleId="LightList-Accent11">
    <w:name w:val="Light List - Accent 11"/>
    <w:basedOn w:val="Tableau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au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ucune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ucuneliste"/>
    <w:uiPriority w:val="99"/>
    <w:rsid w:val="00B33D47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Marquedecommentaire">
    <w:name w:val="annotation reference"/>
    <w:semiHidden/>
    <w:unhideWhenUsed/>
    <w:rsid w:val="000B2344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0B234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0B234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B234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ucuneliste"/>
    <w:uiPriority w:val="99"/>
    <w:rsid w:val="00596998"/>
    <w:pPr>
      <w:numPr>
        <w:numId w:val="3"/>
      </w:numPr>
    </w:pPr>
  </w:style>
  <w:style w:type="character" w:customStyle="1" w:styleId="Titre4Car">
    <w:name w:val="Titre 4 Car"/>
    <w:basedOn w:val="Policepardfaut"/>
    <w:link w:val="Titre4"/>
    <w:rsid w:val="00075EA9"/>
    <w:rPr>
      <w:rFonts w:eastAsia="Times New Roman"/>
      <w:bCs/>
      <w:szCs w:val="28"/>
    </w:rPr>
  </w:style>
  <w:style w:type="character" w:customStyle="1" w:styleId="Titre5Car">
    <w:name w:val="Titre 5 Car"/>
    <w:basedOn w:val="Policepardfaut"/>
    <w:link w:val="Titre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BF76BE"/>
    <w:rPr>
      <w:rFonts w:eastAsia="Times New Roman"/>
      <w:szCs w:val="24"/>
    </w:rPr>
  </w:style>
  <w:style w:type="character" w:customStyle="1" w:styleId="Titre8Car">
    <w:name w:val="Titre 8 Car"/>
    <w:basedOn w:val="Policepardfaut"/>
    <w:link w:val="Titre8"/>
    <w:semiHidden/>
    <w:rsid w:val="00BF76BE"/>
    <w:rPr>
      <w:rFonts w:eastAsia="Times New Roman"/>
      <w:i/>
      <w:iCs/>
      <w:szCs w:val="24"/>
    </w:rPr>
  </w:style>
  <w:style w:type="character" w:customStyle="1" w:styleId="Titre9Car">
    <w:name w:val="Titre 9 Car"/>
    <w:basedOn w:val="Policepardfaut"/>
    <w:link w:val="Titre9"/>
    <w:semiHidden/>
    <w:rsid w:val="00BF76BE"/>
    <w:rPr>
      <w:rFonts w:eastAsia="Times New Roman" w:cs="Arial"/>
      <w:sz w:val="22"/>
      <w:szCs w:val="22"/>
    </w:rPr>
  </w:style>
  <w:style w:type="character" w:customStyle="1" w:styleId="Titre3Car">
    <w:name w:val="Titre 3 Car"/>
    <w:link w:val="Titre3"/>
    <w:rsid w:val="000C6425"/>
    <w:rPr>
      <w:rFonts w:eastAsia="Times New Roman"/>
      <w:b/>
      <w:bCs/>
      <w:sz w:val="24"/>
      <w:szCs w:val="26"/>
    </w:rPr>
  </w:style>
  <w:style w:type="paragraph" w:styleId="Notedefin">
    <w:name w:val="endnote text"/>
    <w:basedOn w:val="Normal"/>
    <w:link w:val="Notedefin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231DCA"/>
    <w:rPr>
      <w:rFonts w:eastAsia="Times New Roman"/>
    </w:rPr>
  </w:style>
  <w:style w:type="paragraph" w:styleId="Notedebasdepage">
    <w:name w:val="footnote text"/>
    <w:basedOn w:val="Normal"/>
    <w:link w:val="Notedebasdepag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itreindex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edemacro">
    <w:name w:val="macro"/>
    <w:link w:val="Textede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edemacroCar">
    <w:name w:val="Texte de macro Car"/>
    <w:basedOn w:val="Policepardfaut"/>
    <w:link w:val="Textedemacro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desrfrencesjuridiqu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desillustration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itreTR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M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M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M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M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M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M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M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M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M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sdetexte">
    <w:name w:val="Body Text"/>
    <w:basedOn w:val="Normal"/>
    <w:link w:val="Corpsdetex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sdetexteCar">
    <w:name w:val="Corps de texte Car"/>
    <w:link w:val="Corpsdetex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sdetex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Policepardfaut"/>
    <w:link w:val="CMD"/>
    <w:rsid w:val="0010436E"/>
    <w:rPr>
      <w:rFonts w:ascii="Courier New" w:hAnsi="Courier New"/>
      <w:szCs w:val="22"/>
    </w:rPr>
  </w:style>
  <w:style w:type="paragraph" w:customStyle="1" w:styleId="PartHead">
    <w:name w:val="Part Head"/>
    <w:basedOn w:val="Normal"/>
    <w:next w:val="BodyTextL25"/>
    <w:qFormat/>
    <w:rsid w:val="005924BB"/>
    <w:pPr>
      <w:keepNext/>
      <w:numPr>
        <w:numId w:val="10"/>
      </w:numPr>
      <w:spacing w:before="240"/>
      <w:outlineLvl w:val="0"/>
    </w:pPr>
    <w:rPr>
      <w:b/>
      <w:sz w:val="28"/>
    </w:rPr>
  </w:style>
  <w:style w:type="character" w:customStyle="1" w:styleId="BodyTextBoldChar">
    <w:name w:val="Body Text Bold Char"/>
    <w:basedOn w:val="CorpsdetexteCar"/>
    <w:link w:val="BodyTextBold"/>
    <w:rsid w:val="00C73E03"/>
    <w:rPr>
      <w:rFonts w:eastAsia="Times New Roman" w:cs="Arial"/>
      <w:b/>
      <w:szCs w:val="24"/>
    </w:rPr>
  </w:style>
  <w:style w:type="paragraph" w:styleId="Titre">
    <w:name w:val="Title"/>
    <w:basedOn w:val="Normal"/>
    <w:next w:val="BodyTextL25"/>
    <w:link w:val="TitreC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au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edelespacerserv">
    <w:name w:val="Placeholder Text"/>
    <w:basedOn w:val="Policepardfaut"/>
    <w:uiPriority w:val="99"/>
    <w:semiHidden/>
    <w:rsid w:val="00FA154B"/>
    <w:rPr>
      <w:color w:val="808080"/>
    </w:rPr>
  </w:style>
  <w:style w:type="paragraph" w:customStyle="1" w:styleId="TaskHead">
    <w:name w:val="Task Head"/>
    <w:basedOn w:val="PartHead"/>
    <w:next w:val="BodyTextL25"/>
    <w:rsid w:val="005924BB"/>
    <w:pPr>
      <w:numPr>
        <w:ilvl w:val="1"/>
      </w:numPr>
    </w:pPr>
    <w:rPr>
      <w:sz w:val="24"/>
    </w:rPr>
  </w:style>
  <w:style w:type="character" w:styleId="Lienhypertexte">
    <w:name w:val="Hyperlink"/>
    <w:basedOn w:val="Policepardfaut"/>
    <w:unhideWhenUsed/>
    <w:rsid w:val="00AB7D3E"/>
    <w:rPr>
      <w:color w:val="0000FF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B7D3E"/>
    <w:rPr>
      <w:color w:val="605E5C"/>
      <w:shd w:val="clear" w:color="auto" w:fill="E1DFDD"/>
    </w:rPr>
  </w:style>
  <w:style w:type="character" w:styleId="Appelnotedebasdep">
    <w:name w:val="footnote reference"/>
    <w:basedOn w:val="Policepardfaut"/>
    <w:uiPriority w:val="99"/>
    <w:semiHidden/>
    <w:unhideWhenUsed/>
    <w:rsid w:val="004C108B"/>
    <w:rPr>
      <w:vertAlign w:val="superscript"/>
    </w:rPr>
  </w:style>
  <w:style w:type="character" w:styleId="Numrodepage">
    <w:name w:val="page number"/>
    <w:basedOn w:val="Policepardfaut"/>
    <w:semiHidden/>
    <w:unhideWhenUsed/>
    <w:rsid w:val="006C07FD"/>
  </w:style>
  <w:style w:type="paragraph" w:styleId="Paragraphedeliste">
    <w:name w:val="List Paragraph"/>
    <w:basedOn w:val="Normal"/>
    <w:uiPriority w:val="34"/>
    <w:qFormat/>
    <w:rsid w:val="002C7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mon-ip.com/" TargetMode="External"/><Relationship Id="rId22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08902FA03D4C27A40EE65FF133E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CBC5BE-8CC2-4F87-918A-20D33B549517}"/>
      </w:docPartPr>
      <w:docPartBody>
        <w:p w:rsidR="00060E89" w:rsidRDefault="00E40E6B">
          <w:pPr>
            <w:pStyle w:val="2608902FA03D4C27A40EE65FF133EF42"/>
          </w:pPr>
          <w:r w:rsidRPr="00E97C7A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0E6B"/>
    <w:rsid w:val="00060E89"/>
    <w:rsid w:val="002239F5"/>
    <w:rsid w:val="002C6174"/>
    <w:rsid w:val="002F178E"/>
    <w:rsid w:val="003B2C2D"/>
    <w:rsid w:val="005D009E"/>
    <w:rsid w:val="0061564D"/>
    <w:rsid w:val="00674E6D"/>
    <w:rsid w:val="00761E6E"/>
    <w:rsid w:val="008624A2"/>
    <w:rsid w:val="009B45CF"/>
    <w:rsid w:val="009C5ABB"/>
    <w:rsid w:val="00A45F3B"/>
    <w:rsid w:val="00AB001F"/>
    <w:rsid w:val="00B1322B"/>
    <w:rsid w:val="00B8122A"/>
    <w:rsid w:val="00BE7269"/>
    <w:rsid w:val="00C2165A"/>
    <w:rsid w:val="00C652F0"/>
    <w:rsid w:val="00C77B82"/>
    <w:rsid w:val="00DA134C"/>
    <w:rsid w:val="00E40E6B"/>
    <w:rsid w:val="00E61557"/>
    <w:rsid w:val="00ED3282"/>
    <w:rsid w:val="00F16869"/>
    <w:rsid w:val="00F25DC4"/>
    <w:rsid w:val="00F36676"/>
    <w:rsid w:val="00FF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0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D009E"/>
    <w:rPr>
      <w:color w:val="808080"/>
    </w:rPr>
  </w:style>
  <w:style w:type="paragraph" w:customStyle="1" w:styleId="2608902FA03D4C27A40EE65FF133EF42">
    <w:name w:val="2608902FA03D4C27A40EE65FF133EF42"/>
    <w:rsid w:val="005D00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798E97-73FF-4334-AA0A-99ABFF886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0</TotalTime>
  <Pages>4</Pages>
  <Words>706</Words>
  <Characters>3885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5D – découvrir mon identité</vt:lpstr>
      <vt:lpstr>Exercice 6 – Bureau à distance Windows et assistance (version Corrigé)</vt:lpstr>
    </vt:vector>
  </TitlesOfParts>
  <Company>Grizli777</Company>
  <LinksUpToDate>false</LinksUpToDate>
  <CharactersWithSpaces>4582</CharactersWithSpaces>
  <SharedDoc>false</SharedDoc>
  <HLinks>
    <vt:vector size="6" baseType="variant">
      <vt:variant>
        <vt:i4>3997736</vt:i4>
      </vt:variant>
      <vt:variant>
        <vt:i4>0</vt:i4>
      </vt:variant>
      <vt:variant>
        <vt:i4>0</vt:i4>
      </vt:variant>
      <vt:variant>
        <vt:i4>5</vt:i4>
      </vt:variant>
      <vt:variant>
        <vt:lpwstr>https://vcenterdfc.cegep-ste-foy.qc.ca/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5 découvrir mon identité</dc:title>
  <dc:creator>clroy</dc:creator>
  <dc:description>2015</dc:description>
  <cp:lastModifiedBy>Jean-Pierre Duchesneau</cp:lastModifiedBy>
  <cp:revision>2</cp:revision>
  <cp:lastPrinted>2019-09-27T14:23:00Z</cp:lastPrinted>
  <dcterms:created xsi:type="dcterms:W3CDTF">2020-10-15T19:42:00Z</dcterms:created>
  <dcterms:modified xsi:type="dcterms:W3CDTF">2020-10-15T19:42:00Z</dcterms:modified>
</cp:coreProperties>
</file>
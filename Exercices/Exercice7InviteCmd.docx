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9E13C" w14:textId="3B73596F" w:rsidR="003D3917" w:rsidRPr="003D3917" w:rsidRDefault="00DE6470" w:rsidP="003D3917">
      <w:pPr>
        <w:pStyle w:val="Titre"/>
        <w:rPr>
          <w:b w:val="0"/>
        </w:rPr>
      </w:pPr>
      <w:sdt>
        <w:sdtPr>
          <w:rPr>
            <w:b w:val="0"/>
          </w:rPr>
          <w:alias w:val="Title"/>
          <w:tag w:val=""/>
          <w:id w:val="-487021785"/>
          <w:placeholder>
            <w:docPart w:val="2608902FA03D4C27A40EE65FF133EF42"/>
          </w:placeholder>
          <w:dataBinding w:prefixMappings="xmlns:ns0='http://purl.org/dc/elements/1.1/' xmlns:ns1='http://schemas.openxmlformats.org/package/2006/metadata/core-properties' " w:xpath="/ns1:coreProperties[1]/ns0:title[1]" w:storeItemID="{6C3C8BC8-F283-45AE-878A-BAB7291924A1}"/>
          <w:text/>
        </w:sdtPr>
        <w:sdtEndPr>
          <w:rPr>
            <w:b/>
            <w:bCs/>
          </w:rPr>
        </w:sdtEndPr>
        <w:sdtContent>
          <w:r w:rsidR="008537B8" w:rsidRPr="003D3917">
            <w:rPr>
              <w:b w:val="0"/>
            </w:rPr>
            <w:t xml:space="preserve">Exercice </w:t>
          </w:r>
          <w:r w:rsidR="003D3917" w:rsidRPr="003D3917">
            <w:rPr>
              <w:b w:val="0"/>
            </w:rPr>
            <w:t>7</w:t>
          </w:r>
          <w:r w:rsidR="008537B8" w:rsidRPr="003D3917">
            <w:rPr>
              <w:b w:val="0"/>
            </w:rPr>
            <w:t xml:space="preserve"> – L’invite de commande Windows</w:t>
          </w:r>
        </w:sdtContent>
      </w:sdt>
      <w:r w:rsidR="008537B8" w:rsidRPr="003D3917">
        <w:rPr>
          <w:b w:val="0"/>
        </w:rPr>
        <w:t xml:space="preserve"> </w:t>
      </w:r>
      <w:r w:rsidR="003D3917">
        <w:rPr>
          <w:b w:val="0"/>
        </w:rPr>
        <w:br/>
      </w:r>
    </w:p>
    <w:p w14:paraId="49F2F16E" w14:textId="34DF7DCD" w:rsidR="005924BB" w:rsidRPr="00C92A7E" w:rsidRDefault="005924BB" w:rsidP="003D3917">
      <w:pPr>
        <w:pStyle w:val="Titre"/>
      </w:pPr>
      <w:r w:rsidRPr="00C92A7E">
        <w:t>Objecti</w:t>
      </w:r>
      <w:r w:rsidR="00724626" w:rsidRPr="00C92A7E">
        <w:t>f</w:t>
      </w:r>
      <w:r w:rsidRPr="00C92A7E">
        <w:t>s</w:t>
      </w:r>
    </w:p>
    <w:p w14:paraId="49F2F16F" w14:textId="77777777" w:rsidR="005924BB" w:rsidRPr="00C92A7E" w:rsidRDefault="00085572" w:rsidP="005924BB">
      <w:pPr>
        <w:pStyle w:val="BodyTextL25"/>
      </w:pPr>
      <w:r w:rsidRPr="00C92A7E">
        <w:t xml:space="preserve">Dans cet exercice, </w:t>
      </w:r>
      <w:r w:rsidR="009C3A1F">
        <w:t>vous utiliserez les commandes CLI pour gérer les fichiers et les dossiers dans Windows</w:t>
      </w:r>
      <w:r w:rsidR="005924BB" w:rsidRPr="00C92A7E">
        <w:t>.</w:t>
      </w:r>
    </w:p>
    <w:p w14:paraId="49F2F170" w14:textId="77777777" w:rsidR="005924BB" w:rsidRPr="00C92A7E" w:rsidRDefault="00E96375" w:rsidP="005924BB">
      <w:pPr>
        <w:pStyle w:val="Titre1"/>
        <w:numPr>
          <w:ilvl w:val="0"/>
          <w:numId w:val="3"/>
        </w:numPr>
      </w:pPr>
      <w:r w:rsidRPr="00C92A7E">
        <w:t>Informations</w:t>
      </w:r>
    </w:p>
    <w:p w14:paraId="49F2F171" w14:textId="77777777" w:rsidR="00454C2B" w:rsidRPr="00C92A7E" w:rsidRDefault="001257AB" w:rsidP="00454C2B">
      <w:pPr>
        <w:pStyle w:val="BodyTextL25"/>
      </w:pPr>
      <w:bookmarkStart w:id="0" w:name="_Hlk4137011"/>
      <w:r w:rsidRPr="001257AB">
        <w:t xml:space="preserve">L'invite de commande </w:t>
      </w:r>
      <w:r>
        <w:t>nous</w:t>
      </w:r>
      <w:r w:rsidRPr="001257AB">
        <w:t xml:space="preserve"> permet d'exécuter de</w:t>
      </w:r>
      <w:r>
        <w:t>s</w:t>
      </w:r>
      <w:r w:rsidRPr="001257AB">
        <w:t xml:space="preserve"> commandes textuelles. </w:t>
      </w:r>
      <w:r>
        <w:t>Il existe deux type</w:t>
      </w:r>
      <w:r w:rsidR="00D439A7">
        <w:t>s</w:t>
      </w:r>
      <w:r>
        <w:t xml:space="preserve"> d’invite</w:t>
      </w:r>
      <w:r w:rsidR="00D439A7">
        <w:t>s</w:t>
      </w:r>
      <w:r>
        <w:t xml:space="preserve"> de commande sous Windows : cmd et Power Shell. </w:t>
      </w:r>
    </w:p>
    <w:bookmarkEnd w:id="0"/>
    <w:p w14:paraId="49F2F172" w14:textId="77777777" w:rsidR="005924BB" w:rsidRPr="00C92A7E" w:rsidRDefault="008222FC" w:rsidP="005924BB">
      <w:pPr>
        <w:pStyle w:val="Titre1"/>
        <w:numPr>
          <w:ilvl w:val="0"/>
          <w:numId w:val="3"/>
        </w:numPr>
      </w:pPr>
      <w:r w:rsidRPr="00C92A7E">
        <w:t>Besoins</w:t>
      </w:r>
    </w:p>
    <w:p w14:paraId="49F2F173" w14:textId="77777777" w:rsidR="008F031E" w:rsidRDefault="00FD1599" w:rsidP="005924BB">
      <w:pPr>
        <w:pStyle w:val="Bulletlevel1"/>
        <w:spacing w:before="60" w:after="60" w:line="276" w:lineRule="auto"/>
      </w:pPr>
      <w:r>
        <w:t>Votre VM</w:t>
      </w:r>
      <w:r w:rsidR="008F031E">
        <w:t xml:space="preserve"> Windows</w:t>
      </w:r>
    </w:p>
    <w:p w14:paraId="49F2F174" w14:textId="77777777" w:rsidR="005924BB" w:rsidRPr="00C92A7E" w:rsidRDefault="009216D7" w:rsidP="005924BB">
      <w:pPr>
        <w:pStyle w:val="Bulletlevel1"/>
        <w:spacing w:before="60" w:after="60" w:line="276" w:lineRule="auto"/>
      </w:pPr>
      <w:r w:rsidRPr="00C92A7E">
        <w:t>Votre nom d’utilisateur et mot de passe pour vSphere</w:t>
      </w:r>
    </w:p>
    <w:p w14:paraId="49F2F175" w14:textId="77777777" w:rsidR="005924BB" w:rsidRDefault="009216D7" w:rsidP="005924BB">
      <w:pPr>
        <w:pStyle w:val="Bulletlevel1"/>
        <w:spacing w:before="60" w:after="60" w:line="276" w:lineRule="auto"/>
      </w:pPr>
      <w:r w:rsidRPr="00C92A7E">
        <w:t>Connexion r</w:t>
      </w:r>
      <w:r w:rsidR="003B0205" w:rsidRPr="00C92A7E">
        <w:t>é</w:t>
      </w:r>
      <w:r w:rsidRPr="00C92A7E">
        <w:t xml:space="preserve">seau </w:t>
      </w:r>
    </w:p>
    <w:p w14:paraId="49F2F176" w14:textId="77777777" w:rsidR="00D67DE4" w:rsidRPr="00C92A7E" w:rsidRDefault="00D67DE4" w:rsidP="00D67DE4">
      <w:pPr>
        <w:pStyle w:val="Titre1"/>
        <w:numPr>
          <w:ilvl w:val="0"/>
          <w:numId w:val="3"/>
        </w:numPr>
      </w:pPr>
      <w:r>
        <w:t>Évaluations</w:t>
      </w:r>
    </w:p>
    <w:p w14:paraId="49F2F177" w14:textId="6DA7CCA9" w:rsidR="00D67DE4" w:rsidRPr="00C92A7E" w:rsidRDefault="00F8707C" w:rsidP="00D67DE4">
      <w:pPr>
        <w:pStyle w:val="BodyTextL25"/>
      </w:pPr>
      <w:r>
        <w:t>Formatif</w:t>
      </w:r>
    </w:p>
    <w:p w14:paraId="49F2F178" w14:textId="77777777" w:rsidR="005B0B11" w:rsidRDefault="005924BB" w:rsidP="005B0B11">
      <w:pPr>
        <w:pStyle w:val="Titre1"/>
        <w:numPr>
          <w:ilvl w:val="0"/>
          <w:numId w:val="3"/>
        </w:numPr>
      </w:pPr>
      <w:r w:rsidRPr="00C92A7E">
        <w:t>Instructions</w:t>
      </w:r>
    </w:p>
    <w:p w14:paraId="49F2F179" w14:textId="77777777" w:rsidR="00F10960" w:rsidRPr="00F10960" w:rsidRDefault="00F10960" w:rsidP="00F10960">
      <w:pPr>
        <w:pStyle w:val="PartHead"/>
      </w:pPr>
      <w:r>
        <w:t> Commandes de base</w:t>
      </w:r>
    </w:p>
    <w:p w14:paraId="49F2F17A" w14:textId="77777777" w:rsidR="0077459D" w:rsidRDefault="0077459D" w:rsidP="002215B0">
      <w:pPr>
        <w:pStyle w:val="Titre2"/>
        <w:numPr>
          <w:ilvl w:val="1"/>
          <w:numId w:val="12"/>
        </w:numPr>
      </w:pPr>
      <w:r>
        <w:t>Accédez à l'invite de commande Windows.</w:t>
      </w:r>
    </w:p>
    <w:p w14:paraId="49F2F17B" w14:textId="77777777" w:rsidR="0077459D" w:rsidRDefault="0077459D" w:rsidP="0077459D">
      <w:pPr>
        <w:pStyle w:val="SubStepAlpha"/>
        <w:numPr>
          <w:ilvl w:val="2"/>
          <w:numId w:val="12"/>
        </w:numPr>
      </w:pPr>
      <w:r>
        <w:t xml:space="preserve">Ouvrez une session sur </w:t>
      </w:r>
      <w:r w:rsidR="00E21033">
        <w:t>votre VM</w:t>
      </w:r>
      <w:r>
        <w:t xml:space="preserve"> en tant qu'utilisateur disposant de privilèges d'</w:t>
      </w:r>
      <w:r w:rsidR="0074272F">
        <w:t>admin</w:t>
      </w:r>
      <w:r>
        <w:t xml:space="preserve">istrateur. </w:t>
      </w:r>
    </w:p>
    <w:p w14:paraId="49F2F17C" w14:textId="77777777" w:rsidR="0077459D" w:rsidRDefault="0077459D" w:rsidP="0077459D">
      <w:pPr>
        <w:pStyle w:val="SubStepAlpha"/>
        <w:numPr>
          <w:ilvl w:val="2"/>
          <w:numId w:val="12"/>
        </w:numPr>
      </w:pPr>
      <w:r>
        <w:t>Pour accéder à l'invite de commande Windows, cliquez sur</w:t>
      </w:r>
      <w:r>
        <w:rPr>
          <w:b/>
        </w:rPr>
        <w:t xml:space="preserve"> Démarrer</w:t>
      </w:r>
      <w:r>
        <w:t xml:space="preserve"> et entrer</w:t>
      </w:r>
      <w:r>
        <w:rPr>
          <w:b/>
        </w:rPr>
        <w:t xml:space="preserve"> cmd</w:t>
      </w:r>
      <w:r>
        <w:t>. Sélectionnez</w:t>
      </w:r>
      <w:r>
        <w:rPr>
          <w:b/>
        </w:rPr>
        <w:t xml:space="preserve"> Invite de commande </w:t>
      </w:r>
      <w:r>
        <w:t>ou</w:t>
      </w:r>
      <w:r>
        <w:rPr>
          <w:b/>
        </w:rPr>
        <w:t xml:space="preserve"> cmd.exe</w:t>
      </w:r>
      <w:r>
        <w:t xml:space="preserve"> pour continuer.</w:t>
      </w:r>
    </w:p>
    <w:p w14:paraId="49F2F17D" w14:textId="77777777" w:rsidR="0077459D" w:rsidRDefault="0077459D" w:rsidP="002215B0">
      <w:pPr>
        <w:pStyle w:val="Titre2"/>
        <w:numPr>
          <w:ilvl w:val="1"/>
          <w:numId w:val="12"/>
        </w:numPr>
      </w:pPr>
      <w:r>
        <w:t>Affiche l'aide à la commande à partir de l'invite de commande.</w:t>
      </w:r>
    </w:p>
    <w:p w14:paraId="49F2F17E" w14:textId="77777777" w:rsidR="0077459D" w:rsidRDefault="0077459D" w:rsidP="0077459D">
      <w:pPr>
        <w:pStyle w:val="BodyTextL25"/>
      </w:pPr>
      <w:r>
        <w:t>Vous pouvez afficher l'aide en ligne de commande à l'aide de la commande</w:t>
      </w:r>
      <w:r>
        <w:rPr>
          <w:b/>
        </w:rPr>
        <w:t xml:space="preserve"> </w:t>
      </w:r>
      <w:r w:rsidR="001C4A3F">
        <w:rPr>
          <w:b/>
        </w:rPr>
        <w:t>help</w:t>
      </w:r>
      <w:r>
        <w:t>. Pour plus d'informations sur une commande spécifique, tapez la commande suivie de</w:t>
      </w:r>
      <w:r>
        <w:rPr>
          <w:b/>
        </w:rPr>
        <w:t xml:space="preserve"> /?</w:t>
      </w:r>
      <w:r>
        <w:t>.</w:t>
      </w:r>
    </w:p>
    <w:p w14:paraId="49F2F17F" w14:textId="77777777" w:rsidR="0077459D" w:rsidRDefault="0077459D" w:rsidP="0077459D">
      <w:pPr>
        <w:pStyle w:val="SubStepAlpha"/>
        <w:numPr>
          <w:ilvl w:val="2"/>
          <w:numId w:val="12"/>
        </w:numPr>
      </w:pPr>
      <w:r>
        <w:t xml:space="preserve">À l'invite de commande, tapez </w:t>
      </w:r>
      <w:r w:rsidR="001C4A3F">
        <w:rPr>
          <w:b/>
        </w:rPr>
        <w:t>help</w:t>
      </w:r>
      <w:r>
        <w:t xml:space="preserve"> et appuyez sur</w:t>
      </w:r>
      <w:r>
        <w:rPr>
          <w:b/>
        </w:rPr>
        <w:t xml:space="preserve"> Entrer</w:t>
      </w:r>
      <w:r>
        <w:t>. Une liste de commandes est affichée.</w:t>
      </w:r>
    </w:p>
    <w:p w14:paraId="49F2F180" w14:textId="77777777" w:rsidR="0077459D" w:rsidRDefault="0077459D" w:rsidP="0077459D">
      <w:pPr>
        <w:pStyle w:val="SubStepAlpha"/>
        <w:numPr>
          <w:ilvl w:val="2"/>
          <w:numId w:val="12"/>
        </w:numPr>
      </w:pPr>
      <w:r>
        <w:t xml:space="preserve">Les résultats de la commande d'aide sont trop longs pour s'afficher sur une seule page, vous ne pouvez donc voir que la dernière partie. Pour vous permettre de voir une page à la fois, entrez la commande </w:t>
      </w:r>
      <w:r w:rsidR="00111AC6">
        <w:rPr>
          <w:b/>
        </w:rPr>
        <w:t>help</w:t>
      </w:r>
      <w:r w:rsidR="00B53334">
        <w:rPr>
          <w:b/>
        </w:rPr>
        <w:t xml:space="preserve"> </w:t>
      </w:r>
      <w:r>
        <w:rPr>
          <w:b/>
        </w:rPr>
        <w:t xml:space="preserve">| </w:t>
      </w:r>
      <w:r w:rsidR="00111AC6">
        <w:rPr>
          <w:b/>
        </w:rPr>
        <w:t>more</w:t>
      </w:r>
      <w:r>
        <w:rPr>
          <w:b/>
        </w:rPr>
        <w:t xml:space="preserve"> </w:t>
      </w:r>
      <w:r>
        <w:t>à l'invite.</w:t>
      </w:r>
      <w:r w:rsidR="00111AC6">
        <w:t> La commande</w:t>
      </w:r>
      <w:r>
        <w:rPr>
          <w:b/>
        </w:rPr>
        <w:t xml:space="preserve"> </w:t>
      </w:r>
      <w:r w:rsidR="00111AC6">
        <w:rPr>
          <w:b/>
        </w:rPr>
        <w:t>more</w:t>
      </w:r>
      <w:r>
        <w:rPr>
          <w:b/>
        </w:rPr>
        <w:t xml:space="preserve"> </w:t>
      </w:r>
      <w:r>
        <w:t>peut paginer les résultats d'une autre commande lors de la combinaison avec</w:t>
      </w:r>
      <w:r>
        <w:rPr>
          <w:b/>
        </w:rPr>
        <w:t xml:space="preserve"> |</w:t>
      </w:r>
      <w:r>
        <w:t xml:space="preserve"> (pipe) et</w:t>
      </w:r>
      <w:r>
        <w:rPr>
          <w:b/>
        </w:rPr>
        <w:t xml:space="preserve"> </w:t>
      </w:r>
      <w:r w:rsidR="00111AC6">
        <w:rPr>
          <w:b/>
        </w:rPr>
        <w:t>more</w:t>
      </w:r>
      <w:r>
        <w:t>.</w:t>
      </w:r>
    </w:p>
    <w:p w14:paraId="49F2F181" w14:textId="77777777" w:rsidR="00516862" w:rsidRDefault="00516862" w:rsidP="0077459D">
      <w:pPr>
        <w:pStyle w:val="CMD"/>
      </w:pPr>
    </w:p>
    <w:p w14:paraId="49F2F182" w14:textId="77777777" w:rsidR="00E50957" w:rsidRPr="00E50957" w:rsidRDefault="00E50957" w:rsidP="00E50957">
      <w:pPr>
        <w:pStyle w:val="CMD"/>
        <w:rPr>
          <w:lang w:val="en-US"/>
        </w:rPr>
      </w:pPr>
      <w:r w:rsidRPr="00E50957">
        <w:rPr>
          <w:lang w:val="en-US"/>
        </w:rPr>
        <w:t>C:\Users\</w:t>
      </w:r>
      <w:r w:rsidR="0074272F">
        <w:rPr>
          <w:lang w:val="en-US"/>
        </w:rPr>
        <w:t>admin</w:t>
      </w:r>
      <w:r w:rsidRPr="00E50957">
        <w:rPr>
          <w:lang w:val="en-US"/>
        </w:rPr>
        <w:t>&gt; help | more</w:t>
      </w:r>
    </w:p>
    <w:p w14:paraId="49F2F183" w14:textId="77777777" w:rsidR="00E50957" w:rsidRPr="00E50957" w:rsidRDefault="00E50957" w:rsidP="00E50957">
      <w:pPr>
        <w:pStyle w:val="CMD"/>
        <w:rPr>
          <w:lang w:val="en-US"/>
        </w:rPr>
      </w:pPr>
      <w:r w:rsidRPr="00E50957">
        <w:rPr>
          <w:lang w:val="en-US"/>
        </w:rPr>
        <w:t>For more information on a specific command, type HELP command-name</w:t>
      </w:r>
    </w:p>
    <w:p w14:paraId="49F2F184" w14:textId="77777777" w:rsidR="00E50957" w:rsidRPr="00E50957" w:rsidRDefault="00E50957" w:rsidP="00E50957">
      <w:pPr>
        <w:pStyle w:val="CMD"/>
        <w:rPr>
          <w:lang w:val="en-US"/>
        </w:rPr>
      </w:pPr>
      <w:r w:rsidRPr="00E50957">
        <w:rPr>
          <w:lang w:val="en-US"/>
        </w:rPr>
        <w:t>ASSOC          Displays or modifies file extension associations.</w:t>
      </w:r>
    </w:p>
    <w:p w14:paraId="49F2F185" w14:textId="77777777" w:rsidR="00E50957" w:rsidRPr="00E50957" w:rsidRDefault="00E50957" w:rsidP="00E50957">
      <w:pPr>
        <w:pStyle w:val="CMD"/>
        <w:rPr>
          <w:lang w:val="en-US"/>
        </w:rPr>
      </w:pPr>
      <w:r w:rsidRPr="00E50957">
        <w:rPr>
          <w:lang w:val="en-US"/>
        </w:rPr>
        <w:t>ATTRIB         Displays or changes file attributes.</w:t>
      </w:r>
    </w:p>
    <w:p w14:paraId="49F2F186" w14:textId="77777777" w:rsidR="00E50957" w:rsidRPr="00E50957" w:rsidRDefault="00E50957" w:rsidP="00E50957">
      <w:pPr>
        <w:pStyle w:val="CMD"/>
        <w:rPr>
          <w:lang w:val="en-US"/>
        </w:rPr>
      </w:pPr>
      <w:r w:rsidRPr="00E50957">
        <w:rPr>
          <w:lang w:val="en-US"/>
        </w:rPr>
        <w:t>BREAK          Sets or clears extended CTRL+C checking.</w:t>
      </w:r>
    </w:p>
    <w:p w14:paraId="49F2F187" w14:textId="77777777" w:rsidR="00E50957" w:rsidRPr="00E50957" w:rsidRDefault="00E50957" w:rsidP="00E50957">
      <w:pPr>
        <w:pStyle w:val="CMD"/>
        <w:rPr>
          <w:lang w:val="en-US"/>
        </w:rPr>
      </w:pPr>
      <w:r w:rsidRPr="00E50957">
        <w:rPr>
          <w:lang w:val="en-US"/>
        </w:rPr>
        <w:t>BCDEDIT        Sets properties in boot database to control boot loading.</w:t>
      </w:r>
    </w:p>
    <w:p w14:paraId="49F2F188" w14:textId="77777777" w:rsidR="00E50957" w:rsidRPr="00E50957" w:rsidRDefault="00E50957" w:rsidP="00E50957">
      <w:pPr>
        <w:pStyle w:val="CMD"/>
        <w:rPr>
          <w:lang w:val="en-US"/>
        </w:rPr>
      </w:pPr>
      <w:r w:rsidRPr="00E50957">
        <w:rPr>
          <w:lang w:val="en-US"/>
        </w:rPr>
        <w:t>CACLS          Displays or modifies access control lists (ACLs) of files.</w:t>
      </w:r>
    </w:p>
    <w:p w14:paraId="49F2F189" w14:textId="77777777" w:rsidR="00E50957" w:rsidRPr="00E50957" w:rsidRDefault="00E50957" w:rsidP="00E50957">
      <w:pPr>
        <w:pStyle w:val="CMD"/>
        <w:rPr>
          <w:lang w:val="en-US"/>
        </w:rPr>
      </w:pPr>
      <w:r w:rsidRPr="00E50957">
        <w:rPr>
          <w:lang w:val="en-US"/>
        </w:rPr>
        <w:lastRenderedPageBreak/>
        <w:t>CALL           Calls one batch program from another.</w:t>
      </w:r>
    </w:p>
    <w:p w14:paraId="49F2F18A" w14:textId="77777777" w:rsidR="00E50957" w:rsidRPr="00E50957" w:rsidRDefault="00E50957" w:rsidP="00E50957">
      <w:pPr>
        <w:pStyle w:val="CMD"/>
        <w:rPr>
          <w:lang w:val="en-US"/>
        </w:rPr>
      </w:pPr>
      <w:r w:rsidRPr="00E50957">
        <w:rPr>
          <w:lang w:val="en-US"/>
        </w:rPr>
        <w:t>CD             Displays the name of or changes the current directory.</w:t>
      </w:r>
    </w:p>
    <w:p w14:paraId="49F2F18B" w14:textId="77777777" w:rsidR="00E50957" w:rsidRPr="00E50957" w:rsidRDefault="00E50957" w:rsidP="00E50957">
      <w:pPr>
        <w:pStyle w:val="CMD"/>
        <w:rPr>
          <w:lang w:val="en-US"/>
        </w:rPr>
      </w:pPr>
      <w:r w:rsidRPr="00E50957">
        <w:rPr>
          <w:lang w:val="en-US"/>
        </w:rPr>
        <w:t>CHCP           Displays or sets the active code page number.</w:t>
      </w:r>
    </w:p>
    <w:p w14:paraId="49F2F18C" w14:textId="77777777" w:rsidR="00516862" w:rsidRDefault="00E50957" w:rsidP="00E50957">
      <w:pPr>
        <w:pStyle w:val="CMD"/>
      </w:pPr>
      <w:r>
        <w:t>-- More  --</w:t>
      </w:r>
    </w:p>
    <w:p w14:paraId="49F2F18D" w14:textId="77777777" w:rsidR="0077459D" w:rsidRDefault="0077459D" w:rsidP="0077459D">
      <w:pPr>
        <w:pStyle w:val="SubStepAlpha"/>
        <w:numPr>
          <w:ilvl w:val="2"/>
          <w:numId w:val="12"/>
        </w:numPr>
      </w:pPr>
      <w:r>
        <w:t>Pour voir la page suivante, appuyez sur la barre d'espace. Que se passe-t-il lorsque vous appuyez sur Entr</w:t>
      </w:r>
      <w:r w:rsidR="00516862">
        <w:t>er</w:t>
      </w:r>
      <w:r>
        <w:t>?</w:t>
      </w:r>
    </w:p>
    <w:p w14:paraId="49F2F190" w14:textId="77777777" w:rsidR="0077459D" w:rsidRDefault="00516862" w:rsidP="0077459D">
      <w:pPr>
        <w:pStyle w:val="SubStepAlpha"/>
        <w:keepNext/>
        <w:numPr>
          <w:ilvl w:val="2"/>
          <w:numId w:val="12"/>
        </w:numPr>
      </w:pPr>
      <w:r>
        <w:t>P</w:t>
      </w:r>
      <w:r w:rsidR="0077459D">
        <w:t>resse</w:t>
      </w:r>
      <w:r>
        <w:t>z</w:t>
      </w:r>
      <w:r w:rsidR="0077459D">
        <w:rPr>
          <w:b/>
        </w:rPr>
        <w:t xml:space="preserve"> q</w:t>
      </w:r>
      <w:r w:rsidR="0077459D">
        <w:t xml:space="preserve"> ou</w:t>
      </w:r>
      <w:r w:rsidR="0077459D">
        <w:rPr>
          <w:b/>
        </w:rPr>
        <w:t xml:space="preserve"> Ctrl-C </w:t>
      </w:r>
      <w:r w:rsidR="0077459D">
        <w:t xml:space="preserve">pour quitter après avoir rempli les </w:t>
      </w:r>
      <w:r w:rsidR="00135323">
        <w:t>informations</w:t>
      </w:r>
      <w:r w:rsidR="0077459D">
        <w:t xml:space="preserve"> </w:t>
      </w:r>
      <w:r w:rsidR="00135323">
        <w:t>sur les</w:t>
      </w:r>
      <w:r w:rsidR="0077459D">
        <w:t xml:space="preserve"> commandes suivantes:</w:t>
      </w:r>
    </w:p>
    <w:tbl>
      <w:tblPr>
        <w:tblStyle w:val="LabTableStyle"/>
        <w:tblW w:w="9950" w:type="dxa"/>
        <w:tblLook w:val="04A0" w:firstRow="1" w:lastRow="0" w:firstColumn="1" w:lastColumn="0" w:noHBand="0" w:noVBand="1"/>
      </w:tblPr>
      <w:tblGrid>
        <w:gridCol w:w="2095"/>
        <w:gridCol w:w="7855"/>
      </w:tblGrid>
      <w:tr w:rsidR="0077459D" w14:paraId="49F2F193" w14:textId="77777777" w:rsidTr="0077459D">
        <w:trPr>
          <w:cnfStyle w:val="100000000000" w:firstRow="1" w:lastRow="0" w:firstColumn="0" w:lastColumn="0" w:oddVBand="0" w:evenVBand="0" w:oddHBand="0" w:evenHBand="0" w:firstRowFirstColumn="0" w:firstRowLastColumn="0" w:lastRowFirstColumn="0" w:lastRowLastColumn="0"/>
          <w:tblHeader/>
        </w:trPr>
        <w:tc>
          <w:tcPr>
            <w:tcW w:w="2095" w:type="dxa"/>
            <w:hideMark/>
          </w:tcPr>
          <w:p w14:paraId="49F2F191" w14:textId="77777777" w:rsidR="0077459D" w:rsidRDefault="0077459D">
            <w:pPr>
              <w:pStyle w:val="TableHeading"/>
            </w:pPr>
            <w:r>
              <w:t>Commande</w:t>
            </w:r>
          </w:p>
        </w:tc>
        <w:tc>
          <w:tcPr>
            <w:tcW w:w="7855" w:type="dxa"/>
            <w:hideMark/>
          </w:tcPr>
          <w:p w14:paraId="49F2F192" w14:textId="77777777" w:rsidR="0077459D" w:rsidRDefault="0077459D">
            <w:pPr>
              <w:pStyle w:val="TableHeading"/>
            </w:pPr>
            <w:r>
              <w:t>Fonction</w:t>
            </w:r>
          </w:p>
        </w:tc>
      </w:tr>
      <w:tr w:rsidR="0077459D" w14:paraId="49F2F196" w14:textId="77777777" w:rsidTr="005B4C25">
        <w:trPr>
          <w:trHeight w:val="720"/>
        </w:trPr>
        <w:tc>
          <w:tcPr>
            <w:tcW w:w="2095" w:type="dxa"/>
            <w:tcBorders>
              <w:top w:val="single" w:sz="2" w:space="0" w:color="auto"/>
              <w:left w:val="single" w:sz="2" w:space="0" w:color="auto"/>
              <w:bottom w:val="single" w:sz="2" w:space="0" w:color="auto"/>
              <w:right w:val="single" w:sz="2" w:space="0" w:color="auto"/>
            </w:tcBorders>
            <w:vAlign w:val="center"/>
            <w:hideMark/>
          </w:tcPr>
          <w:p w14:paraId="49F2F194" w14:textId="77777777" w:rsidR="0077459D" w:rsidRDefault="0077459D">
            <w:pPr>
              <w:pStyle w:val="TableText"/>
              <w:rPr>
                <w:b/>
              </w:rPr>
            </w:pPr>
            <w:r>
              <w:rPr>
                <w:rFonts w:eastAsia="Times New Roman" w:cs="Arial"/>
                <w:b/>
              </w:rPr>
              <w:t>CD</w:t>
            </w:r>
          </w:p>
        </w:tc>
        <w:tc>
          <w:tcPr>
            <w:tcW w:w="7855" w:type="dxa"/>
            <w:tcBorders>
              <w:top w:val="single" w:sz="2" w:space="0" w:color="auto"/>
              <w:left w:val="single" w:sz="2" w:space="0" w:color="auto"/>
              <w:bottom w:val="single" w:sz="2" w:space="0" w:color="auto"/>
              <w:right w:val="single" w:sz="2" w:space="0" w:color="auto"/>
            </w:tcBorders>
            <w:vAlign w:val="center"/>
          </w:tcPr>
          <w:p w14:paraId="49F2F195" w14:textId="5970AFBE" w:rsidR="0077459D" w:rsidRDefault="0077459D">
            <w:pPr>
              <w:pStyle w:val="TableText"/>
              <w:rPr>
                <w:rStyle w:val="AnswerGray"/>
              </w:rPr>
            </w:pPr>
          </w:p>
        </w:tc>
      </w:tr>
      <w:tr w:rsidR="0077459D" w14:paraId="49F2F199" w14:textId="77777777" w:rsidTr="005B4C25">
        <w:trPr>
          <w:trHeight w:val="720"/>
        </w:trPr>
        <w:tc>
          <w:tcPr>
            <w:tcW w:w="2095" w:type="dxa"/>
            <w:tcBorders>
              <w:top w:val="single" w:sz="2" w:space="0" w:color="auto"/>
              <w:left w:val="single" w:sz="2" w:space="0" w:color="auto"/>
              <w:bottom w:val="single" w:sz="2" w:space="0" w:color="auto"/>
              <w:right w:val="single" w:sz="2" w:space="0" w:color="auto"/>
            </w:tcBorders>
            <w:vAlign w:val="center"/>
            <w:hideMark/>
          </w:tcPr>
          <w:p w14:paraId="49F2F197" w14:textId="77777777" w:rsidR="0077459D" w:rsidRDefault="0077459D">
            <w:pPr>
              <w:pStyle w:val="TableText"/>
              <w:rPr>
                <w:rFonts w:eastAsia="Times New Roman" w:cs="Arial"/>
              </w:rPr>
            </w:pPr>
            <w:r>
              <w:rPr>
                <w:rFonts w:eastAsia="Times New Roman" w:cs="Arial"/>
                <w:b/>
              </w:rPr>
              <w:t>CHKDSK</w:t>
            </w:r>
          </w:p>
        </w:tc>
        <w:tc>
          <w:tcPr>
            <w:tcW w:w="7855" w:type="dxa"/>
            <w:tcBorders>
              <w:top w:val="single" w:sz="2" w:space="0" w:color="auto"/>
              <w:left w:val="single" w:sz="2" w:space="0" w:color="auto"/>
              <w:bottom w:val="single" w:sz="2" w:space="0" w:color="auto"/>
              <w:right w:val="single" w:sz="2" w:space="0" w:color="auto"/>
            </w:tcBorders>
            <w:vAlign w:val="center"/>
          </w:tcPr>
          <w:p w14:paraId="49F2F198" w14:textId="5312F7D8" w:rsidR="0077459D" w:rsidRDefault="0077459D">
            <w:pPr>
              <w:pStyle w:val="TableText"/>
              <w:rPr>
                <w:rStyle w:val="AnswerGray"/>
              </w:rPr>
            </w:pPr>
          </w:p>
        </w:tc>
      </w:tr>
      <w:tr w:rsidR="0077459D" w14:paraId="49F2F19C" w14:textId="77777777" w:rsidTr="005B4C25">
        <w:trPr>
          <w:trHeight w:val="720"/>
        </w:trPr>
        <w:tc>
          <w:tcPr>
            <w:tcW w:w="2095" w:type="dxa"/>
            <w:tcBorders>
              <w:top w:val="single" w:sz="2" w:space="0" w:color="auto"/>
              <w:left w:val="single" w:sz="2" w:space="0" w:color="auto"/>
              <w:bottom w:val="single" w:sz="2" w:space="0" w:color="auto"/>
              <w:right w:val="single" w:sz="2" w:space="0" w:color="auto"/>
            </w:tcBorders>
            <w:vAlign w:val="center"/>
            <w:hideMark/>
          </w:tcPr>
          <w:p w14:paraId="49F2F19A" w14:textId="77777777" w:rsidR="0077459D" w:rsidRDefault="0077459D">
            <w:pPr>
              <w:pStyle w:val="TableText"/>
            </w:pPr>
            <w:r>
              <w:rPr>
                <w:rFonts w:eastAsia="Times New Roman" w:cs="Arial"/>
                <w:b/>
              </w:rPr>
              <w:t>COP</w:t>
            </w:r>
            <w:r w:rsidR="00A12AFE">
              <w:rPr>
                <w:rFonts w:eastAsia="Times New Roman" w:cs="Arial"/>
                <w:b/>
              </w:rPr>
              <w:t>Y</w:t>
            </w:r>
          </w:p>
        </w:tc>
        <w:tc>
          <w:tcPr>
            <w:tcW w:w="7855" w:type="dxa"/>
            <w:tcBorders>
              <w:top w:val="single" w:sz="2" w:space="0" w:color="auto"/>
              <w:left w:val="single" w:sz="2" w:space="0" w:color="auto"/>
              <w:bottom w:val="single" w:sz="2" w:space="0" w:color="auto"/>
              <w:right w:val="single" w:sz="2" w:space="0" w:color="auto"/>
            </w:tcBorders>
            <w:vAlign w:val="center"/>
          </w:tcPr>
          <w:p w14:paraId="49F2F19B" w14:textId="19BB01EC" w:rsidR="0077459D" w:rsidRDefault="0077459D">
            <w:pPr>
              <w:pStyle w:val="TableText"/>
              <w:rPr>
                <w:rStyle w:val="AnswerGray"/>
              </w:rPr>
            </w:pPr>
          </w:p>
        </w:tc>
      </w:tr>
      <w:tr w:rsidR="0077459D" w14:paraId="49F2F19F" w14:textId="77777777" w:rsidTr="0077459D">
        <w:trPr>
          <w:trHeight w:val="720"/>
        </w:trPr>
        <w:tc>
          <w:tcPr>
            <w:tcW w:w="2095" w:type="dxa"/>
            <w:tcBorders>
              <w:top w:val="single" w:sz="2" w:space="0" w:color="auto"/>
              <w:left w:val="single" w:sz="2" w:space="0" w:color="auto"/>
              <w:bottom w:val="single" w:sz="2" w:space="0" w:color="auto"/>
              <w:right w:val="single" w:sz="2" w:space="0" w:color="auto"/>
            </w:tcBorders>
            <w:vAlign w:val="center"/>
            <w:hideMark/>
          </w:tcPr>
          <w:p w14:paraId="49F2F19D" w14:textId="77777777" w:rsidR="0077459D" w:rsidRDefault="0077459D">
            <w:pPr>
              <w:pStyle w:val="TableText"/>
            </w:pPr>
            <w:r>
              <w:rPr>
                <w:rFonts w:eastAsia="Times New Roman" w:cs="Arial"/>
                <w:b/>
              </w:rPr>
              <w:t>DEL</w:t>
            </w:r>
          </w:p>
        </w:tc>
        <w:tc>
          <w:tcPr>
            <w:tcW w:w="7855" w:type="dxa"/>
            <w:tcBorders>
              <w:top w:val="single" w:sz="2" w:space="0" w:color="auto"/>
              <w:left w:val="single" w:sz="2" w:space="0" w:color="auto"/>
              <w:bottom w:val="single" w:sz="2" w:space="0" w:color="auto"/>
              <w:right w:val="single" w:sz="2" w:space="0" w:color="auto"/>
            </w:tcBorders>
            <w:vAlign w:val="center"/>
            <w:hideMark/>
          </w:tcPr>
          <w:p w14:paraId="49F2F19E" w14:textId="36457627" w:rsidR="0077459D" w:rsidRDefault="0077459D">
            <w:pPr>
              <w:pStyle w:val="TableText"/>
              <w:rPr>
                <w:rStyle w:val="AnswerGray"/>
              </w:rPr>
            </w:pPr>
          </w:p>
        </w:tc>
      </w:tr>
      <w:tr w:rsidR="0077459D" w14:paraId="49F2F1A2" w14:textId="77777777" w:rsidTr="005B4C25">
        <w:trPr>
          <w:trHeight w:val="720"/>
        </w:trPr>
        <w:tc>
          <w:tcPr>
            <w:tcW w:w="2095" w:type="dxa"/>
            <w:tcBorders>
              <w:top w:val="single" w:sz="2" w:space="0" w:color="auto"/>
              <w:left w:val="single" w:sz="2" w:space="0" w:color="auto"/>
              <w:bottom w:val="single" w:sz="2" w:space="0" w:color="auto"/>
              <w:right w:val="single" w:sz="2" w:space="0" w:color="auto"/>
            </w:tcBorders>
            <w:vAlign w:val="center"/>
            <w:hideMark/>
          </w:tcPr>
          <w:p w14:paraId="49F2F1A0" w14:textId="77777777" w:rsidR="0077459D" w:rsidRDefault="0077459D">
            <w:pPr>
              <w:pStyle w:val="TableText"/>
              <w:rPr>
                <w:rFonts w:eastAsia="Times New Roman" w:cs="Arial"/>
              </w:rPr>
            </w:pPr>
            <w:r>
              <w:rPr>
                <w:rFonts w:eastAsia="Times New Roman" w:cs="Arial"/>
                <w:b/>
              </w:rPr>
              <w:t>DIR</w:t>
            </w:r>
          </w:p>
        </w:tc>
        <w:tc>
          <w:tcPr>
            <w:tcW w:w="7855" w:type="dxa"/>
            <w:tcBorders>
              <w:top w:val="single" w:sz="2" w:space="0" w:color="auto"/>
              <w:left w:val="single" w:sz="2" w:space="0" w:color="auto"/>
              <w:bottom w:val="single" w:sz="2" w:space="0" w:color="auto"/>
              <w:right w:val="single" w:sz="2" w:space="0" w:color="auto"/>
            </w:tcBorders>
            <w:vAlign w:val="center"/>
          </w:tcPr>
          <w:p w14:paraId="49F2F1A1" w14:textId="21D29195" w:rsidR="0077459D" w:rsidRDefault="0077459D">
            <w:pPr>
              <w:pStyle w:val="TableText"/>
              <w:rPr>
                <w:rStyle w:val="AnswerGray"/>
              </w:rPr>
            </w:pPr>
          </w:p>
        </w:tc>
      </w:tr>
      <w:tr w:rsidR="0077459D" w14:paraId="49F2F1A5" w14:textId="77777777" w:rsidTr="005B4C25">
        <w:trPr>
          <w:trHeight w:val="720"/>
        </w:trPr>
        <w:tc>
          <w:tcPr>
            <w:tcW w:w="2095" w:type="dxa"/>
            <w:tcBorders>
              <w:top w:val="single" w:sz="2" w:space="0" w:color="auto"/>
              <w:left w:val="single" w:sz="2" w:space="0" w:color="auto"/>
              <w:bottom w:val="single" w:sz="2" w:space="0" w:color="auto"/>
              <w:right w:val="single" w:sz="2" w:space="0" w:color="auto"/>
            </w:tcBorders>
            <w:vAlign w:val="center"/>
            <w:hideMark/>
          </w:tcPr>
          <w:p w14:paraId="49F2F1A3" w14:textId="77777777" w:rsidR="0077459D" w:rsidRDefault="0077459D">
            <w:pPr>
              <w:pStyle w:val="TableText"/>
              <w:rPr>
                <w:rFonts w:eastAsia="Times New Roman" w:cs="Arial"/>
              </w:rPr>
            </w:pPr>
            <w:r>
              <w:rPr>
                <w:rFonts w:eastAsia="Times New Roman" w:cs="Arial"/>
                <w:b/>
              </w:rPr>
              <w:t>D</w:t>
            </w:r>
            <w:r w:rsidR="00A12AFE">
              <w:rPr>
                <w:rFonts w:eastAsia="Times New Roman" w:cs="Arial"/>
                <w:b/>
              </w:rPr>
              <w:t>ISKPART</w:t>
            </w:r>
          </w:p>
        </w:tc>
        <w:tc>
          <w:tcPr>
            <w:tcW w:w="7855" w:type="dxa"/>
            <w:tcBorders>
              <w:top w:val="single" w:sz="2" w:space="0" w:color="auto"/>
              <w:left w:val="single" w:sz="2" w:space="0" w:color="auto"/>
              <w:bottom w:val="single" w:sz="2" w:space="0" w:color="auto"/>
              <w:right w:val="single" w:sz="2" w:space="0" w:color="auto"/>
            </w:tcBorders>
            <w:vAlign w:val="center"/>
          </w:tcPr>
          <w:p w14:paraId="49F2F1A4" w14:textId="2627CBAF" w:rsidR="0077459D" w:rsidRDefault="0077459D">
            <w:pPr>
              <w:pStyle w:val="TableText"/>
              <w:rPr>
                <w:rStyle w:val="AnswerGray"/>
              </w:rPr>
            </w:pPr>
          </w:p>
        </w:tc>
      </w:tr>
      <w:tr w:rsidR="0077459D" w14:paraId="49F2F1A8" w14:textId="77777777" w:rsidTr="005B4C25">
        <w:trPr>
          <w:trHeight w:val="720"/>
        </w:trPr>
        <w:tc>
          <w:tcPr>
            <w:tcW w:w="2095" w:type="dxa"/>
            <w:tcBorders>
              <w:top w:val="single" w:sz="2" w:space="0" w:color="auto"/>
              <w:left w:val="single" w:sz="2" w:space="0" w:color="auto"/>
              <w:bottom w:val="single" w:sz="2" w:space="0" w:color="auto"/>
              <w:right w:val="single" w:sz="2" w:space="0" w:color="auto"/>
            </w:tcBorders>
            <w:vAlign w:val="center"/>
            <w:hideMark/>
          </w:tcPr>
          <w:p w14:paraId="49F2F1A6" w14:textId="77777777" w:rsidR="0077459D" w:rsidRDefault="0077459D">
            <w:pPr>
              <w:pStyle w:val="TableText"/>
              <w:rPr>
                <w:rFonts w:eastAsia="Times New Roman" w:cs="Arial"/>
              </w:rPr>
            </w:pPr>
            <w:r>
              <w:rPr>
                <w:rFonts w:eastAsia="Times New Roman" w:cs="Arial"/>
                <w:b/>
              </w:rPr>
              <w:t>EXIT</w:t>
            </w:r>
          </w:p>
        </w:tc>
        <w:tc>
          <w:tcPr>
            <w:tcW w:w="7855" w:type="dxa"/>
            <w:tcBorders>
              <w:top w:val="single" w:sz="2" w:space="0" w:color="auto"/>
              <w:left w:val="single" w:sz="2" w:space="0" w:color="auto"/>
              <w:bottom w:val="single" w:sz="2" w:space="0" w:color="auto"/>
              <w:right w:val="single" w:sz="2" w:space="0" w:color="auto"/>
            </w:tcBorders>
            <w:vAlign w:val="center"/>
          </w:tcPr>
          <w:p w14:paraId="49F2F1A7" w14:textId="5FBDC825" w:rsidR="0077459D" w:rsidRDefault="0077459D">
            <w:pPr>
              <w:pStyle w:val="TableText"/>
              <w:rPr>
                <w:rStyle w:val="AnswerGray"/>
              </w:rPr>
            </w:pPr>
          </w:p>
        </w:tc>
      </w:tr>
      <w:tr w:rsidR="0077459D" w14:paraId="49F2F1AB" w14:textId="77777777" w:rsidTr="005B4C25">
        <w:trPr>
          <w:trHeight w:val="720"/>
        </w:trPr>
        <w:tc>
          <w:tcPr>
            <w:tcW w:w="2095" w:type="dxa"/>
            <w:tcBorders>
              <w:top w:val="single" w:sz="2" w:space="0" w:color="auto"/>
              <w:left w:val="single" w:sz="2" w:space="0" w:color="auto"/>
              <w:bottom w:val="single" w:sz="2" w:space="0" w:color="auto"/>
              <w:right w:val="single" w:sz="2" w:space="0" w:color="auto"/>
            </w:tcBorders>
            <w:vAlign w:val="center"/>
            <w:hideMark/>
          </w:tcPr>
          <w:p w14:paraId="49F2F1A9" w14:textId="77777777" w:rsidR="0077459D" w:rsidRDefault="0077459D">
            <w:pPr>
              <w:pStyle w:val="TableText"/>
              <w:rPr>
                <w:rFonts w:eastAsia="Times New Roman" w:cs="Arial"/>
              </w:rPr>
            </w:pPr>
            <w:r>
              <w:rPr>
                <w:rFonts w:eastAsia="Times New Roman" w:cs="Arial"/>
                <w:b/>
              </w:rPr>
              <w:t>FORMAT</w:t>
            </w:r>
          </w:p>
        </w:tc>
        <w:tc>
          <w:tcPr>
            <w:tcW w:w="7855" w:type="dxa"/>
            <w:tcBorders>
              <w:top w:val="single" w:sz="2" w:space="0" w:color="auto"/>
              <w:left w:val="single" w:sz="2" w:space="0" w:color="auto"/>
              <w:bottom w:val="single" w:sz="2" w:space="0" w:color="auto"/>
              <w:right w:val="single" w:sz="2" w:space="0" w:color="auto"/>
            </w:tcBorders>
            <w:vAlign w:val="center"/>
          </w:tcPr>
          <w:p w14:paraId="49F2F1AA" w14:textId="0EB42FE7" w:rsidR="0077459D" w:rsidRDefault="0077459D">
            <w:pPr>
              <w:pStyle w:val="TableText"/>
              <w:rPr>
                <w:rStyle w:val="AnswerGray"/>
              </w:rPr>
            </w:pPr>
          </w:p>
        </w:tc>
      </w:tr>
      <w:tr w:rsidR="0077459D" w14:paraId="49F2F1AE" w14:textId="77777777" w:rsidTr="005B4C25">
        <w:trPr>
          <w:trHeight w:val="720"/>
        </w:trPr>
        <w:tc>
          <w:tcPr>
            <w:tcW w:w="2095" w:type="dxa"/>
            <w:tcBorders>
              <w:top w:val="single" w:sz="2" w:space="0" w:color="auto"/>
              <w:left w:val="single" w:sz="2" w:space="0" w:color="auto"/>
              <w:bottom w:val="single" w:sz="2" w:space="0" w:color="auto"/>
              <w:right w:val="single" w:sz="2" w:space="0" w:color="auto"/>
            </w:tcBorders>
            <w:vAlign w:val="center"/>
            <w:hideMark/>
          </w:tcPr>
          <w:p w14:paraId="49F2F1AC" w14:textId="77777777" w:rsidR="0077459D" w:rsidRDefault="00A12AFE">
            <w:pPr>
              <w:pStyle w:val="TableText"/>
              <w:rPr>
                <w:rFonts w:eastAsia="Times New Roman" w:cs="Arial"/>
              </w:rPr>
            </w:pPr>
            <w:r>
              <w:rPr>
                <w:rFonts w:eastAsia="Times New Roman" w:cs="Arial"/>
                <w:b/>
              </w:rPr>
              <w:t>GPRESULT</w:t>
            </w:r>
          </w:p>
        </w:tc>
        <w:tc>
          <w:tcPr>
            <w:tcW w:w="7855" w:type="dxa"/>
            <w:tcBorders>
              <w:top w:val="single" w:sz="2" w:space="0" w:color="auto"/>
              <w:left w:val="single" w:sz="2" w:space="0" w:color="auto"/>
              <w:bottom w:val="single" w:sz="2" w:space="0" w:color="auto"/>
              <w:right w:val="single" w:sz="2" w:space="0" w:color="auto"/>
            </w:tcBorders>
            <w:vAlign w:val="center"/>
          </w:tcPr>
          <w:p w14:paraId="49F2F1AD" w14:textId="319E5915" w:rsidR="0077459D" w:rsidRDefault="0077459D">
            <w:pPr>
              <w:pStyle w:val="TableText"/>
              <w:rPr>
                <w:rStyle w:val="AnswerGray"/>
              </w:rPr>
            </w:pPr>
          </w:p>
        </w:tc>
      </w:tr>
      <w:tr w:rsidR="0077459D" w14:paraId="49F2F1B1" w14:textId="77777777" w:rsidTr="005B4C25">
        <w:trPr>
          <w:trHeight w:val="720"/>
        </w:trPr>
        <w:tc>
          <w:tcPr>
            <w:tcW w:w="2095" w:type="dxa"/>
            <w:tcBorders>
              <w:top w:val="single" w:sz="2" w:space="0" w:color="auto"/>
              <w:left w:val="single" w:sz="2" w:space="0" w:color="auto"/>
              <w:bottom w:val="single" w:sz="2" w:space="0" w:color="auto"/>
              <w:right w:val="single" w:sz="2" w:space="0" w:color="auto"/>
            </w:tcBorders>
            <w:vAlign w:val="center"/>
            <w:hideMark/>
          </w:tcPr>
          <w:p w14:paraId="49F2F1AF" w14:textId="6A6A41D7" w:rsidR="0077459D" w:rsidRDefault="0077459D">
            <w:pPr>
              <w:pStyle w:val="TableText"/>
              <w:rPr>
                <w:rFonts w:eastAsia="Times New Roman" w:cs="Arial"/>
              </w:rPr>
            </w:pPr>
            <w:r>
              <w:rPr>
                <w:rFonts w:eastAsia="Times New Roman" w:cs="Arial"/>
                <w:b/>
              </w:rPr>
              <w:t>M</w:t>
            </w:r>
            <w:r w:rsidR="00DE6470">
              <w:rPr>
                <w:rFonts w:eastAsia="Times New Roman" w:cs="Arial"/>
                <w:b/>
              </w:rPr>
              <w:t>D</w:t>
            </w:r>
          </w:p>
        </w:tc>
        <w:tc>
          <w:tcPr>
            <w:tcW w:w="7855" w:type="dxa"/>
            <w:tcBorders>
              <w:top w:val="single" w:sz="2" w:space="0" w:color="auto"/>
              <w:left w:val="single" w:sz="2" w:space="0" w:color="auto"/>
              <w:bottom w:val="single" w:sz="2" w:space="0" w:color="auto"/>
              <w:right w:val="single" w:sz="2" w:space="0" w:color="auto"/>
            </w:tcBorders>
            <w:vAlign w:val="center"/>
          </w:tcPr>
          <w:p w14:paraId="49F2F1B0" w14:textId="22CC3BE5" w:rsidR="0077459D" w:rsidRDefault="0077459D">
            <w:pPr>
              <w:pStyle w:val="TableText"/>
              <w:rPr>
                <w:rStyle w:val="AnswerGray"/>
              </w:rPr>
            </w:pPr>
          </w:p>
        </w:tc>
      </w:tr>
      <w:tr w:rsidR="0077459D" w14:paraId="49F2F1B4" w14:textId="77777777" w:rsidTr="005B4C25">
        <w:trPr>
          <w:trHeight w:val="720"/>
        </w:trPr>
        <w:tc>
          <w:tcPr>
            <w:tcW w:w="2095" w:type="dxa"/>
            <w:tcBorders>
              <w:top w:val="single" w:sz="2" w:space="0" w:color="auto"/>
              <w:left w:val="single" w:sz="2" w:space="0" w:color="auto"/>
              <w:bottom w:val="single" w:sz="2" w:space="0" w:color="auto"/>
              <w:right w:val="single" w:sz="2" w:space="0" w:color="auto"/>
            </w:tcBorders>
            <w:vAlign w:val="center"/>
            <w:hideMark/>
          </w:tcPr>
          <w:p w14:paraId="49F2F1B2" w14:textId="77777777" w:rsidR="0077459D" w:rsidRDefault="00A12AFE">
            <w:pPr>
              <w:pStyle w:val="TableText"/>
              <w:rPr>
                <w:rFonts w:eastAsia="Times New Roman" w:cs="Arial"/>
              </w:rPr>
            </w:pPr>
            <w:r>
              <w:rPr>
                <w:rFonts w:eastAsia="Times New Roman" w:cs="Arial"/>
                <w:b/>
              </w:rPr>
              <w:t>TASKLIST</w:t>
            </w:r>
          </w:p>
        </w:tc>
        <w:tc>
          <w:tcPr>
            <w:tcW w:w="7855" w:type="dxa"/>
            <w:tcBorders>
              <w:top w:val="single" w:sz="2" w:space="0" w:color="auto"/>
              <w:left w:val="single" w:sz="2" w:space="0" w:color="auto"/>
              <w:bottom w:val="single" w:sz="2" w:space="0" w:color="auto"/>
              <w:right w:val="single" w:sz="2" w:space="0" w:color="auto"/>
            </w:tcBorders>
            <w:vAlign w:val="center"/>
          </w:tcPr>
          <w:p w14:paraId="49F2F1B3" w14:textId="10227BB0" w:rsidR="0077459D" w:rsidRDefault="0077459D">
            <w:pPr>
              <w:pStyle w:val="TableText"/>
              <w:rPr>
                <w:rStyle w:val="AnswerGray"/>
              </w:rPr>
            </w:pPr>
          </w:p>
        </w:tc>
      </w:tr>
      <w:tr w:rsidR="0077459D" w14:paraId="49F2F1B7" w14:textId="77777777" w:rsidTr="005B4C25">
        <w:trPr>
          <w:trHeight w:val="720"/>
        </w:trPr>
        <w:tc>
          <w:tcPr>
            <w:tcW w:w="2095" w:type="dxa"/>
            <w:tcBorders>
              <w:top w:val="single" w:sz="2" w:space="0" w:color="auto"/>
              <w:left w:val="single" w:sz="2" w:space="0" w:color="auto"/>
              <w:bottom w:val="single" w:sz="2" w:space="0" w:color="auto"/>
              <w:right w:val="single" w:sz="2" w:space="0" w:color="auto"/>
            </w:tcBorders>
            <w:vAlign w:val="center"/>
            <w:hideMark/>
          </w:tcPr>
          <w:p w14:paraId="49F2F1B5" w14:textId="77777777" w:rsidR="0077459D" w:rsidRDefault="0077459D">
            <w:pPr>
              <w:pStyle w:val="TableText"/>
              <w:rPr>
                <w:rFonts w:eastAsia="Times New Roman" w:cs="Arial"/>
              </w:rPr>
            </w:pPr>
            <w:r>
              <w:rPr>
                <w:rFonts w:eastAsia="Times New Roman" w:cs="Arial"/>
                <w:b/>
              </w:rPr>
              <w:t xml:space="preserve">RD </w:t>
            </w:r>
          </w:p>
        </w:tc>
        <w:tc>
          <w:tcPr>
            <w:tcW w:w="7855" w:type="dxa"/>
            <w:tcBorders>
              <w:top w:val="single" w:sz="2" w:space="0" w:color="auto"/>
              <w:left w:val="single" w:sz="2" w:space="0" w:color="auto"/>
              <w:bottom w:val="single" w:sz="2" w:space="0" w:color="auto"/>
              <w:right w:val="single" w:sz="2" w:space="0" w:color="auto"/>
            </w:tcBorders>
            <w:vAlign w:val="center"/>
          </w:tcPr>
          <w:p w14:paraId="49F2F1B6" w14:textId="15EFCAF5" w:rsidR="0077459D" w:rsidRDefault="0077459D">
            <w:pPr>
              <w:pStyle w:val="TableText"/>
              <w:rPr>
                <w:rStyle w:val="AnswerGray"/>
              </w:rPr>
            </w:pPr>
          </w:p>
        </w:tc>
      </w:tr>
      <w:tr w:rsidR="0077459D" w14:paraId="49F2F1BA" w14:textId="77777777" w:rsidTr="005B4C25">
        <w:trPr>
          <w:trHeight w:val="720"/>
        </w:trPr>
        <w:tc>
          <w:tcPr>
            <w:tcW w:w="2095" w:type="dxa"/>
            <w:tcBorders>
              <w:top w:val="single" w:sz="2" w:space="0" w:color="auto"/>
              <w:left w:val="single" w:sz="2" w:space="0" w:color="auto"/>
              <w:bottom w:val="single" w:sz="2" w:space="0" w:color="auto"/>
              <w:right w:val="single" w:sz="2" w:space="0" w:color="auto"/>
            </w:tcBorders>
            <w:vAlign w:val="center"/>
            <w:hideMark/>
          </w:tcPr>
          <w:p w14:paraId="49F2F1B8" w14:textId="77777777" w:rsidR="0077459D" w:rsidRDefault="00A12AFE">
            <w:pPr>
              <w:pStyle w:val="TableText"/>
              <w:rPr>
                <w:rFonts w:eastAsia="Times New Roman" w:cs="Arial"/>
              </w:rPr>
            </w:pPr>
            <w:r w:rsidRPr="00CE267D">
              <w:rPr>
                <w:rFonts w:eastAsia="Times New Roman" w:cs="Arial"/>
                <w:b/>
              </w:rPr>
              <w:t>ROBOCOPY</w:t>
            </w:r>
          </w:p>
        </w:tc>
        <w:tc>
          <w:tcPr>
            <w:tcW w:w="7855" w:type="dxa"/>
            <w:tcBorders>
              <w:top w:val="single" w:sz="2" w:space="0" w:color="auto"/>
              <w:left w:val="single" w:sz="2" w:space="0" w:color="auto"/>
              <w:bottom w:val="single" w:sz="2" w:space="0" w:color="auto"/>
              <w:right w:val="single" w:sz="2" w:space="0" w:color="auto"/>
            </w:tcBorders>
            <w:vAlign w:val="center"/>
          </w:tcPr>
          <w:p w14:paraId="49F2F1B9" w14:textId="6682B634" w:rsidR="0077459D" w:rsidRDefault="0077459D">
            <w:pPr>
              <w:pStyle w:val="TableText"/>
              <w:rPr>
                <w:rStyle w:val="AnswerGray"/>
              </w:rPr>
            </w:pPr>
          </w:p>
        </w:tc>
      </w:tr>
      <w:tr w:rsidR="0077459D" w14:paraId="49F2F1BD" w14:textId="77777777" w:rsidTr="005B4C25">
        <w:trPr>
          <w:trHeight w:val="720"/>
        </w:trPr>
        <w:tc>
          <w:tcPr>
            <w:tcW w:w="2095" w:type="dxa"/>
            <w:tcBorders>
              <w:top w:val="single" w:sz="2" w:space="0" w:color="auto"/>
              <w:left w:val="single" w:sz="2" w:space="0" w:color="auto"/>
              <w:bottom w:val="single" w:sz="2" w:space="0" w:color="auto"/>
              <w:right w:val="single" w:sz="2" w:space="0" w:color="auto"/>
            </w:tcBorders>
            <w:vAlign w:val="center"/>
            <w:hideMark/>
          </w:tcPr>
          <w:p w14:paraId="49F2F1BB" w14:textId="77777777" w:rsidR="0077459D" w:rsidRDefault="00A12AFE">
            <w:pPr>
              <w:pStyle w:val="TableText"/>
              <w:rPr>
                <w:rFonts w:eastAsia="Times New Roman" w:cs="Arial"/>
              </w:rPr>
            </w:pPr>
            <w:r>
              <w:rPr>
                <w:rFonts w:eastAsia="Times New Roman" w:cs="Arial"/>
                <w:b/>
              </w:rPr>
              <w:lastRenderedPageBreak/>
              <w:t>SHUTDOWN</w:t>
            </w:r>
          </w:p>
        </w:tc>
        <w:tc>
          <w:tcPr>
            <w:tcW w:w="7855" w:type="dxa"/>
            <w:tcBorders>
              <w:top w:val="single" w:sz="2" w:space="0" w:color="auto"/>
              <w:left w:val="single" w:sz="2" w:space="0" w:color="auto"/>
              <w:bottom w:val="single" w:sz="2" w:space="0" w:color="auto"/>
              <w:right w:val="single" w:sz="2" w:space="0" w:color="auto"/>
            </w:tcBorders>
            <w:vAlign w:val="center"/>
          </w:tcPr>
          <w:p w14:paraId="49F2F1BC" w14:textId="3F94D756" w:rsidR="0077459D" w:rsidRDefault="0077459D">
            <w:pPr>
              <w:pStyle w:val="TableText"/>
              <w:rPr>
                <w:rStyle w:val="AnswerGray"/>
              </w:rPr>
            </w:pPr>
          </w:p>
        </w:tc>
      </w:tr>
      <w:tr w:rsidR="0077459D" w14:paraId="49F2F1C0" w14:textId="77777777" w:rsidTr="0077459D">
        <w:trPr>
          <w:trHeight w:val="720"/>
        </w:trPr>
        <w:tc>
          <w:tcPr>
            <w:tcW w:w="2095" w:type="dxa"/>
            <w:tcBorders>
              <w:top w:val="single" w:sz="2" w:space="0" w:color="auto"/>
              <w:left w:val="single" w:sz="2" w:space="0" w:color="auto"/>
              <w:bottom w:val="single" w:sz="2" w:space="0" w:color="auto"/>
              <w:right w:val="single" w:sz="2" w:space="0" w:color="auto"/>
            </w:tcBorders>
            <w:vAlign w:val="center"/>
            <w:hideMark/>
          </w:tcPr>
          <w:p w14:paraId="49F2F1BE" w14:textId="77777777" w:rsidR="0077459D" w:rsidRDefault="00A12AFE">
            <w:pPr>
              <w:pStyle w:val="TableText"/>
              <w:rPr>
                <w:rFonts w:eastAsia="Times New Roman" w:cs="Arial"/>
              </w:rPr>
            </w:pPr>
            <w:r w:rsidRPr="00CE267D">
              <w:rPr>
                <w:rFonts w:eastAsia="Times New Roman" w:cs="Arial"/>
                <w:b/>
              </w:rPr>
              <w:t>XCOPY</w:t>
            </w:r>
          </w:p>
        </w:tc>
        <w:tc>
          <w:tcPr>
            <w:tcW w:w="7855" w:type="dxa"/>
            <w:tcBorders>
              <w:top w:val="single" w:sz="2" w:space="0" w:color="auto"/>
              <w:left w:val="single" w:sz="2" w:space="0" w:color="auto"/>
              <w:bottom w:val="single" w:sz="2" w:space="0" w:color="auto"/>
              <w:right w:val="single" w:sz="2" w:space="0" w:color="auto"/>
            </w:tcBorders>
            <w:vAlign w:val="center"/>
            <w:hideMark/>
          </w:tcPr>
          <w:p w14:paraId="49F2F1BF" w14:textId="4C15CE0A" w:rsidR="0077459D" w:rsidRDefault="0077459D">
            <w:pPr>
              <w:pStyle w:val="TableText"/>
              <w:rPr>
                <w:rStyle w:val="AnswerGray"/>
              </w:rPr>
            </w:pPr>
          </w:p>
        </w:tc>
      </w:tr>
    </w:tbl>
    <w:p w14:paraId="49F2F1C1" w14:textId="77777777" w:rsidR="0077459D" w:rsidRDefault="001477F1" w:rsidP="0077459D">
      <w:pPr>
        <w:pStyle w:val="SubStepAlpha"/>
        <w:keepNext/>
        <w:numPr>
          <w:ilvl w:val="2"/>
          <w:numId w:val="12"/>
        </w:numPr>
        <w:rPr>
          <w:lang w:val="fr-FR"/>
        </w:rPr>
      </w:pPr>
      <w:r>
        <w:t>Entrez</w:t>
      </w:r>
      <w:r w:rsidR="0077459D">
        <w:t xml:space="preserve"> </w:t>
      </w:r>
      <w:r w:rsidR="0077459D">
        <w:rPr>
          <w:b/>
        </w:rPr>
        <w:t>md /?</w:t>
      </w:r>
      <w:r w:rsidR="0077459D">
        <w:t xml:space="preserve"> à l'invite pour afficher des informations supplémentaires et des </w:t>
      </w:r>
      <w:r w:rsidR="005F4D82">
        <w:t>paramètres</w:t>
      </w:r>
      <w:r>
        <w:t xml:space="preserve"> supplémentaires</w:t>
      </w:r>
      <w:r w:rsidR="0077459D">
        <w:t xml:space="preserve"> pouvant être utilisés avec cette commande.</w:t>
      </w:r>
    </w:p>
    <w:p w14:paraId="49F2F1C2" w14:textId="77777777" w:rsidR="005F4D82" w:rsidRPr="005F4D82" w:rsidRDefault="005F4D82" w:rsidP="005F4D82">
      <w:pPr>
        <w:pStyle w:val="CMDOutput"/>
        <w:ind w:left="720"/>
        <w:rPr>
          <w:sz w:val="20"/>
          <w:lang w:val="en-US"/>
        </w:rPr>
      </w:pPr>
      <w:r w:rsidRPr="005F4D82">
        <w:rPr>
          <w:sz w:val="20"/>
          <w:lang w:val="en-US"/>
        </w:rPr>
        <w:t>C:\Users\</w:t>
      </w:r>
      <w:r w:rsidR="0074272F">
        <w:rPr>
          <w:sz w:val="20"/>
          <w:lang w:val="en-US"/>
        </w:rPr>
        <w:t>admin</w:t>
      </w:r>
      <w:r w:rsidRPr="005F4D82">
        <w:rPr>
          <w:sz w:val="20"/>
          <w:lang w:val="en-US"/>
        </w:rPr>
        <w:t>&gt; md /?</w:t>
      </w:r>
    </w:p>
    <w:p w14:paraId="49F2F1C3" w14:textId="77777777" w:rsidR="005F4D82" w:rsidRPr="005F4D82" w:rsidRDefault="005F4D82" w:rsidP="005F4D82">
      <w:pPr>
        <w:pStyle w:val="CMDOutput"/>
        <w:ind w:left="720"/>
        <w:rPr>
          <w:sz w:val="20"/>
          <w:lang w:val="en-US"/>
        </w:rPr>
      </w:pPr>
      <w:r w:rsidRPr="005F4D82">
        <w:rPr>
          <w:sz w:val="20"/>
          <w:lang w:val="en-US"/>
        </w:rPr>
        <w:t>Creates a directory.</w:t>
      </w:r>
    </w:p>
    <w:p w14:paraId="49F2F1C4" w14:textId="77777777" w:rsidR="005F4D82" w:rsidRPr="005F4D82" w:rsidRDefault="005F4D82" w:rsidP="005F4D82">
      <w:pPr>
        <w:pStyle w:val="CMDOutput"/>
        <w:ind w:left="720"/>
        <w:rPr>
          <w:sz w:val="20"/>
          <w:lang w:val="en-US"/>
        </w:rPr>
      </w:pPr>
    </w:p>
    <w:p w14:paraId="49F2F1C5" w14:textId="77777777" w:rsidR="005F4D82" w:rsidRPr="005F4D82" w:rsidRDefault="005F4D82" w:rsidP="005F4D82">
      <w:pPr>
        <w:pStyle w:val="CMDOutput"/>
        <w:ind w:left="720"/>
        <w:rPr>
          <w:sz w:val="20"/>
          <w:lang w:val="en-US"/>
        </w:rPr>
      </w:pPr>
      <w:r w:rsidRPr="005F4D82">
        <w:rPr>
          <w:sz w:val="20"/>
          <w:lang w:val="en-US"/>
        </w:rPr>
        <w:t>MKDIR [drive:]path</w:t>
      </w:r>
    </w:p>
    <w:p w14:paraId="49F2F1C6" w14:textId="77777777" w:rsidR="005F4D82" w:rsidRPr="005F4D82" w:rsidRDefault="005F4D82" w:rsidP="005F4D82">
      <w:pPr>
        <w:pStyle w:val="CMDOutput"/>
        <w:ind w:left="720"/>
        <w:rPr>
          <w:sz w:val="20"/>
          <w:lang w:val="en-US"/>
        </w:rPr>
      </w:pPr>
      <w:r w:rsidRPr="005F4D82">
        <w:rPr>
          <w:sz w:val="20"/>
          <w:lang w:val="en-US"/>
        </w:rPr>
        <w:t>MD [drive:]path</w:t>
      </w:r>
    </w:p>
    <w:p w14:paraId="49F2F1C7" w14:textId="77777777" w:rsidR="005F4D82" w:rsidRPr="005F4D82" w:rsidRDefault="005F4D82" w:rsidP="005F4D82">
      <w:pPr>
        <w:pStyle w:val="CMDOutput"/>
        <w:ind w:left="720"/>
        <w:rPr>
          <w:sz w:val="20"/>
          <w:lang w:val="en-US"/>
        </w:rPr>
      </w:pPr>
    </w:p>
    <w:p w14:paraId="49F2F1C8" w14:textId="77777777" w:rsidR="005F4D82" w:rsidRPr="005F4D82" w:rsidRDefault="005F4D82" w:rsidP="005F4D82">
      <w:pPr>
        <w:pStyle w:val="CMDOutput"/>
        <w:ind w:left="720"/>
        <w:rPr>
          <w:sz w:val="20"/>
          <w:lang w:val="en-US"/>
        </w:rPr>
      </w:pPr>
      <w:r w:rsidRPr="005F4D82">
        <w:rPr>
          <w:sz w:val="20"/>
          <w:lang w:val="en-US"/>
        </w:rPr>
        <w:t>If Command Extensions are enabled MKDIR changes as follows:</w:t>
      </w:r>
    </w:p>
    <w:p w14:paraId="49F2F1C9" w14:textId="77777777" w:rsidR="005F4D82" w:rsidRPr="005F4D82" w:rsidRDefault="005F4D82" w:rsidP="005F4D82">
      <w:pPr>
        <w:pStyle w:val="CMDOutput"/>
        <w:ind w:left="720"/>
        <w:rPr>
          <w:sz w:val="20"/>
          <w:lang w:val="en-US"/>
        </w:rPr>
      </w:pPr>
    </w:p>
    <w:p w14:paraId="49F2F1CA" w14:textId="77777777" w:rsidR="005F4D82" w:rsidRPr="005F4D82" w:rsidRDefault="005F4D82" w:rsidP="005F4D82">
      <w:pPr>
        <w:pStyle w:val="CMDOutput"/>
        <w:ind w:left="720"/>
        <w:rPr>
          <w:sz w:val="20"/>
          <w:lang w:val="en-US"/>
        </w:rPr>
      </w:pPr>
      <w:r w:rsidRPr="005F4D82">
        <w:rPr>
          <w:sz w:val="20"/>
          <w:lang w:val="en-US"/>
        </w:rPr>
        <w:t>MKDIR creates any intermediate directories in the path, if needed.</w:t>
      </w:r>
    </w:p>
    <w:p w14:paraId="49F2F1CB" w14:textId="77777777" w:rsidR="0077459D" w:rsidRDefault="005F4D82" w:rsidP="005F4D82">
      <w:pPr>
        <w:pStyle w:val="CMDOutput"/>
        <w:ind w:left="720"/>
      </w:pPr>
      <w:r w:rsidRPr="005F4D82">
        <w:rPr>
          <w:sz w:val="20"/>
        </w:rPr>
        <w:t>&lt;some output omitted&gt;</w:t>
      </w:r>
    </w:p>
    <w:p w14:paraId="49F2F1CC" w14:textId="77777777" w:rsidR="0077459D" w:rsidRDefault="0077459D" w:rsidP="0077459D">
      <w:pPr>
        <w:pStyle w:val="BodyTextL50"/>
      </w:pPr>
      <w:r>
        <w:t xml:space="preserve">Utilisez les informations fournies par la commande help à propos de </w:t>
      </w:r>
      <w:r w:rsidR="006C4AAD">
        <w:rPr>
          <w:b/>
        </w:rPr>
        <w:t>md</w:t>
      </w:r>
      <w:r>
        <w:t>.</w:t>
      </w:r>
    </w:p>
    <w:p w14:paraId="49F2F1CD" w14:textId="77777777" w:rsidR="0077459D" w:rsidRDefault="0077459D" w:rsidP="0077459D">
      <w:pPr>
        <w:pStyle w:val="Titre3"/>
      </w:pPr>
      <w:r>
        <w:t>Questions :</w:t>
      </w:r>
    </w:p>
    <w:p w14:paraId="49F2F1CE" w14:textId="77777777" w:rsidR="0077459D" w:rsidRDefault="0077459D" w:rsidP="0077459D">
      <w:pPr>
        <w:pStyle w:val="BodyTextL50"/>
        <w:keepNext/>
      </w:pPr>
      <w:r>
        <w:t xml:space="preserve">Comment </w:t>
      </w:r>
      <w:r w:rsidR="002737BB">
        <w:t>p</w:t>
      </w:r>
      <w:r w:rsidR="006C4AAD">
        <w:t>ouvez-vous créer</w:t>
      </w:r>
      <w:r>
        <w:t xml:space="preserve"> ces dossiers</w:t>
      </w:r>
      <w:r>
        <w:rPr>
          <w:b/>
        </w:rPr>
        <w:t xml:space="preserve"> C:\U</w:t>
      </w:r>
      <w:r w:rsidR="006C4AAD">
        <w:rPr>
          <w:b/>
        </w:rPr>
        <w:t>sers</w:t>
      </w:r>
      <w:r>
        <w:rPr>
          <w:b/>
        </w:rPr>
        <w:t>\</w:t>
      </w:r>
      <w:r w:rsidR="0074272F">
        <w:rPr>
          <w:b/>
        </w:rPr>
        <w:t>admin</w:t>
      </w:r>
      <w:r>
        <w:rPr>
          <w:b/>
        </w:rPr>
        <w:t xml:space="preserve">\a\b\c </w:t>
      </w:r>
      <w:r>
        <w:t>si votre répertoire actuel est C:\Users\</w:t>
      </w:r>
      <w:r w:rsidR="0074272F">
        <w:t>admin</w:t>
      </w:r>
      <w:r>
        <w:t>?</w:t>
      </w:r>
    </w:p>
    <w:p w14:paraId="49F2F1CF" w14:textId="77777777" w:rsidR="0077459D" w:rsidRDefault="0077459D" w:rsidP="0077459D">
      <w:pPr>
        <w:pStyle w:val="AnswerLineL50"/>
      </w:pPr>
    </w:p>
    <w:p w14:paraId="49F2F1D3" w14:textId="77777777" w:rsidR="0077459D" w:rsidRDefault="0077459D" w:rsidP="0077459D">
      <w:pPr>
        <w:pStyle w:val="BodyTextL50"/>
      </w:pPr>
      <w:r>
        <w:t>Quelle commande utiliseriez-vous pour vérifier la création des répertoires imbriqués?</w:t>
      </w:r>
    </w:p>
    <w:p w14:paraId="49F2F1D4" w14:textId="77777777" w:rsidR="0077459D" w:rsidRDefault="0077459D" w:rsidP="0077459D">
      <w:pPr>
        <w:pStyle w:val="AnswerLineL50"/>
      </w:pPr>
    </w:p>
    <w:p w14:paraId="49F2F1D6" w14:textId="77777777" w:rsidR="0077459D" w:rsidRDefault="0077459D" w:rsidP="0077459D">
      <w:pPr>
        <w:pStyle w:val="SubStepAlpha"/>
        <w:numPr>
          <w:ilvl w:val="2"/>
          <w:numId w:val="12"/>
        </w:numPr>
      </w:pPr>
      <w:r>
        <w:t>Effacez l'écran en utilisant la ligne de commande.</w:t>
      </w:r>
    </w:p>
    <w:p w14:paraId="49F2F1D7" w14:textId="77777777" w:rsidR="0077459D" w:rsidRDefault="0077459D" w:rsidP="0077459D">
      <w:pPr>
        <w:pStyle w:val="Titre4"/>
      </w:pPr>
      <w:r>
        <w:t>Question:</w:t>
      </w:r>
    </w:p>
    <w:p w14:paraId="49F2F1D8" w14:textId="77777777" w:rsidR="0077459D" w:rsidRDefault="0077459D" w:rsidP="0077459D">
      <w:pPr>
        <w:pStyle w:val="BodyTextL50"/>
        <w:keepNext/>
      </w:pPr>
      <w:r>
        <w:t>Quelle commande avez-vous utilisé</w:t>
      </w:r>
      <w:r w:rsidR="00D439A7">
        <w:t>e</w:t>
      </w:r>
      <w:r>
        <w:t>?</w:t>
      </w:r>
    </w:p>
    <w:p w14:paraId="49F2F1D9" w14:textId="77777777" w:rsidR="0077459D" w:rsidRDefault="0077459D" w:rsidP="0077459D">
      <w:pPr>
        <w:pStyle w:val="AnswerLineL50"/>
      </w:pPr>
    </w:p>
    <w:p w14:paraId="49F2F1DB" w14:textId="77777777" w:rsidR="0077459D" w:rsidRDefault="00AE25DC" w:rsidP="0077459D">
      <w:pPr>
        <w:pStyle w:val="SubStepAlpha"/>
        <w:numPr>
          <w:ilvl w:val="2"/>
          <w:numId w:val="12"/>
        </w:numPr>
      </w:pPr>
      <w:r>
        <w:t>P</w:t>
      </w:r>
      <w:r w:rsidR="0077459D">
        <w:t>resse</w:t>
      </w:r>
      <w:r>
        <w:t>z</w:t>
      </w:r>
      <w:r w:rsidR="0077459D">
        <w:rPr>
          <w:b/>
        </w:rPr>
        <w:t xml:space="preserve"> F7 </w:t>
      </w:r>
      <w:r w:rsidR="0077459D">
        <w:t>sur le clavier pour l'historique des commandes.</w:t>
      </w:r>
    </w:p>
    <w:p w14:paraId="49F2F1DC" w14:textId="77777777" w:rsidR="00C5431A" w:rsidRDefault="00C5431A" w:rsidP="00C5431A">
      <w:pPr>
        <w:pStyle w:val="Titre3"/>
      </w:pPr>
      <w:r>
        <w:t>Questions :</w:t>
      </w:r>
    </w:p>
    <w:p w14:paraId="49F2F1DD" w14:textId="77777777" w:rsidR="0077459D" w:rsidRDefault="0077459D" w:rsidP="0077459D">
      <w:pPr>
        <w:pStyle w:val="BodyTextL50"/>
        <w:keepNext/>
      </w:pPr>
      <w:r>
        <w:t xml:space="preserve">Quelle est la dernière commande que vous avez utilisée? </w:t>
      </w:r>
    </w:p>
    <w:p w14:paraId="49F2F1DE" w14:textId="77777777" w:rsidR="0077459D" w:rsidRDefault="0077459D" w:rsidP="0077459D">
      <w:pPr>
        <w:pStyle w:val="AnswerLineL50"/>
      </w:pPr>
    </w:p>
    <w:p w14:paraId="49F2F1E0" w14:textId="77777777" w:rsidR="0077459D" w:rsidRDefault="0077459D" w:rsidP="0077459D">
      <w:pPr>
        <w:pStyle w:val="SubStepAlpha"/>
        <w:numPr>
          <w:ilvl w:val="2"/>
          <w:numId w:val="12"/>
        </w:numPr>
      </w:pPr>
      <w:r>
        <w:t xml:space="preserve">Appuyez sur la flèche vers le haut pour </w:t>
      </w:r>
      <w:r w:rsidR="00C5431A">
        <w:t xml:space="preserve">répéter </w:t>
      </w:r>
      <w:r>
        <w:t>la dernière commande utilisée.</w:t>
      </w:r>
    </w:p>
    <w:p w14:paraId="49F2F1E1" w14:textId="77777777" w:rsidR="00C5431A" w:rsidRDefault="00C5431A" w:rsidP="00C5431A">
      <w:pPr>
        <w:pStyle w:val="Titre3"/>
      </w:pPr>
      <w:r>
        <w:lastRenderedPageBreak/>
        <w:t>Questions :</w:t>
      </w:r>
    </w:p>
    <w:p w14:paraId="49F2F1E2" w14:textId="77777777" w:rsidR="0077459D" w:rsidRDefault="0077459D" w:rsidP="0077459D">
      <w:pPr>
        <w:pStyle w:val="BodyTextL50"/>
        <w:keepNext/>
      </w:pPr>
      <w:r>
        <w:t>Quelle est la dernière commande?</w:t>
      </w:r>
    </w:p>
    <w:p w14:paraId="49F2F1E5" w14:textId="77777777" w:rsidR="00C5431A" w:rsidRDefault="00C5431A" w:rsidP="00C5431A">
      <w:pPr>
        <w:pStyle w:val="BodyTextL50"/>
        <w:keepNext/>
      </w:pPr>
    </w:p>
    <w:p w14:paraId="49F2F1E6" w14:textId="77777777" w:rsidR="00C5431A" w:rsidRDefault="00C5431A" w:rsidP="00C5431A">
      <w:pPr>
        <w:pStyle w:val="BodyTextL50"/>
        <w:keepNext/>
      </w:pPr>
      <w:r>
        <w:t>Pressez</w:t>
      </w:r>
      <w:r>
        <w:rPr>
          <w:b/>
        </w:rPr>
        <w:t xml:space="preserve"> Esc</w:t>
      </w:r>
      <w:r>
        <w:t xml:space="preserve"> sur le clavier pour quitter la boîte de dialogue.</w:t>
      </w:r>
    </w:p>
    <w:p w14:paraId="49F2F1E7" w14:textId="77777777" w:rsidR="00190B96" w:rsidRDefault="00190B96" w:rsidP="00190B96">
      <w:pPr>
        <w:pStyle w:val="PartHead"/>
      </w:pPr>
      <w:r>
        <w:t> Commande de système de fichiers</w:t>
      </w:r>
    </w:p>
    <w:p w14:paraId="49F2F1E8" w14:textId="77777777" w:rsidR="002215B0" w:rsidRDefault="002215B0" w:rsidP="002215B0">
      <w:pPr>
        <w:pStyle w:val="Titre2"/>
        <w:numPr>
          <w:ilvl w:val="1"/>
          <w:numId w:val="15"/>
        </w:numPr>
      </w:pPr>
      <w:r w:rsidRPr="002215B0">
        <w:t>Créer et changer de répertoires (dossiers)</w:t>
      </w:r>
    </w:p>
    <w:p w14:paraId="49F2F1E9" w14:textId="77777777" w:rsidR="002215B0" w:rsidRDefault="002215B0" w:rsidP="002215B0">
      <w:pPr>
        <w:pStyle w:val="BodyTextL25"/>
      </w:pPr>
      <w:r>
        <w:t>Dans cette étape, vous utiliserez les commandes</w:t>
      </w:r>
      <w:r>
        <w:rPr>
          <w:b/>
        </w:rPr>
        <w:t xml:space="preserve"> cd </w:t>
      </w:r>
      <w:r>
        <w:t xml:space="preserve">(change directory), </w:t>
      </w:r>
      <w:r w:rsidRPr="002215B0">
        <w:rPr>
          <w:b/>
        </w:rPr>
        <w:t>md</w:t>
      </w:r>
      <w:r>
        <w:t xml:space="preserve"> (make direcrory) et </w:t>
      </w:r>
      <w:r>
        <w:rPr>
          <w:b/>
        </w:rPr>
        <w:t xml:space="preserve">dir </w:t>
      </w:r>
      <w:r>
        <w:t>(directory).</w:t>
      </w:r>
    </w:p>
    <w:p w14:paraId="49F2F1EA" w14:textId="77777777" w:rsidR="002215B0" w:rsidRDefault="002215B0" w:rsidP="002215B0">
      <w:pPr>
        <w:pStyle w:val="BodyTextL25"/>
      </w:pPr>
      <w:r>
        <w:rPr>
          <w:b/>
        </w:rPr>
        <w:t xml:space="preserve">Remarque </w:t>
      </w:r>
      <w:r>
        <w:t>: Un répertoire est un autre mot pour dossier. Répertoire et dossier sont utilisés de manière interchangeable dans cet exercice.</w:t>
      </w:r>
    </w:p>
    <w:p w14:paraId="49F2F1EB" w14:textId="77777777" w:rsidR="002215B0" w:rsidRDefault="002F447E" w:rsidP="002215B0">
      <w:pPr>
        <w:pStyle w:val="SubStepAlpha"/>
        <w:numPr>
          <w:ilvl w:val="2"/>
          <w:numId w:val="12"/>
        </w:numPr>
      </w:pPr>
      <w:r>
        <w:t>Ent</w:t>
      </w:r>
      <w:r w:rsidR="005B2353">
        <w:t>r</w:t>
      </w:r>
      <w:r>
        <w:t>ez</w:t>
      </w:r>
      <w:r w:rsidR="002215B0">
        <w:t xml:space="preserve"> </w:t>
      </w:r>
      <w:r>
        <w:rPr>
          <w:b/>
        </w:rPr>
        <w:t>cd</w:t>
      </w:r>
      <w:r w:rsidR="002215B0">
        <w:t xml:space="preserve"> à l'invite de commande.</w:t>
      </w:r>
    </w:p>
    <w:p w14:paraId="49F2F1EC" w14:textId="77777777" w:rsidR="002215B0" w:rsidRDefault="002215B0" w:rsidP="002215B0">
      <w:pPr>
        <w:pStyle w:val="Titre3"/>
      </w:pPr>
      <w:r>
        <w:t>Question:</w:t>
      </w:r>
    </w:p>
    <w:p w14:paraId="49F2F1ED" w14:textId="77777777" w:rsidR="002215B0" w:rsidRDefault="002215B0" w:rsidP="002215B0">
      <w:pPr>
        <w:pStyle w:val="BodyTextL50"/>
        <w:keepNext/>
      </w:pPr>
      <w:r>
        <w:t>Quel est le répertoire actuel?</w:t>
      </w:r>
    </w:p>
    <w:p w14:paraId="49F2F1EE" w14:textId="77777777" w:rsidR="002215B0" w:rsidRDefault="002215B0" w:rsidP="002215B0">
      <w:pPr>
        <w:pStyle w:val="AnswerLineL50"/>
      </w:pPr>
    </w:p>
    <w:p w14:paraId="49F2F1F0" w14:textId="77777777" w:rsidR="002215B0" w:rsidRDefault="005B2353" w:rsidP="002215B0">
      <w:pPr>
        <w:pStyle w:val="SubStepAlpha"/>
        <w:numPr>
          <w:ilvl w:val="2"/>
          <w:numId w:val="12"/>
        </w:numPr>
      </w:pPr>
      <w:r>
        <w:t>Entrez</w:t>
      </w:r>
      <w:r w:rsidR="002215B0">
        <w:rPr>
          <w:b/>
        </w:rPr>
        <w:t xml:space="preserve"> dir</w:t>
      </w:r>
      <w:r w:rsidR="002215B0">
        <w:t xml:space="preserve"> à l'invite de commande pour répertorier les fichiers et les dossiers du dossier en cours.</w:t>
      </w:r>
    </w:p>
    <w:p w14:paraId="49F2F1F1" w14:textId="77777777" w:rsidR="005B2353" w:rsidRPr="005B2353" w:rsidRDefault="005B2353" w:rsidP="005B2353">
      <w:pPr>
        <w:pStyle w:val="CMDOutput"/>
        <w:rPr>
          <w:sz w:val="20"/>
          <w:lang w:val="en-US"/>
        </w:rPr>
      </w:pPr>
      <w:r w:rsidRPr="005B2353">
        <w:rPr>
          <w:sz w:val="20"/>
          <w:lang w:val="en-US"/>
        </w:rPr>
        <w:t>C:\Users\</w:t>
      </w:r>
      <w:r w:rsidR="0074272F">
        <w:rPr>
          <w:sz w:val="20"/>
          <w:lang w:val="en-US"/>
        </w:rPr>
        <w:t>admin</w:t>
      </w:r>
      <w:r w:rsidRPr="005B2353">
        <w:rPr>
          <w:sz w:val="20"/>
          <w:lang w:val="en-US"/>
        </w:rPr>
        <w:t>&gt; dir</w:t>
      </w:r>
    </w:p>
    <w:p w14:paraId="49F2F1F2" w14:textId="77777777" w:rsidR="005B2353" w:rsidRPr="005B2353" w:rsidRDefault="005B2353" w:rsidP="005B2353">
      <w:pPr>
        <w:pStyle w:val="CMDOutput"/>
        <w:rPr>
          <w:sz w:val="20"/>
          <w:lang w:val="en-US"/>
        </w:rPr>
      </w:pPr>
      <w:r w:rsidRPr="005B2353">
        <w:rPr>
          <w:sz w:val="20"/>
          <w:lang w:val="en-US"/>
        </w:rPr>
        <w:t xml:space="preserve"> Volume in drive C has no label.</w:t>
      </w:r>
    </w:p>
    <w:p w14:paraId="49F2F1F3" w14:textId="77777777" w:rsidR="005B2353" w:rsidRPr="005B2353" w:rsidRDefault="005B2353" w:rsidP="005B2353">
      <w:pPr>
        <w:pStyle w:val="CMDOutput"/>
        <w:rPr>
          <w:sz w:val="20"/>
          <w:lang w:val="en-US"/>
        </w:rPr>
      </w:pPr>
      <w:r w:rsidRPr="005B2353">
        <w:rPr>
          <w:sz w:val="20"/>
          <w:lang w:val="en-US"/>
        </w:rPr>
        <w:t xml:space="preserve"> Volume Serial Number is 9055-35E9</w:t>
      </w:r>
    </w:p>
    <w:p w14:paraId="49F2F1F4" w14:textId="77777777" w:rsidR="005B2353" w:rsidRPr="005B2353" w:rsidRDefault="005B2353" w:rsidP="005B2353">
      <w:pPr>
        <w:pStyle w:val="CMDOutput"/>
        <w:rPr>
          <w:sz w:val="20"/>
          <w:lang w:val="en-US"/>
        </w:rPr>
      </w:pPr>
    </w:p>
    <w:p w14:paraId="49F2F1F5" w14:textId="77777777" w:rsidR="005B2353" w:rsidRPr="005B2353" w:rsidRDefault="005B2353" w:rsidP="005B2353">
      <w:pPr>
        <w:pStyle w:val="CMDOutput"/>
        <w:rPr>
          <w:sz w:val="20"/>
          <w:lang w:val="en-US"/>
        </w:rPr>
      </w:pPr>
      <w:r w:rsidRPr="005B2353">
        <w:rPr>
          <w:sz w:val="20"/>
          <w:lang w:val="en-US"/>
        </w:rPr>
        <w:t xml:space="preserve"> Directory of C:\Users\</w:t>
      </w:r>
      <w:r w:rsidR="0074272F">
        <w:rPr>
          <w:sz w:val="20"/>
          <w:lang w:val="en-US"/>
        </w:rPr>
        <w:t>admin</w:t>
      </w:r>
    </w:p>
    <w:p w14:paraId="49F2F1F6" w14:textId="77777777" w:rsidR="005B2353" w:rsidRPr="005B2353" w:rsidRDefault="005B2353" w:rsidP="005B2353">
      <w:pPr>
        <w:pStyle w:val="CMDOutput"/>
        <w:rPr>
          <w:sz w:val="20"/>
          <w:lang w:val="en-US"/>
        </w:rPr>
      </w:pPr>
    </w:p>
    <w:p w14:paraId="49F2F1F7" w14:textId="77777777" w:rsidR="005B2353" w:rsidRPr="005B2353" w:rsidRDefault="005B2353" w:rsidP="005B2353">
      <w:pPr>
        <w:pStyle w:val="CMDOutput"/>
        <w:rPr>
          <w:sz w:val="20"/>
          <w:lang w:val="en-US"/>
        </w:rPr>
      </w:pPr>
      <w:r w:rsidRPr="005B2353">
        <w:rPr>
          <w:sz w:val="20"/>
          <w:lang w:val="en-US"/>
        </w:rPr>
        <w:t>04/27/2019  09:21 AM    &lt;DIR&gt;          .</w:t>
      </w:r>
    </w:p>
    <w:p w14:paraId="49F2F1F8" w14:textId="77777777" w:rsidR="005B2353" w:rsidRPr="005B2353" w:rsidRDefault="005B2353" w:rsidP="005B2353">
      <w:pPr>
        <w:pStyle w:val="CMDOutput"/>
        <w:rPr>
          <w:sz w:val="20"/>
          <w:lang w:val="en-US"/>
        </w:rPr>
      </w:pPr>
      <w:r w:rsidRPr="005B2353">
        <w:rPr>
          <w:sz w:val="20"/>
          <w:lang w:val="en-US"/>
        </w:rPr>
        <w:t>04/27/2019  09:21 AM    &lt;DIR&gt;          ..</w:t>
      </w:r>
    </w:p>
    <w:p w14:paraId="49F2F1F9" w14:textId="77777777" w:rsidR="005B2353" w:rsidRPr="005B2353" w:rsidRDefault="005B2353" w:rsidP="005B2353">
      <w:pPr>
        <w:pStyle w:val="CMDOutput"/>
        <w:rPr>
          <w:sz w:val="20"/>
          <w:lang w:val="en-US"/>
        </w:rPr>
      </w:pPr>
      <w:r w:rsidRPr="005B2353">
        <w:rPr>
          <w:sz w:val="20"/>
          <w:lang w:val="en-US"/>
        </w:rPr>
        <w:t>04/25/2019  11:39 AM    &lt;DIR&gt;          3D Objects</w:t>
      </w:r>
    </w:p>
    <w:p w14:paraId="49F2F1FA" w14:textId="77777777" w:rsidR="005B2353" w:rsidRPr="005B2353" w:rsidRDefault="005B2353" w:rsidP="005B2353">
      <w:pPr>
        <w:pStyle w:val="CMDOutput"/>
        <w:rPr>
          <w:sz w:val="20"/>
          <w:lang w:val="en-US"/>
        </w:rPr>
      </w:pPr>
      <w:r w:rsidRPr="005B2353">
        <w:rPr>
          <w:sz w:val="20"/>
          <w:lang w:val="en-US"/>
        </w:rPr>
        <w:t>04/25/2019  11:39 AM    &lt;DIR&gt;          Contacts</w:t>
      </w:r>
    </w:p>
    <w:p w14:paraId="49F2F1FB" w14:textId="77777777" w:rsidR="005B2353" w:rsidRPr="005B2353" w:rsidRDefault="005B2353" w:rsidP="005B2353">
      <w:pPr>
        <w:pStyle w:val="CMDOutput"/>
        <w:rPr>
          <w:sz w:val="20"/>
          <w:lang w:val="en-US"/>
        </w:rPr>
      </w:pPr>
      <w:r w:rsidRPr="005B2353">
        <w:rPr>
          <w:sz w:val="20"/>
          <w:lang w:val="en-US"/>
        </w:rPr>
        <w:t>04/26/2019  10:29 AM    &lt;DIR&gt;          Desktop</w:t>
      </w:r>
    </w:p>
    <w:p w14:paraId="49F2F1FC" w14:textId="77777777" w:rsidR="005B2353" w:rsidRPr="005B2353" w:rsidRDefault="005B2353" w:rsidP="005B2353">
      <w:pPr>
        <w:pStyle w:val="CMDOutput"/>
        <w:rPr>
          <w:sz w:val="20"/>
          <w:lang w:val="en-US"/>
        </w:rPr>
      </w:pPr>
      <w:r w:rsidRPr="005B2353">
        <w:rPr>
          <w:sz w:val="20"/>
          <w:lang w:val="en-US"/>
        </w:rPr>
        <w:t>04/25/2019  11:39 AM    &lt;DIR&gt;          Documents</w:t>
      </w:r>
    </w:p>
    <w:p w14:paraId="49F2F1FD" w14:textId="77777777" w:rsidR="005B2353" w:rsidRPr="005B2353" w:rsidRDefault="005B2353" w:rsidP="005B2353">
      <w:pPr>
        <w:pStyle w:val="CMDOutput"/>
        <w:rPr>
          <w:sz w:val="20"/>
          <w:lang w:val="en-US"/>
        </w:rPr>
      </w:pPr>
      <w:r w:rsidRPr="005B2353">
        <w:rPr>
          <w:sz w:val="20"/>
          <w:lang w:val="en-US"/>
        </w:rPr>
        <w:t>04/25/2019  11:39 AM    &lt;DIR&gt;          Downloads</w:t>
      </w:r>
    </w:p>
    <w:p w14:paraId="49F2F1FE" w14:textId="77777777" w:rsidR="005B2353" w:rsidRPr="005B2353" w:rsidRDefault="005B2353" w:rsidP="005B2353">
      <w:pPr>
        <w:pStyle w:val="CMDOutput"/>
        <w:rPr>
          <w:sz w:val="20"/>
          <w:lang w:val="en-US"/>
        </w:rPr>
      </w:pPr>
      <w:r w:rsidRPr="005B2353">
        <w:rPr>
          <w:sz w:val="20"/>
          <w:lang w:val="en-US"/>
        </w:rPr>
        <w:t>&lt;some output omitted&gt;</w:t>
      </w:r>
    </w:p>
    <w:p w14:paraId="49F2F1FF" w14:textId="77777777" w:rsidR="00C64B32" w:rsidRDefault="005B2353" w:rsidP="005B2353">
      <w:pPr>
        <w:pStyle w:val="CMDOutput"/>
        <w:rPr>
          <w:sz w:val="20"/>
          <w:lang w:val="en-US"/>
        </w:rPr>
      </w:pPr>
      <w:r w:rsidRPr="005B2353">
        <w:rPr>
          <w:sz w:val="20"/>
          <w:lang w:val="en-US"/>
        </w:rPr>
        <w:t xml:space="preserve">               0 File(s)    </w:t>
      </w:r>
    </w:p>
    <w:p w14:paraId="49F2F200" w14:textId="77777777" w:rsidR="005B2353" w:rsidRPr="005B2353" w:rsidRDefault="00C64B32" w:rsidP="005B2353">
      <w:pPr>
        <w:pStyle w:val="CMDOutput"/>
        <w:rPr>
          <w:sz w:val="20"/>
          <w:lang w:val="en-US"/>
        </w:rPr>
      </w:pPr>
      <w:r>
        <w:rPr>
          <w:sz w:val="20"/>
          <w:lang w:val="en-US"/>
        </w:rPr>
        <w:t xml:space="preserve">Cd </w:t>
      </w:r>
      <w:r w:rsidR="005B2353" w:rsidRPr="005B2353">
        <w:rPr>
          <w:sz w:val="20"/>
          <w:lang w:val="en-US"/>
        </w:rPr>
        <w:t xml:space="preserve">          0 bytes</w:t>
      </w:r>
    </w:p>
    <w:p w14:paraId="49F2F201" w14:textId="77777777" w:rsidR="002215B0" w:rsidRPr="00D439A7" w:rsidRDefault="005B2353" w:rsidP="005B2353">
      <w:pPr>
        <w:pStyle w:val="CMDOutput"/>
        <w:rPr>
          <w:lang w:val="en-US"/>
        </w:rPr>
      </w:pPr>
      <w:r w:rsidRPr="005B2353">
        <w:rPr>
          <w:sz w:val="20"/>
          <w:lang w:val="en-US"/>
        </w:rPr>
        <w:t xml:space="preserve">              </w:t>
      </w:r>
      <w:r w:rsidRPr="00D439A7">
        <w:rPr>
          <w:sz w:val="20"/>
          <w:lang w:val="en-US"/>
        </w:rPr>
        <w:t>15 Dir(s)  32,671,969,280 bytes free</w:t>
      </w:r>
    </w:p>
    <w:p w14:paraId="49F2F202" w14:textId="77777777" w:rsidR="00C5431A" w:rsidRDefault="00C5431A" w:rsidP="00C5431A">
      <w:pPr>
        <w:pStyle w:val="SubStepAlpha"/>
        <w:numPr>
          <w:ilvl w:val="2"/>
          <w:numId w:val="12"/>
        </w:numPr>
      </w:pPr>
      <w:r>
        <w:t>Entrez</w:t>
      </w:r>
      <w:r>
        <w:rPr>
          <w:b/>
        </w:rPr>
        <w:t xml:space="preserve"> cd ..</w:t>
      </w:r>
      <w:r>
        <w:t xml:space="preserve"> </w:t>
      </w:r>
      <w:r>
        <w:rPr>
          <w:rStyle w:val="Appelnotedebasdep"/>
        </w:rPr>
        <w:footnoteReference w:id="2"/>
      </w:r>
      <w:r>
        <w:t xml:space="preserve"> à l'invite de commande. Entrez  </w:t>
      </w:r>
      <w:r>
        <w:rPr>
          <w:b/>
        </w:rPr>
        <w:t>cd ..</w:t>
      </w:r>
      <w:r>
        <w:t xml:space="preserve"> une autre fois.</w:t>
      </w:r>
    </w:p>
    <w:p w14:paraId="49F2F203" w14:textId="77777777" w:rsidR="00C5431A" w:rsidRDefault="00C5431A" w:rsidP="00C5431A">
      <w:pPr>
        <w:pStyle w:val="Titre3"/>
      </w:pPr>
      <w:r>
        <w:lastRenderedPageBreak/>
        <w:t>Question:</w:t>
      </w:r>
    </w:p>
    <w:p w14:paraId="49F2F204" w14:textId="0F9D1A84" w:rsidR="00C5431A" w:rsidRDefault="00C5431A" w:rsidP="00C5431A">
      <w:pPr>
        <w:pStyle w:val="BodyTextL50"/>
        <w:keepNext/>
      </w:pPr>
      <w:r>
        <w:t>Quel est le répertoire actuel?</w:t>
      </w:r>
    </w:p>
    <w:p w14:paraId="190EF706" w14:textId="77777777" w:rsidR="00F8707C" w:rsidRDefault="00F8707C" w:rsidP="00C5431A">
      <w:pPr>
        <w:pStyle w:val="BodyTextL50"/>
        <w:keepNext/>
      </w:pPr>
    </w:p>
    <w:p w14:paraId="49F2F206" w14:textId="77777777" w:rsidR="00C5431A" w:rsidRPr="00C64B32" w:rsidRDefault="00C5431A" w:rsidP="00C5431A">
      <w:pPr>
        <w:pStyle w:val="SubStepAlpha"/>
        <w:numPr>
          <w:ilvl w:val="2"/>
          <w:numId w:val="12"/>
        </w:numPr>
        <w:rPr>
          <w:rStyle w:val="AnswerGray"/>
          <w:b w:val="0"/>
          <w:shd w:val="clear" w:color="auto" w:fill="auto"/>
        </w:rPr>
      </w:pPr>
      <w:r>
        <w:t>Entrez</w:t>
      </w:r>
      <w:r>
        <w:rPr>
          <w:b/>
        </w:rPr>
        <w:t xml:space="preserve"> </w:t>
      </w:r>
      <w:r w:rsidRPr="00C64B32">
        <w:rPr>
          <w:b/>
          <w:highlight w:val="cyan"/>
        </w:rPr>
        <w:t xml:space="preserve">cd </w:t>
      </w:r>
      <w:r w:rsidR="00C64B32" w:rsidRPr="00C64B32">
        <w:rPr>
          <w:highlight w:val="cyan"/>
        </w:rPr>
        <w:t>C:\</w:t>
      </w:r>
      <w:r w:rsidRPr="00C64B32">
        <w:rPr>
          <w:rFonts w:ascii="Courier New" w:hAnsi="Courier New" w:cs="Courier New"/>
          <w:highlight w:val="cyan"/>
        </w:rPr>
        <w:t>Users\admin</w:t>
      </w:r>
      <w:r>
        <w:rPr>
          <w:b/>
        </w:rPr>
        <w:t xml:space="preserve"> </w:t>
      </w:r>
      <w:r>
        <w:t xml:space="preserve">à l'invite de commande. L’invite de commande devrait se trouver à nouveau à la position  </w:t>
      </w:r>
      <w:r w:rsidRPr="00225A3B">
        <w:rPr>
          <w:rFonts w:ascii="Courier New" w:hAnsi="Courier New" w:cs="Courier New"/>
        </w:rPr>
        <w:t>C:\Users\admin</w:t>
      </w:r>
      <w:r>
        <w:t xml:space="preserve"> </w:t>
      </w:r>
      <w:r w:rsidRPr="0087483C">
        <w:rPr>
          <w:rStyle w:val="AnswerGray"/>
          <w:rFonts w:ascii="Courier New" w:hAnsi="Courier New" w:cs="Courier New"/>
        </w:rPr>
        <w:t>&gt;</w:t>
      </w:r>
    </w:p>
    <w:p w14:paraId="49F2F207" w14:textId="77777777" w:rsidR="00C64B32" w:rsidRDefault="00DE6470" w:rsidP="00C64B32">
      <w:pPr>
        <w:pStyle w:val="SubStepAlpha"/>
        <w:numPr>
          <w:ilvl w:val="0"/>
          <w:numId w:val="0"/>
        </w:numPr>
        <w:ind w:left="720"/>
      </w:pPr>
      <w:r>
        <w:rPr>
          <w:noProof/>
          <w:lang w:eastAsia="fr-CA"/>
        </w:rPr>
        <w:pict w14:anchorId="49F2F2B8">
          <v:shapetype id="_x0000_t202" coordsize="21600,21600" o:spt="202" path="m,l,21600r21600,l21600,xe">
            <v:stroke joinstyle="miter"/>
            <v:path gradientshapeok="t" o:connecttype="rect"/>
          </v:shapetype>
          <v:shape id="_x0000_s1026" type="#_x0000_t202" style="position:absolute;left:0;text-align:left;margin-left:-30.05pt;margin-top:1.85pt;width:526pt;height:133.2pt;z-index:251661312" fillcolor="#c6d9f1 [671]">
            <o:lock v:ext="edit" aspectratio="t"/>
            <v:textbox style="mso-next-textbox:#_x0000_s1026;mso-fit-shape-to-text:t">
              <w:txbxContent>
                <w:p w14:paraId="49F2F2D8" w14:textId="77777777" w:rsidR="00C64B32" w:rsidRDefault="00C64B32" w:rsidP="00C64B32">
                  <w:pPr>
                    <w:rPr>
                      <w:bCs/>
                      <w:lang w:val="fr-FR"/>
                    </w:rPr>
                  </w:pPr>
                  <w:r>
                    <w:rPr>
                      <w:bCs/>
                      <w:noProof/>
                      <w:lang w:eastAsia="fr-CA"/>
                    </w:rPr>
                    <w:drawing>
                      <wp:inline distT="0" distB="0" distL="0" distR="0" wp14:anchorId="49F2F2DB" wp14:editId="49F2F2DC">
                        <wp:extent cx="3352800" cy="847725"/>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52800" cy="847725"/>
                                </a:xfrm>
                                <a:prstGeom prst="rect">
                                  <a:avLst/>
                                </a:prstGeom>
                                <a:noFill/>
                                <a:ln w="9525">
                                  <a:noFill/>
                                  <a:miter lim="800000"/>
                                  <a:headEnd/>
                                  <a:tailEnd/>
                                </a:ln>
                              </pic:spPr>
                            </pic:pic>
                          </a:graphicData>
                        </a:graphic>
                      </wp:inline>
                    </w:drawing>
                  </w:r>
                  <w:r>
                    <w:rPr>
                      <w:bCs/>
                      <w:lang w:val="fr-FR"/>
                    </w:rPr>
                    <w:t xml:space="preserve"> vérifiez le chemin complet et corriger. La bonne réponse est </w:t>
                  </w:r>
                  <w:r>
                    <w:rPr>
                      <w:bCs/>
                      <w:noProof/>
                      <w:lang w:eastAsia="fr-CA"/>
                    </w:rPr>
                    <w:drawing>
                      <wp:inline distT="0" distB="0" distL="0" distR="0" wp14:anchorId="49F2F2DD" wp14:editId="49F2F2DE">
                        <wp:extent cx="1880870" cy="336550"/>
                        <wp:effectExtent l="19050" t="0" r="508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880870" cy="336550"/>
                                </a:xfrm>
                                <a:prstGeom prst="rect">
                                  <a:avLst/>
                                </a:prstGeom>
                                <a:noFill/>
                                <a:ln w="9525">
                                  <a:noFill/>
                                  <a:miter lim="800000"/>
                                  <a:headEnd/>
                                  <a:tailEnd/>
                                </a:ln>
                              </pic:spPr>
                            </pic:pic>
                          </a:graphicData>
                        </a:graphic>
                      </wp:inline>
                    </w:drawing>
                  </w:r>
                </w:p>
                <w:p w14:paraId="49F2F2D9" w14:textId="77777777" w:rsidR="00C64B32" w:rsidRPr="00D504DB" w:rsidRDefault="00C64B32" w:rsidP="00C64B32"/>
              </w:txbxContent>
            </v:textbox>
          </v:shape>
        </w:pict>
      </w:r>
    </w:p>
    <w:p w14:paraId="49F2F208" w14:textId="77777777" w:rsidR="00C64B32" w:rsidRDefault="00C64B32" w:rsidP="00C64B32">
      <w:pPr>
        <w:pStyle w:val="SubStepAlpha"/>
        <w:numPr>
          <w:ilvl w:val="0"/>
          <w:numId w:val="0"/>
        </w:numPr>
        <w:ind w:left="720"/>
      </w:pPr>
    </w:p>
    <w:p w14:paraId="49F2F209" w14:textId="77777777" w:rsidR="00C64B32" w:rsidRDefault="00C64B32" w:rsidP="00C64B32">
      <w:pPr>
        <w:pStyle w:val="SubStepAlpha"/>
        <w:numPr>
          <w:ilvl w:val="0"/>
          <w:numId w:val="0"/>
        </w:numPr>
        <w:ind w:left="720"/>
      </w:pPr>
    </w:p>
    <w:p w14:paraId="49F2F20A" w14:textId="77777777" w:rsidR="00C64B32" w:rsidRDefault="00C64B32" w:rsidP="00C64B32">
      <w:pPr>
        <w:pStyle w:val="SubStepAlpha"/>
        <w:numPr>
          <w:ilvl w:val="0"/>
          <w:numId w:val="0"/>
        </w:numPr>
        <w:ind w:left="720"/>
      </w:pPr>
    </w:p>
    <w:p w14:paraId="49F2F20B" w14:textId="77777777" w:rsidR="00C64B32" w:rsidRDefault="00C64B32" w:rsidP="00C64B32">
      <w:pPr>
        <w:pStyle w:val="SubStepAlpha"/>
        <w:numPr>
          <w:ilvl w:val="0"/>
          <w:numId w:val="0"/>
        </w:numPr>
        <w:ind w:left="720"/>
      </w:pPr>
    </w:p>
    <w:p w14:paraId="49F2F20C" w14:textId="77777777" w:rsidR="00C64B32" w:rsidRDefault="00DE6470" w:rsidP="00C64B32">
      <w:pPr>
        <w:pStyle w:val="SubStepAlpha"/>
        <w:numPr>
          <w:ilvl w:val="0"/>
          <w:numId w:val="0"/>
        </w:numPr>
        <w:ind w:left="720"/>
      </w:pPr>
      <w:r>
        <w:rPr>
          <w:noProof/>
          <w:lang w:eastAsia="fr-CA"/>
        </w:rPr>
        <w:pict w14:anchorId="49F2F2B9">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left:0;text-align:left;margin-left:53.2pt;margin-top:24.45pt;width:48.9pt;height:25.5pt;rotation:-4750421fd;z-index:251662336" fillcolor="white [3212]" strokecolor="red">
            <v:textbox>
              <w:txbxContent>
                <w:p w14:paraId="49F2F2DA" w14:textId="77777777" w:rsidR="00C64B32" w:rsidRPr="00C64B32" w:rsidRDefault="00C64B32" w:rsidP="00C64B32"/>
              </w:txbxContent>
            </v:textbox>
          </v:shape>
        </w:pict>
      </w:r>
    </w:p>
    <w:p w14:paraId="49F2F20D" w14:textId="77777777" w:rsidR="00C64B32" w:rsidRDefault="00C64B32" w:rsidP="00C64B32">
      <w:pPr>
        <w:pStyle w:val="SubStepAlpha"/>
        <w:numPr>
          <w:ilvl w:val="0"/>
          <w:numId w:val="0"/>
        </w:numPr>
        <w:ind w:left="720"/>
      </w:pPr>
    </w:p>
    <w:p w14:paraId="49F2F20E" w14:textId="77777777" w:rsidR="00C64B32" w:rsidRDefault="00C64B32" w:rsidP="00C64B32">
      <w:pPr>
        <w:pStyle w:val="SubStepAlpha"/>
        <w:numPr>
          <w:ilvl w:val="0"/>
          <w:numId w:val="0"/>
        </w:numPr>
        <w:ind w:left="720"/>
      </w:pPr>
    </w:p>
    <w:p w14:paraId="49F2F20F" w14:textId="77777777" w:rsidR="00C64B32" w:rsidRDefault="00C64B32" w:rsidP="00C5431A">
      <w:pPr>
        <w:pStyle w:val="SubStepAlpha"/>
        <w:numPr>
          <w:ilvl w:val="0"/>
          <w:numId w:val="0"/>
        </w:numPr>
        <w:ind w:left="720"/>
      </w:pPr>
    </w:p>
    <w:p w14:paraId="49F2F210" w14:textId="77777777" w:rsidR="00C5431A" w:rsidRDefault="003B5D96" w:rsidP="00C5431A">
      <w:pPr>
        <w:pStyle w:val="SubStepAlpha"/>
        <w:numPr>
          <w:ilvl w:val="0"/>
          <w:numId w:val="0"/>
        </w:numPr>
        <w:ind w:left="720"/>
      </w:pPr>
      <w:r>
        <w:t>exit</w:t>
      </w:r>
      <w:r w:rsidR="00C5431A">
        <w:t xml:space="preserve">DONC : la commande </w:t>
      </w:r>
      <w:r w:rsidR="00C5431A" w:rsidRPr="00225A3B">
        <w:rPr>
          <w:b/>
          <w:highlight w:val="cyan"/>
        </w:rPr>
        <w:t>cd ..</w:t>
      </w:r>
      <w:r w:rsidR="00C5431A">
        <w:t xml:space="preserve"> permet de « remonter » dans la structure de répertoires (ascendant).La commande </w:t>
      </w:r>
      <w:r w:rsidR="00C5431A" w:rsidRPr="00225A3B">
        <w:rPr>
          <w:b/>
        </w:rPr>
        <w:t>cd</w:t>
      </w:r>
      <w:r w:rsidR="00C5431A">
        <w:t xml:space="preserve"> </w:t>
      </w:r>
      <w:r w:rsidR="00C5431A" w:rsidRPr="00424D31">
        <w:rPr>
          <w:i/>
        </w:rPr>
        <w:t>chemin</w:t>
      </w:r>
      <w:r w:rsidR="00C5431A">
        <w:rPr>
          <w:i/>
        </w:rPr>
        <w:t xml:space="preserve"> </w:t>
      </w:r>
      <w:r w:rsidR="00C5431A">
        <w:t xml:space="preserve">descend dans la structure de répertoires vers la destination </w:t>
      </w:r>
      <w:r w:rsidR="00C5431A" w:rsidRPr="00424D31">
        <w:rPr>
          <w:i/>
        </w:rPr>
        <w:t>chemin</w:t>
      </w:r>
      <w:r w:rsidR="00C5431A">
        <w:rPr>
          <w:i/>
        </w:rPr>
        <w:t>.</w:t>
      </w:r>
    </w:p>
    <w:p w14:paraId="49F2F211" w14:textId="77777777" w:rsidR="002215B0" w:rsidRDefault="002215B0" w:rsidP="002215B0">
      <w:pPr>
        <w:pStyle w:val="SubStepAlpha"/>
        <w:numPr>
          <w:ilvl w:val="2"/>
          <w:numId w:val="12"/>
        </w:numPr>
      </w:pPr>
      <w:r>
        <w:t>Dans le répertoire en cours, utilisez l</w:t>
      </w:r>
      <w:r w:rsidR="0074272F">
        <w:t>a commande</w:t>
      </w:r>
      <w:r>
        <w:t xml:space="preserve"> </w:t>
      </w:r>
      <w:r w:rsidR="0074272F">
        <w:rPr>
          <w:b/>
        </w:rPr>
        <w:t>md</w:t>
      </w:r>
      <w:r>
        <w:t xml:space="preserve"> pour créer trois nouveaux dossiers: </w:t>
      </w:r>
      <w:r>
        <w:rPr>
          <w:b/>
        </w:rPr>
        <w:t xml:space="preserve"> </w:t>
      </w:r>
      <w:r w:rsidR="0074272F">
        <w:rPr>
          <w:b/>
        </w:rPr>
        <w:t>Travail</w:t>
      </w:r>
      <w:r>
        <w:rPr>
          <w:b/>
        </w:rPr>
        <w:t>1</w:t>
      </w:r>
      <w:r>
        <w:t xml:space="preserve">, </w:t>
      </w:r>
      <w:r w:rsidR="0074272F">
        <w:rPr>
          <w:b/>
        </w:rPr>
        <w:t>Travail</w:t>
      </w:r>
      <w:r>
        <w:rPr>
          <w:b/>
        </w:rPr>
        <w:t>2</w:t>
      </w:r>
      <w:r>
        <w:t xml:space="preserve">, et </w:t>
      </w:r>
      <w:r w:rsidR="0074272F">
        <w:rPr>
          <w:b/>
        </w:rPr>
        <w:t>Travail</w:t>
      </w:r>
      <w:r>
        <w:rPr>
          <w:b/>
        </w:rPr>
        <w:t>3</w:t>
      </w:r>
      <w:r>
        <w:t xml:space="preserve">. </w:t>
      </w:r>
      <w:r w:rsidR="0074272F">
        <w:t>Entrez</w:t>
      </w:r>
      <w:r>
        <w:t xml:space="preserve"> </w:t>
      </w:r>
      <w:r>
        <w:rPr>
          <w:b/>
        </w:rPr>
        <w:t xml:space="preserve">md </w:t>
      </w:r>
      <w:r w:rsidR="0074272F">
        <w:rPr>
          <w:b/>
        </w:rPr>
        <w:t>Travail</w:t>
      </w:r>
      <w:r>
        <w:rPr>
          <w:b/>
        </w:rPr>
        <w:t xml:space="preserve">1 </w:t>
      </w:r>
      <w:r>
        <w:t>et appuyez sur</w:t>
      </w:r>
      <w:r>
        <w:rPr>
          <w:b/>
        </w:rPr>
        <w:t xml:space="preserve"> Entrer</w:t>
      </w:r>
      <w:r>
        <w:t xml:space="preserve">. Créer </w:t>
      </w:r>
      <w:r w:rsidR="0074272F">
        <w:rPr>
          <w:b/>
        </w:rPr>
        <w:t>Travail</w:t>
      </w:r>
      <w:r>
        <w:rPr>
          <w:b/>
        </w:rPr>
        <w:t xml:space="preserve">2 </w:t>
      </w:r>
      <w:r>
        <w:t>et</w:t>
      </w:r>
      <w:r>
        <w:rPr>
          <w:b/>
        </w:rPr>
        <w:t xml:space="preserve"> </w:t>
      </w:r>
      <w:r w:rsidR="0074272F">
        <w:rPr>
          <w:b/>
        </w:rPr>
        <w:t>Travail</w:t>
      </w:r>
      <w:r>
        <w:rPr>
          <w:b/>
        </w:rPr>
        <w:t>3</w:t>
      </w:r>
      <w:r>
        <w:t>. (</w:t>
      </w:r>
      <w:r>
        <w:rPr>
          <w:b/>
        </w:rPr>
        <w:t>Remarque</w:t>
      </w:r>
      <w:r w:rsidR="0074272F">
        <w:rPr>
          <w:b/>
        </w:rPr>
        <w:t xml:space="preserve"> </w:t>
      </w:r>
      <w:r>
        <w:t>: La commande</w:t>
      </w:r>
      <w:r>
        <w:rPr>
          <w:b/>
        </w:rPr>
        <w:t xml:space="preserve"> mkdir</w:t>
      </w:r>
      <w:r>
        <w:t xml:space="preserve"> remplit la même fonction que la commande</w:t>
      </w:r>
      <w:r w:rsidR="0074272F">
        <w:t xml:space="preserve"> </w:t>
      </w:r>
      <w:r w:rsidR="0074272F">
        <w:rPr>
          <w:b/>
        </w:rPr>
        <w:t>md</w:t>
      </w:r>
      <w:r>
        <w:t>.)</w:t>
      </w:r>
    </w:p>
    <w:p w14:paraId="49F2F212" w14:textId="77777777" w:rsidR="002215B0" w:rsidRDefault="002215B0" w:rsidP="002215B0">
      <w:pPr>
        <w:pStyle w:val="CMD"/>
        <w:keepNext/>
      </w:pPr>
      <w:r>
        <w:t>C:\</w:t>
      </w:r>
      <w:r w:rsidR="0094224C">
        <w:t>Users</w:t>
      </w:r>
      <w:r>
        <w:t>\</w:t>
      </w:r>
      <w:r w:rsidR="0074272F">
        <w:t>admin</w:t>
      </w:r>
      <w:r>
        <w:t>&gt;</w:t>
      </w:r>
      <w:r w:rsidR="00727274">
        <w:t xml:space="preserve"> </w:t>
      </w:r>
      <w:r>
        <w:rPr>
          <w:b/>
        </w:rPr>
        <w:t xml:space="preserve">md </w:t>
      </w:r>
      <w:r w:rsidR="0074272F">
        <w:rPr>
          <w:b/>
        </w:rPr>
        <w:t>Travail</w:t>
      </w:r>
      <w:r>
        <w:rPr>
          <w:b/>
        </w:rPr>
        <w:t xml:space="preserve">1 </w:t>
      </w:r>
    </w:p>
    <w:p w14:paraId="49F2F213" w14:textId="77777777" w:rsidR="002215B0" w:rsidRDefault="002215B0" w:rsidP="002215B0">
      <w:pPr>
        <w:pStyle w:val="CMD"/>
      </w:pPr>
      <w:r>
        <w:t>C:\</w:t>
      </w:r>
      <w:r w:rsidR="0094224C">
        <w:t>Users</w:t>
      </w:r>
      <w:r>
        <w:t>\</w:t>
      </w:r>
      <w:r w:rsidR="0074272F">
        <w:t>admin</w:t>
      </w:r>
      <w:r>
        <w:t xml:space="preserve">&gt; </w:t>
      </w:r>
      <w:r>
        <w:rPr>
          <w:b/>
        </w:rPr>
        <w:t xml:space="preserve">md </w:t>
      </w:r>
      <w:r w:rsidR="0074272F">
        <w:rPr>
          <w:b/>
        </w:rPr>
        <w:t>Travail</w:t>
      </w:r>
      <w:r>
        <w:rPr>
          <w:b/>
        </w:rPr>
        <w:t xml:space="preserve">2 </w:t>
      </w:r>
      <w:r w:rsidR="0074272F">
        <w:rPr>
          <w:b/>
        </w:rPr>
        <w:t>Travail</w:t>
      </w:r>
      <w:r>
        <w:rPr>
          <w:b/>
        </w:rPr>
        <w:t xml:space="preserve">3 </w:t>
      </w:r>
    </w:p>
    <w:p w14:paraId="49F2F214" w14:textId="77777777" w:rsidR="002215B0" w:rsidRDefault="00727274" w:rsidP="002215B0">
      <w:pPr>
        <w:pStyle w:val="SubStepAlpha"/>
        <w:numPr>
          <w:ilvl w:val="2"/>
          <w:numId w:val="12"/>
        </w:numPr>
      </w:pPr>
      <w:r>
        <w:t>Entrez</w:t>
      </w:r>
      <w:r w:rsidR="002215B0">
        <w:rPr>
          <w:b/>
        </w:rPr>
        <w:t xml:space="preserve"> dir</w:t>
      </w:r>
      <w:r w:rsidR="002215B0">
        <w:t xml:space="preserve"> pour vérifier que les dossiers ont été créés.</w:t>
      </w:r>
    </w:p>
    <w:p w14:paraId="49F2F215" w14:textId="77777777" w:rsidR="002215B0" w:rsidRDefault="00727274" w:rsidP="002215B0">
      <w:pPr>
        <w:pStyle w:val="SubStepAlpha"/>
        <w:numPr>
          <w:ilvl w:val="2"/>
          <w:numId w:val="12"/>
        </w:numPr>
      </w:pPr>
      <w:r>
        <w:t>Entrez</w:t>
      </w:r>
      <w:r w:rsidR="002215B0">
        <w:rPr>
          <w:b/>
        </w:rPr>
        <w:t xml:space="preserve"> cd </w:t>
      </w:r>
      <w:r w:rsidR="0074272F">
        <w:rPr>
          <w:b/>
        </w:rPr>
        <w:t>Travail</w:t>
      </w:r>
      <w:r w:rsidR="002215B0">
        <w:rPr>
          <w:b/>
        </w:rPr>
        <w:t xml:space="preserve">3 </w:t>
      </w:r>
      <w:r w:rsidR="002215B0">
        <w:t>à l'invite de commande et appuyez sur</w:t>
      </w:r>
      <w:r w:rsidR="002215B0">
        <w:rPr>
          <w:b/>
        </w:rPr>
        <w:t xml:space="preserve"> Entrer</w:t>
      </w:r>
      <w:r w:rsidR="002215B0">
        <w:t>.</w:t>
      </w:r>
    </w:p>
    <w:p w14:paraId="49F2F216" w14:textId="77777777" w:rsidR="002215B0" w:rsidRDefault="002215B0" w:rsidP="002215B0">
      <w:pPr>
        <w:pStyle w:val="Titre3"/>
      </w:pPr>
      <w:r>
        <w:t>Question:</w:t>
      </w:r>
    </w:p>
    <w:p w14:paraId="49F2F217" w14:textId="77777777" w:rsidR="002215B0" w:rsidRDefault="002215B0" w:rsidP="002215B0">
      <w:pPr>
        <w:pStyle w:val="BodyTextL50"/>
        <w:keepNext/>
      </w:pPr>
      <w:r>
        <w:t xml:space="preserve">Dans quel dossier </w:t>
      </w:r>
      <w:r w:rsidR="00727274">
        <w:t>êtes</w:t>
      </w:r>
      <w:r>
        <w:t>-</w:t>
      </w:r>
      <w:r w:rsidR="00727274">
        <w:t>vous</w:t>
      </w:r>
      <w:r>
        <w:t xml:space="preserve"> maintenant?</w:t>
      </w:r>
    </w:p>
    <w:p w14:paraId="49F2F218" w14:textId="77777777" w:rsidR="002215B0" w:rsidRDefault="002215B0" w:rsidP="002215B0">
      <w:pPr>
        <w:pStyle w:val="AnswerLineL50"/>
      </w:pPr>
    </w:p>
    <w:p w14:paraId="49F2F21A" w14:textId="77777777" w:rsidR="002215B0" w:rsidRDefault="00DC6871" w:rsidP="002215B0">
      <w:pPr>
        <w:pStyle w:val="SubStepAlpha"/>
        <w:numPr>
          <w:ilvl w:val="2"/>
          <w:numId w:val="12"/>
        </w:numPr>
      </w:pPr>
      <w:r>
        <w:t>Créez</w:t>
      </w:r>
      <w:r w:rsidR="002215B0">
        <w:t xml:space="preserve"> </w:t>
      </w:r>
      <w:r w:rsidR="0074272F">
        <w:rPr>
          <w:b/>
        </w:rPr>
        <w:t>Travail</w:t>
      </w:r>
      <w:r w:rsidR="002215B0">
        <w:rPr>
          <w:b/>
        </w:rPr>
        <w:t>4</w:t>
      </w:r>
      <w:r w:rsidR="002215B0">
        <w:t xml:space="preserve"> </w:t>
      </w:r>
      <w:r>
        <w:t>dans le dossier actuel</w:t>
      </w:r>
      <w:r w:rsidR="002215B0">
        <w:t xml:space="preserve">. Dans le </w:t>
      </w:r>
      <w:r>
        <w:t>dossier</w:t>
      </w:r>
      <w:r w:rsidR="002215B0">
        <w:rPr>
          <w:b/>
        </w:rPr>
        <w:t xml:space="preserve"> </w:t>
      </w:r>
      <w:r w:rsidR="0074272F">
        <w:rPr>
          <w:b/>
        </w:rPr>
        <w:t>Travail</w:t>
      </w:r>
      <w:r w:rsidR="002215B0">
        <w:rPr>
          <w:b/>
        </w:rPr>
        <w:t>4</w:t>
      </w:r>
      <w:r w:rsidR="002215B0">
        <w:t xml:space="preserve">, créer un dossier nommé </w:t>
      </w:r>
      <w:r w:rsidR="0074272F">
        <w:rPr>
          <w:b/>
        </w:rPr>
        <w:t>Travail</w:t>
      </w:r>
      <w:r w:rsidR="002215B0">
        <w:rPr>
          <w:b/>
        </w:rPr>
        <w:t>5</w:t>
      </w:r>
      <w:r w:rsidR="002215B0">
        <w:t>. Utilisez l</w:t>
      </w:r>
      <w:r w:rsidR="008313BA">
        <w:t>a commande</w:t>
      </w:r>
      <w:r w:rsidR="002215B0">
        <w:t xml:space="preserve"> </w:t>
      </w:r>
      <w:r w:rsidR="002215B0">
        <w:rPr>
          <w:b/>
        </w:rPr>
        <w:t>dir</w:t>
      </w:r>
      <w:r w:rsidR="002215B0">
        <w:t xml:space="preserve"> pour vérifier la création du dossier.</w:t>
      </w:r>
    </w:p>
    <w:p w14:paraId="49F2F21B" w14:textId="77777777" w:rsidR="002215B0" w:rsidRDefault="002215B0" w:rsidP="002215B0">
      <w:pPr>
        <w:pStyle w:val="Titre3"/>
      </w:pPr>
      <w:r>
        <w:t>Question:</w:t>
      </w:r>
    </w:p>
    <w:p w14:paraId="49F2F21C" w14:textId="77777777" w:rsidR="002215B0" w:rsidRDefault="00C5431A" w:rsidP="002215B0">
      <w:pPr>
        <w:pStyle w:val="BodyTextL50"/>
        <w:keepNext/>
      </w:pPr>
      <w:r>
        <w:t xml:space="preserve">Quelle commande </w:t>
      </w:r>
      <w:r w:rsidR="002215B0">
        <w:t xml:space="preserve">ou commandes avez-vous utilisées pour créer les </w:t>
      </w:r>
      <w:r w:rsidR="00C8209F" w:rsidRPr="00C8209F">
        <w:t>dossiers imbriqués</w:t>
      </w:r>
      <w:r w:rsidR="002215B0">
        <w:t>?</w:t>
      </w:r>
    </w:p>
    <w:p w14:paraId="49F2F21D" w14:textId="77777777" w:rsidR="002215B0" w:rsidRPr="00C8209F" w:rsidRDefault="002215B0" w:rsidP="002215B0">
      <w:pPr>
        <w:pStyle w:val="AnswerLineL50"/>
      </w:pPr>
    </w:p>
    <w:p w14:paraId="49F2F21E" w14:textId="77777777" w:rsidR="002D1189" w:rsidRPr="002D1189" w:rsidRDefault="002D1189" w:rsidP="002D1189">
      <w:pPr>
        <w:pStyle w:val="BodyTextL50"/>
        <w:rPr>
          <w:rStyle w:val="AnswerGray"/>
          <w:lang w:val="en-US"/>
        </w:rPr>
      </w:pPr>
      <w:r w:rsidRPr="002D1189">
        <w:rPr>
          <w:rStyle w:val="AnswerGray"/>
          <w:lang w:val="en-US"/>
        </w:rPr>
        <w:t>This can be accomplished in 1 or 2 commands to create the folders:</w:t>
      </w:r>
    </w:p>
    <w:p w14:paraId="49F2F21F" w14:textId="77777777" w:rsidR="002D1189" w:rsidRPr="002D1189" w:rsidRDefault="002D1189" w:rsidP="002D1189">
      <w:pPr>
        <w:pStyle w:val="CMD"/>
        <w:rPr>
          <w:rStyle w:val="AnswerGray"/>
          <w:rFonts w:ascii="Courier New" w:hAnsi="Courier New" w:cs="Courier New"/>
          <w:b w:val="0"/>
        </w:rPr>
      </w:pPr>
      <w:r w:rsidRPr="002D1189">
        <w:rPr>
          <w:rStyle w:val="AnswerGray"/>
          <w:rFonts w:ascii="Courier New" w:hAnsi="Courier New" w:cs="Courier New"/>
        </w:rPr>
        <w:t>C:\Users\admin\Travail3&gt; md Travail4\Travail5</w:t>
      </w:r>
    </w:p>
    <w:p w14:paraId="49F2F220" w14:textId="77777777" w:rsidR="002D1189" w:rsidRPr="00D439A7" w:rsidRDefault="002D1189" w:rsidP="002D1189">
      <w:pPr>
        <w:pStyle w:val="BodyTextL50"/>
        <w:rPr>
          <w:rStyle w:val="AnswerGray"/>
        </w:rPr>
      </w:pPr>
      <w:r w:rsidRPr="00D439A7">
        <w:rPr>
          <w:rStyle w:val="AnswerGray"/>
        </w:rPr>
        <w:t>Or</w:t>
      </w:r>
    </w:p>
    <w:p w14:paraId="49F2F221" w14:textId="77777777" w:rsidR="002D1189" w:rsidRPr="002D1189" w:rsidRDefault="002D1189" w:rsidP="002D1189">
      <w:pPr>
        <w:pStyle w:val="CMD"/>
        <w:rPr>
          <w:rStyle w:val="AnswerGray"/>
          <w:rFonts w:ascii="Courier New" w:hAnsi="Courier New" w:cs="Courier New"/>
        </w:rPr>
      </w:pPr>
      <w:r w:rsidRPr="002D1189">
        <w:rPr>
          <w:rStyle w:val="AnswerGray"/>
          <w:rFonts w:ascii="Courier New" w:hAnsi="Courier New" w:cs="Courier New"/>
        </w:rPr>
        <w:t>C:\Users\admin\Travail3&gt; md Travail4</w:t>
      </w:r>
    </w:p>
    <w:p w14:paraId="49F2F222" w14:textId="77777777" w:rsidR="002D1189" w:rsidRPr="002D1189" w:rsidRDefault="002D1189" w:rsidP="002D1189">
      <w:pPr>
        <w:pStyle w:val="CMD"/>
        <w:rPr>
          <w:rStyle w:val="AnswerGray"/>
          <w:rFonts w:ascii="Courier New" w:hAnsi="Courier New" w:cs="Courier New"/>
        </w:rPr>
      </w:pPr>
      <w:r w:rsidRPr="002D1189">
        <w:rPr>
          <w:rStyle w:val="AnswerGray"/>
          <w:rFonts w:ascii="Courier New" w:hAnsi="Courier New" w:cs="Courier New"/>
        </w:rPr>
        <w:t>C:\Users\admin\Travail3&gt; cd Travail4</w:t>
      </w:r>
    </w:p>
    <w:p w14:paraId="49F2F223" w14:textId="77777777" w:rsidR="002215B0" w:rsidRPr="002D1189" w:rsidRDefault="002D1189" w:rsidP="002D1189">
      <w:pPr>
        <w:pStyle w:val="CMD"/>
        <w:rPr>
          <w:rStyle w:val="AnswerGray"/>
          <w:rFonts w:cs="Courier New"/>
          <w:b w:val="0"/>
        </w:rPr>
      </w:pPr>
      <w:r w:rsidRPr="002D1189">
        <w:rPr>
          <w:rStyle w:val="AnswerGray"/>
          <w:rFonts w:ascii="Courier New" w:hAnsi="Courier New" w:cs="Courier New"/>
        </w:rPr>
        <w:t>C:\Users\admin\Travail3\Travail4&gt; md Travail5</w:t>
      </w:r>
    </w:p>
    <w:p w14:paraId="49F2F224" w14:textId="77777777" w:rsidR="002215B0" w:rsidRDefault="002215B0" w:rsidP="002215B0">
      <w:pPr>
        <w:pStyle w:val="SubStepAlpha"/>
        <w:numPr>
          <w:ilvl w:val="2"/>
          <w:numId w:val="12"/>
        </w:numPr>
      </w:pPr>
      <w:r>
        <w:t xml:space="preserve">Modifiez le répertoire si nécessaire jusqu'à ce que vous soyez dans </w:t>
      </w:r>
      <w:r w:rsidR="0074272F">
        <w:t>Travail</w:t>
      </w:r>
      <w:r>
        <w:t>5.</w:t>
      </w:r>
    </w:p>
    <w:p w14:paraId="49F2F225" w14:textId="77777777" w:rsidR="002215B0" w:rsidRPr="002D1189" w:rsidRDefault="002D1189" w:rsidP="002215B0">
      <w:pPr>
        <w:pStyle w:val="SubStepAlpha"/>
        <w:numPr>
          <w:ilvl w:val="2"/>
          <w:numId w:val="12"/>
        </w:numPr>
      </w:pPr>
      <w:r>
        <w:lastRenderedPageBreak/>
        <w:t>Entrez</w:t>
      </w:r>
      <w:r w:rsidR="002215B0">
        <w:rPr>
          <w:b/>
        </w:rPr>
        <w:t xml:space="preserve"> </w:t>
      </w:r>
      <w:r w:rsidR="002215B0" w:rsidRPr="00370FE5">
        <w:rPr>
          <w:b/>
          <w:highlight w:val="cyan"/>
        </w:rPr>
        <w:t>cd</w:t>
      </w:r>
      <w:r w:rsidRPr="00370FE5">
        <w:rPr>
          <w:b/>
          <w:highlight w:val="cyan"/>
        </w:rPr>
        <w:t xml:space="preserve"> </w:t>
      </w:r>
      <w:r w:rsidR="002215B0" w:rsidRPr="00370FE5">
        <w:rPr>
          <w:b/>
          <w:highlight w:val="cyan"/>
        </w:rPr>
        <w:t>..</w:t>
      </w:r>
      <w:r w:rsidR="002215B0">
        <w:rPr>
          <w:b/>
        </w:rPr>
        <w:t xml:space="preserve"> </w:t>
      </w:r>
      <w:r w:rsidR="002215B0">
        <w:t xml:space="preserve">pour changer le répertoire en cours. </w:t>
      </w:r>
      <w:r w:rsidRPr="00370FE5">
        <w:rPr>
          <w:highlight w:val="cyan"/>
        </w:rPr>
        <w:t>Chaque</w:t>
      </w:r>
      <w:r w:rsidR="002215B0" w:rsidRPr="00370FE5">
        <w:rPr>
          <w:highlight w:val="cyan"/>
        </w:rPr>
        <w:t xml:space="preserve"> </w:t>
      </w:r>
      <w:r w:rsidR="002215B0" w:rsidRPr="00370FE5">
        <w:rPr>
          <w:b/>
          <w:highlight w:val="cyan"/>
        </w:rPr>
        <w:t>..</w:t>
      </w:r>
      <w:r w:rsidR="002215B0" w:rsidRPr="002D1189">
        <w:t xml:space="preserve"> </w:t>
      </w:r>
      <w:r w:rsidRPr="002D1189">
        <w:t xml:space="preserve">est </w:t>
      </w:r>
      <w:r w:rsidR="00833CA4">
        <w:t>un</w:t>
      </w:r>
      <w:r w:rsidRPr="002D1189">
        <w:t xml:space="preserve"> raccourci pour monter dans l</w:t>
      </w:r>
      <w:r w:rsidR="00D439A7">
        <w:t>a hiér</w:t>
      </w:r>
      <w:r w:rsidRPr="002D1189">
        <w:t>archie de l’arbre de</w:t>
      </w:r>
      <w:r>
        <w:t>s répertoires.</w:t>
      </w:r>
    </w:p>
    <w:p w14:paraId="49F2F226" w14:textId="77777777" w:rsidR="002215B0" w:rsidRDefault="002215B0" w:rsidP="002215B0">
      <w:pPr>
        <w:pStyle w:val="Titre3"/>
      </w:pPr>
      <w:r>
        <w:t>Question:</w:t>
      </w:r>
    </w:p>
    <w:p w14:paraId="49F2F227" w14:textId="77777777" w:rsidR="002215B0" w:rsidRDefault="002215B0" w:rsidP="002215B0">
      <w:pPr>
        <w:pStyle w:val="BodyTextL50"/>
        <w:keepNext/>
      </w:pPr>
      <w:r>
        <w:t>Après avoir émis l</w:t>
      </w:r>
      <w:r w:rsidR="00D459E8">
        <w:t>a commande</w:t>
      </w:r>
      <w:r>
        <w:t xml:space="preserve"> </w:t>
      </w:r>
      <w:r>
        <w:rPr>
          <w:b/>
        </w:rPr>
        <w:t>cd ..</w:t>
      </w:r>
      <w:r w:rsidR="00D459E8">
        <w:t xml:space="preserve"> </w:t>
      </w:r>
      <w:r>
        <w:t>, quel est votre répertoire maintenant?</w:t>
      </w:r>
    </w:p>
    <w:p w14:paraId="49F2F228" w14:textId="77777777" w:rsidR="002215B0" w:rsidRDefault="002215B0" w:rsidP="002215B0">
      <w:pPr>
        <w:pStyle w:val="AnswerLineL50"/>
      </w:pPr>
    </w:p>
    <w:p w14:paraId="49F2F22A" w14:textId="77777777" w:rsidR="002215B0" w:rsidRDefault="002215B0" w:rsidP="002215B0">
      <w:pPr>
        <w:pStyle w:val="BodyTextL50"/>
        <w:keepNext/>
      </w:pPr>
      <w:r>
        <w:t>Quel serait le répertoire actuel si vous exécutez cette commande dans C:\</w:t>
      </w:r>
      <w:r w:rsidR="0094224C">
        <w:t>Users</w:t>
      </w:r>
      <w:r>
        <w:t>\</w:t>
      </w:r>
      <w:r w:rsidR="0074272F">
        <w:t>Travail</w:t>
      </w:r>
      <w:r>
        <w:t>4?</w:t>
      </w:r>
    </w:p>
    <w:p w14:paraId="49F2F22B" w14:textId="77777777" w:rsidR="002215B0" w:rsidRDefault="002215B0" w:rsidP="002215B0">
      <w:pPr>
        <w:pStyle w:val="AnswerLineL50"/>
      </w:pPr>
    </w:p>
    <w:p w14:paraId="49F2F22D" w14:textId="77777777" w:rsidR="002215B0" w:rsidRPr="002215B0" w:rsidRDefault="002215B0" w:rsidP="002215B0">
      <w:pPr>
        <w:pStyle w:val="Titre2"/>
        <w:numPr>
          <w:ilvl w:val="1"/>
          <w:numId w:val="12"/>
        </w:numPr>
        <w:rPr>
          <w:sz w:val="22"/>
        </w:rPr>
      </w:pPr>
      <w:r>
        <w:t>Créer des fichiers texte.</w:t>
      </w:r>
    </w:p>
    <w:p w14:paraId="49F2F22E" w14:textId="77777777" w:rsidR="002215B0" w:rsidRPr="00552285" w:rsidRDefault="00552285" w:rsidP="002215B0">
      <w:pPr>
        <w:pStyle w:val="SubStepAlpha"/>
        <w:numPr>
          <w:ilvl w:val="2"/>
          <w:numId w:val="12"/>
        </w:numPr>
      </w:pPr>
      <w:r w:rsidRPr="00552285">
        <w:t xml:space="preserve">Accédez au répertoire </w:t>
      </w:r>
      <w:r w:rsidRPr="00552285">
        <w:rPr>
          <w:b/>
        </w:rPr>
        <w:t>C: \Users\admin\Travail1</w:t>
      </w:r>
      <w:r w:rsidRPr="00552285">
        <w:t xml:space="preserve">. Tapez </w:t>
      </w:r>
      <w:r w:rsidRPr="00552285">
        <w:rPr>
          <w:b/>
        </w:rPr>
        <w:t>cd ..\</w:t>
      </w:r>
      <w:r w:rsidR="009817AE">
        <w:rPr>
          <w:b/>
        </w:rPr>
        <w:t>..\</w:t>
      </w:r>
      <w:r w:rsidRPr="00552285">
        <w:rPr>
          <w:b/>
        </w:rPr>
        <w:t>Travail1</w:t>
      </w:r>
      <w:r w:rsidRPr="00552285">
        <w:t xml:space="preserve"> à l'invite</w:t>
      </w:r>
      <w:r w:rsidR="00D439A7">
        <w:t>.</w:t>
      </w:r>
    </w:p>
    <w:p w14:paraId="49F2F22F" w14:textId="77777777" w:rsidR="00370FE5" w:rsidRPr="000239A7" w:rsidRDefault="00370FE5" w:rsidP="00370FE5">
      <w:pPr>
        <w:pStyle w:val="SubStepAlpha"/>
        <w:numPr>
          <w:ilvl w:val="2"/>
          <w:numId w:val="12"/>
        </w:numPr>
      </w:pPr>
      <w:r>
        <w:t>Entrez</w:t>
      </w:r>
      <w:r>
        <w:rPr>
          <w:b/>
        </w:rPr>
        <w:t xml:space="preserve"> echo j’ecris du texte a la console</w:t>
      </w:r>
    </w:p>
    <w:p w14:paraId="49F2F230" w14:textId="77777777" w:rsidR="000239A7" w:rsidRPr="00C80B59" w:rsidRDefault="000239A7" w:rsidP="000239A7">
      <w:pPr>
        <w:pStyle w:val="SubStepAlpha"/>
        <w:numPr>
          <w:ilvl w:val="0"/>
          <w:numId w:val="0"/>
        </w:numPr>
        <w:ind w:left="720"/>
      </w:pPr>
      <w:r>
        <w:rPr>
          <w:noProof/>
          <w:lang w:eastAsia="fr-CA"/>
        </w:rPr>
        <w:drawing>
          <wp:inline distT="0" distB="0" distL="0" distR="0" wp14:anchorId="49F2F2BA" wp14:editId="49F2F2BB">
            <wp:extent cx="4020185" cy="673100"/>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020185" cy="673100"/>
                    </a:xfrm>
                    <a:prstGeom prst="rect">
                      <a:avLst/>
                    </a:prstGeom>
                    <a:noFill/>
                    <a:ln w="9525">
                      <a:noFill/>
                      <a:miter lim="800000"/>
                      <a:headEnd/>
                      <a:tailEnd/>
                    </a:ln>
                  </pic:spPr>
                </pic:pic>
              </a:graphicData>
            </a:graphic>
          </wp:inline>
        </w:drawing>
      </w:r>
    </w:p>
    <w:p w14:paraId="49F2F231" w14:textId="77777777" w:rsidR="002215B0" w:rsidRDefault="00370FE5" w:rsidP="00370FE5">
      <w:pPr>
        <w:pStyle w:val="SubStepAlpha"/>
        <w:numPr>
          <w:ilvl w:val="2"/>
          <w:numId w:val="12"/>
        </w:numPr>
      </w:pPr>
      <w:r>
        <w:t>Entrez</w:t>
      </w:r>
      <w:r>
        <w:rPr>
          <w:b/>
        </w:rPr>
        <w:t xml:space="preserve"> echo </w:t>
      </w:r>
      <w:r w:rsidR="002215B0">
        <w:rPr>
          <w:b/>
        </w:rPr>
        <w:t>Ceci est doc1.tx</w:t>
      </w:r>
      <w:r w:rsidR="007D04A9">
        <w:rPr>
          <w:b/>
        </w:rPr>
        <w:t xml:space="preserve">t </w:t>
      </w:r>
      <w:r w:rsidR="002215B0">
        <w:rPr>
          <w:b/>
        </w:rPr>
        <w:t>&gt; doc1.txt</w:t>
      </w:r>
      <w:r w:rsidR="002215B0">
        <w:t xml:space="preserve"> à l'invite de commande. </w:t>
      </w:r>
      <w:r w:rsidR="007D04A9">
        <w:t>La commande</w:t>
      </w:r>
      <w:r w:rsidR="002215B0">
        <w:rPr>
          <w:b/>
        </w:rPr>
        <w:t xml:space="preserve"> </w:t>
      </w:r>
      <w:r w:rsidR="007D04A9">
        <w:rPr>
          <w:b/>
        </w:rPr>
        <w:t>e</w:t>
      </w:r>
      <w:r w:rsidR="002215B0">
        <w:rPr>
          <w:b/>
        </w:rPr>
        <w:t xml:space="preserve">cho </w:t>
      </w:r>
      <w:r w:rsidR="002215B0">
        <w:t xml:space="preserve">permet d’afficher un message à l’invite de commande. </w:t>
      </w:r>
      <w:r w:rsidR="007D04A9">
        <w:t>Le</w:t>
      </w:r>
      <w:r w:rsidR="002215B0">
        <w:rPr>
          <w:b/>
        </w:rPr>
        <w:t xml:space="preserve"> &gt;</w:t>
      </w:r>
      <w:r w:rsidR="002215B0">
        <w:t xml:space="preserve"> est utilisé pour rediriger le message de l'écran vers un fichier. </w:t>
      </w:r>
      <w:r w:rsidR="007D04A9" w:rsidRPr="007D04A9">
        <w:t xml:space="preserve">Par exemple, à la première ligne, le message </w:t>
      </w:r>
      <w:r w:rsidR="007D04A9">
        <w:rPr>
          <w:b/>
        </w:rPr>
        <w:t>Ceci est doc1.txt</w:t>
      </w:r>
      <w:r w:rsidR="007D04A9" w:rsidRPr="007D04A9">
        <w:t xml:space="preserve"> est redirigé vers un nouveau fichier nommé </w:t>
      </w:r>
      <w:r w:rsidR="007D04A9" w:rsidRPr="007D04A9">
        <w:rPr>
          <w:b/>
        </w:rPr>
        <w:t>doc1.txt</w:t>
      </w:r>
      <w:r w:rsidR="007D04A9" w:rsidRPr="007D04A9">
        <w:t>.</w:t>
      </w:r>
      <w:r w:rsidR="002215B0" w:rsidRPr="007D04A9">
        <w:t xml:space="preserve"> </w:t>
      </w:r>
      <w:r w:rsidR="002215B0">
        <w:t>Utilisez l</w:t>
      </w:r>
      <w:r w:rsidR="00500457">
        <w:t>a commande</w:t>
      </w:r>
      <w:r w:rsidR="002215B0">
        <w:rPr>
          <w:b/>
        </w:rPr>
        <w:t xml:space="preserve"> </w:t>
      </w:r>
      <w:r w:rsidR="00500457">
        <w:rPr>
          <w:b/>
        </w:rPr>
        <w:t>e</w:t>
      </w:r>
      <w:r w:rsidR="002215B0">
        <w:rPr>
          <w:b/>
        </w:rPr>
        <w:t xml:space="preserve">cho &gt; </w:t>
      </w:r>
      <w:r w:rsidR="002215B0">
        <w:t xml:space="preserve">pour créer ces fichiers: </w:t>
      </w:r>
      <w:r w:rsidR="002215B0">
        <w:rPr>
          <w:b/>
        </w:rPr>
        <w:t>doc2.txt</w:t>
      </w:r>
      <w:r w:rsidR="002215B0">
        <w:t>,</w:t>
      </w:r>
      <w:r w:rsidR="00500457">
        <w:t xml:space="preserve"> </w:t>
      </w:r>
      <w:r w:rsidR="002215B0">
        <w:rPr>
          <w:b/>
        </w:rPr>
        <w:t>fi</w:t>
      </w:r>
      <w:r w:rsidR="000317CD">
        <w:rPr>
          <w:b/>
        </w:rPr>
        <w:t>le</w:t>
      </w:r>
      <w:r w:rsidR="002215B0">
        <w:rPr>
          <w:b/>
        </w:rPr>
        <w:t>1.txt</w:t>
      </w:r>
      <w:r w:rsidR="002215B0">
        <w:t>, et</w:t>
      </w:r>
      <w:r w:rsidR="00500457">
        <w:t xml:space="preserve"> </w:t>
      </w:r>
      <w:r w:rsidR="002215B0">
        <w:rPr>
          <w:b/>
        </w:rPr>
        <w:t>fi</w:t>
      </w:r>
      <w:r w:rsidR="000317CD">
        <w:rPr>
          <w:b/>
        </w:rPr>
        <w:t>le</w:t>
      </w:r>
      <w:r w:rsidR="002215B0">
        <w:rPr>
          <w:b/>
        </w:rPr>
        <w:t>2.txt</w:t>
      </w:r>
      <w:r w:rsidR="002215B0">
        <w:t>.</w:t>
      </w:r>
    </w:p>
    <w:p w14:paraId="49F2F232" w14:textId="77777777" w:rsidR="002215B0" w:rsidRDefault="002215B0" w:rsidP="002215B0">
      <w:pPr>
        <w:pStyle w:val="CMD"/>
      </w:pPr>
      <w:r>
        <w:t>C:\</w:t>
      </w:r>
      <w:r w:rsidR="007E78C7">
        <w:t>U</w:t>
      </w:r>
      <w:r w:rsidR="00727274">
        <w:t>sers</w:t>
      </w:r>
      <w:r>
        <w:t>\</w:t>
      </w:r>
      <w:r w:rsidR="0074272F">
        <w:t>admin</w:t>
      </w:r>
      <w:r>
        <w:t>\</w:t>
      </w:r>
      <w:r w:rsidR="0074272F">
        <w:t>Travail</w:t>
      </w:r>
      <w:r>
        <w:t xml:space="preserve">1&gt; </w:t>
      </w:r>
      <w:r>
        <w:rPr>
          <w:b/>
        </w:rPr>
        <w:t>echo Ceci est doc1.txt</w:t>
      </w:r>
      <w:r w:rsidR="007E78C7">
        <w:rPr>
          <w:b/>
        </w:rPr>
        <w:t xml:space="preserve"> </w:t>
      </w:r>
      <w:r>
        <w:rPr>
          <w:b/>
        </w:rPr>
        <w:t xml:space="preserve">&gt; doc1.txt </w:t>
      </w:r>
    </w:p>
    <w:p w14:paraId="49F2F233" w14:textId="77777777" w:rsidR="002215B0" w:rsidRDefault="002215B0" w:rsidP="002215B0">
      <w:pPr>
        <w:pStyle w:val="CMD"/>
      </w:pPr>
      <w:r>
        <w:t>C:\</w:t>
      </w:r>
      <w:r w:rsidR="007E78C7">
        <w:t>U</w:t>
      </w:r>
      <w:r w:rsidR="00727274">
        <w:t>sers</w:t>
      </w:r>
      <w:r>
        <w:t>\</w:t>
      </w:r>
      <w:r w:rsidR="0074272F">
        <w:t>admin</w:t>
      </w:r>
      <w:r>
        <w:t>\</w:t>
      </w:r>
      <w:r w:rsidR="0074272F">
        <w:t>Travail</w:t>
      </w:r>
      <w:r>
        <w:t>1&gt;</w:t>
      </w:r>
      <w:r w:rsidR="00500457">
        <w:t xml:space="preserve"> </w:t>
      </w:r>
      <w:r>
        <w:rPr>
          <w:b/>
        </w:rPr>
        <w:t>echo C</w:t>
      </w:r>
      <w:r w:rsidR="00500457">
        <w:rPr>
          <w:b/>
        </w:rPr>
        <w:t>eci est</w:t>
      </w:r>
      <w:r>
        <w:rPr>
          <w:b/>
        </w:rPr>
        <w:t xml:space="preserve"> doc2.txt</w:t>
      </w:r>
      <w:r w:rsidR="007E78C7">
        <w:rPr>
          <w:b/>
        </w:rPr>
        <w:t xml:space="preserve"> </w:t>
      </w:r>
      <w:r>
        <w:rPr>
          <w:b/>
        </w:rPr>
        <w:t>&gt;</w:t>
      </w:r>
      <w:r w:rsidR="00500457">
        <w:rPr>
          <w:b/>
        </w:rPr>
        <w:t xml:space="preserve"> </w:t>
      </w:r>
      <w:r>
        <w:rPr>
          <w:b/>
        </w:rPr>
        <w:t xml:space="preserve">doc2.txt </w:t>
      </w:r>
    </w:p>
    <w:p w14:paraId="49F2F234" w14:textId="77777777" w:rsidR="002215B0" w:rsidRPr="00500457" w:rsidRDefault="002215B0" w:rsidP="002215B0">
      <w:pPr>
        <w:pStyle w:val="CMD"/>
      </w:pPr>
      <w:r w:rsidRPr="00500457">
        <w:t>C:\Users\</w:t>
      </w:r>
      <w:r w:rsidR="0074272F" w:rsidRPr="00500457">
        <w:t>admin</w:t>
      </w:r>
      <w:r w:rsidRPr="00500457">
        <w:t>\</w:t>
      </w:r>
      <w:r w:rsidR="0074272F" w:rsidRPr="00500457">
        <w:t>Travail</w:t>
      </w:r>
      <w:r w:rsidRPr="00500457">
        <w:t xml:space="preserve">1&gt; </w:t>
      </w:r>
      <w:r w:rsidRPr="00500457">
        <w:rPr>
          <w:b/>
        </w:rPr>
        <w:t xml:space="preserve">echo </w:t>
      </w:r>
      <w:r w:rsidR="00500457" w:rsidRPr="00500457">
        <w:rPr>
          <w:b/>
        </w:rPr>
        <w:t>Ceci est fi</w:t>
      </w:r>
      <w:r w:rsidR="00500457">
        <w:rPr>
          <w:b/>
        </w:rPr>
        <w:t>le</w:t>
      </w:r>
      <w:r w:rsidRPr="00500457">
        <w:rPr>
          <w:b/>
        </w:rPr>
        <w:t>1.txt &gt; file1.txt</w:t>
      </w:r>
      <w:r w:rsidR="007E78C7">
        <w:t xml:space="preserve"> </w:t>
      </w:r>
    </w:p>
    <w:p w14:paraId="49F2F235" w14:textId="77777777" w:rsidR="002215B0" w:rsidRDefault="002215B0" w:rsidP="002215B0">
      <w:pPr>
        <w:pStyle w:val="CMD"/>
      </w:pPr>
      <w:r>
        <w:t>C:</w:t>
      </w:r>
      <w:r w:rsidR="007E78C7">
        <w:t>\U</w:t>
      </w:r>
      <w:r w:rsidR="00727274">
        <w:t>sers</w:t>
      </w:r>
      <w:r>
        <w:t>\</w:t>
      </w:r>
      <w:r w:rsidR="0074272F">
        <w:t>admin</w:t>
      </w:r>
      <w:r>
        <w:t>\</w:t>
      </w:r>
      <w:r w:rsidR="0074272F">
        <w:t>Travail</w:t>
      </w:r>
      <w:r>
        <w:t>1&gt;</w:t>
      </w:r>
      <w:r>
        <w:rPr>
          <w:b/>
        </w:rPr>
        <w:t xml:space="preserve"> echo Ceci est file2.txt</w:t>
      </w:r>
      <w:r w:rsidR="007E78C7">
        <w:rPr>
          <w:b/>
        </w:rPr>
        <w:t xml:space="preserve"> </w:t>
      </w:r>
      <w:r>
        <w:rPr>
          <w:b/>
        </w:rPr>
        <w:t>&gt; fi</w:t>
      </w:r>
      <w:r w:rsidR="005D5D4F">
        <w:rPr>
          <w:b/>
        </w:rPr>
        <w:t>le</w:t>
      </w:r>
      <w:r>
        <w:rPr>
          <w:b/>
        </w:rPr>
        <w:t xml:space="preserve">2.txt </w:t>
      </w:r>
    </w:p>
    <w:p w14:paraId="49F2F236" w14:textId="77777777" w:rsidR="002215B0" w:rsidRDefault="002215B0" w:rsidP="002215B0">
      <w:pPr>
        <w:pStyle w:val="SubStepAlpha"/>
        <w:numPr>
          <w:ilvl w:val="2"/>
          <w:numId w:val="12"/>
        </w:numPr>
      </w:pPr>
      <w:r>
        <w:t>Utilisez l</w:t>
      </w:r>
      <w:r w:rsidR="005D5D4F">
        <w:t>a commande</w:t>
      </w:r>
      <w:r>
        <w:rPr>
          <w:b/>
        </w:rPr>
        <w:t xml:space="preserve"> dir</w:t>
      </w:r>
      <w:r>
        <w:t xml:space="preserve"> pour vérifier les fichiers sont dans le</w:t>
      </w:r>
      <w:r w:rsidR="005D5D4F">
        <w:t xml:space="preserve"> dossier</w:t>
      </w:r>
      <w:r>
        <w:rPr>
          <w:b/>
        </w:rPr>
        <w:t xml:space="preserve"> </w:t>
      </w:r>
      <w:r w:rsidR="0074272F">
        <w:rPr>
          <w:b/>
        </w:rPr>
        <w:t>Travail</w:t>
      </w:r>
      <w:r>
        <w:rPr>
          <w:b/>
        </w:rPr>
        <w:t>1</w:t>
      </w:r>
      <w:r>
        <w:t>.</w:t>
      </w:r>
    </w:p>
    <w:p w14:paraId="49F2F237" w14:textId="77777777" w:rsidR="00410F77" w:rsidRPr="00410F77" w:rsidRDefault="005C74D6" w:rsidP="00410F77">
      <w:pPr>
        <w:pStyle w:val="CMD"/>
        <w:rPr>
          <w:lang w:val="en-US"/>
        </w:rPr>
      </w:pPr>
      <w:r>
        <w:rPr>
          <w:lang w:val="en-US"/>
        </w:rPr>
        <w:t>C:\Users\admin\Travail1</w:t>
      </w:r>
      <w:r w:rsidR="00410F77" w:rsidRPr="00410F77">
        <w:rPr>
          <w:lang w:val="en-US"/>
        </w:rPr>
        <w:t xml:space="preserve">&gt; </w:t>
      </w:r>
      <w:r w:rsidR="00410F77" w:rsidRPr="00410F77">
        <w:rPr>
          <w:b/>
          <w:lang w:val="en-US"/>
        </w:rPr>
        <w:t>dir</w:t>
      </w:r>
    </w:p>
    <w:p w14:paraId="49F2F238" w14:textId="77777777" w:rsidR="00410F77" w:rsidRPr="00410F77" w:rsidRDefault="00410F77" w:rsidP="00410F77">
      <w:pPr>
        <w:pStyle w:val="CMDOutput"/>
        <w:rPr>
          <w:lang w:val="en-US"/>
        </w:rPr>
      </w:pPr>
      <w:r w:rsidRPr="00410F77">
        <w:rPr>
          <w:lang w:val="en-US"/>
        </w:rPr>
        <w:t>&lt;some output omitted&gt;</w:t>
      </w:r>
    </w:p>
    <w:p w14:paraId="49F2F239" w14:textId="77777777" w:rsidR="00410F77" w:rsidRPr="00410F77" w:rsidRDefault="00410F77" w:rsidP="00410F77">
      <w:pPr>
        <w:pStyle w:val="CMDOutput"/>
        <w:rPr>
          <w:lang w:val="en-US"/>
        </w:rPr>
      </w:pPr>
      <w:r w:rsidRPr="00410F77">
        <w:rPr>
          <w:lang w:val="en-US"/>
        </w:rPr>
        <w:t>04/29/2019  08:05 AM                19 doc1.txt</w:t>
      </w:r>
    </w:p>
    <w:p w14:paraId="49F2F23A" w14:textId="77777777" w:rsidR="00410F77" w:rsidRPr="00410F77" w:rsidRDefault="00410F77" w:rsidP="00410F77">
      <w:pPr>
        <w:pStyle w:val="CMDOutput"/>
        <w:rPr>
          <w:lang w:val="en-US"/>
        </w:rPr>
      </w:pPr>
      <w:r w:rsidRPr="00410F77">
        <w:rPr>
          <w:lang w:val="en-US"/>
        </w:rPr>
        <w:t>04/29/2019  08:06 AM                19 doc2.txt</w:t>
      </w:r>
    </w:p>
    <w:p w14:paraId="49F2F23B" w14:textId="77777777" w:rsidR="00410F77" w:rsidRPr="00410F77" w:rsidRDefault="00410F77" w:rsidP="00410F77">
      <w:pPr>
        <w:pStyle w:val="CMDOutput"/>
        <w:rPr>
          <w:lang w:val="en-US"/>
        </w:rPr>
      </w:pPr>
      <w:r w:rsidRPr="00410F77">
        <w:rPr>
          <w:lang w:val="en-US"/>
        </w:rPr>
        <w:t>04/29/2019  08:08 AM                20 file1.txt</w:t>
      </w:r>
    </w:p>
    <w:p w14:paraId="49F2F23C" w14:textId="77777777" w:rsidR="00410F77" w:rsidRPr="00410F77" w:rsidRDefault="00410F77" w:rsidP="00410F77">
      <w:pPr>
        <w:pStyle w:val="CMDOutput"/>
        <w:rPr>
          <w:lang w:val="en-US"/>
        </w:rPr>
      </w:pPr>
      <w:r w:rsidRPr="00410F77">
        <w:rPr>
          <w:lang w:val="en-US"/>
        </w:rPr>
        <w:t>04/29/2019  08:08 AM                20 file2.txt</w:t>
      </w:r>
    </w:p>
    <w:p w14:paraId="49F2F23D" w14:textId="77777777" w:rsidR="00410F77" w:rsidRPr="00D439A7" w:rsidRDefault="00410F77" w:rsidP="00410F77">
      <w:pPr>
        <w:pStyle w:val="CMDOutput"/>
        <w:rPr>
          <w:lang w:val="en-US"/>
        </w:rPr>
      </w:pPr>
      <w:r w:rsidRPr="00410F77">
        <w:rPr>
          <w:lang w:val="en-US"/>
        </w:rPr>
        <w:t xml:space="preserve">               </w:t>
      </w:r>
      <w:r w:rsidRPr="00D439A7">
        <w:rPr>
          <w:lang w:val="en-US"/>
        </w:rPr>
        <w:t>4 File(s)             78 bytes</w:t>
      </w:r>
    </w:p>
    <w:p w14:paraId="49F2F23E" w14:textId="77777777" w:rsidR="002215B0" w:rsidRPr="00D439A7" w:rsidRDefault="00410F77" w:rsidP="00410F77">
      <w:pPr>
        <w:pStyle w:val="CMD"/>
        <w:rPr>
          <w:lang w:val="en-US"/>
        </w:rPr>
      </w:pPr>
      <w:r w:rsidRPr="00D439A7">
        <w:rPr>
          <w:lang w:val="en-US"/>
        </w:rPr>
        <w:t xml:space="preserve">               2 Dir(s)  32,625,397,760 bytes free</w:t>
      </w:r>
    </w:p>
    <w:p w14:paraId="49F2F23F" w14:textId="77777777" w:rsidR="002215B0" w:rsidRDefault="002215B0" w:rsidP="002215B0">
      <w:pPr>
        <w:pStyle w:val="SubStepAlpha"/>
        <w:numPr>
          <w:ilvl w:val="2"/>
          <w:numId w:val="12"/>
        </w:numPr>
      </w:pPr>
      <w:r>
        <w:t>Utilisez l</w:t>
      </w:r>
      <w:r w:rsidR="00155934">
        <w:t>a commande</w:t>
      </w:r>
      <w:r>
        <w:t xml:space="preserve"> </w:t>
      </w:r>
      <w:r w:rsidR="00155934">
        <w:rPr>
          <w:b/>
        </w:rPr>
        <w:t>more</w:t>
      </w:r>
      <w:r>
        <w:rPr>
          <w:b/>
        </w:rPr>
        <w:t xml:space="preserve"> </w:t>
      </w:r>
      <w:r>
        <w:t>ou</w:t>
      </w:r>
      <w:r>
        <w:rPr>
          <w:b/>
        </w:rPr>
        <w:t xml:space="preserve"> type </w:t>
      </w:r>
      <w:r>
        <w:t>pour afficher le contenu des fichiers texte nouvellement créés.</w:t>
      </w:r>
    </w:p>
    <w:p w14:paraId="49F2F240" w14:textId="77777777" w:rsidR="002215B0" w:rsidRDefault="002215B0" w:rsidP="002215B0">
      <w:pPr>
        <w:pStyle w:val="CMD"/>
      </w:pPr>
      <w:r>
        <w:t>C:\</w:t>
      </w:r>
      <w:r w:rsidR="004D1FC3">
        <w:t>U</w:t>
      </w:r>
      <w:r w:rsidR="00727274">
        <w:t>sers</w:t>
      </w:r>
      <w:r>
        <w:t>\</w:t>
      </w:r>
      <w:r w:rsidR="0074272F">
        <w:t>admin</w:t>
      </w:r>
      <w:r>
        <w:t>\</w:t>
      </w:r>
      <w:r w:rsidR="0074272F">
        <w:t>Travail</w:t>
      </w:r>
      <w:r>
        <w:t xml:space="preserve">1&gt; </w:t>
      </w:r>
      <w:r w:rsidR="004D1FC3">
        <w:rPr>
          <w:b/>
        </w:rPr>
        <w:t>more</w:t>
      </w:r>
      <w:r>
        <w:rPr>
          <w:b/>
        </w:rPr>
        <w:t xml:space="preserve"> doc1.txt </w:t>
      </w:r>
    </w:p>
    <w:p w14:paraId="49F2F241" w14:textId="77777777" w:rsidR="002215B0" w:rsidRDefault="002215B0" w:rsidP="002215B0">
      <w:pPr>
        <w:pStyle w:val="CMD"/>
      </w:pPr>
      <w:r>
        <w:t>C</w:t>
      </w:r>
      <w:r w:rsidR="004D1FC3">
        <w:t>eci est</w:t>
      </w:r>
      <w:r>
        <w:t xml:space="preserve"> doc1.txt</w:t>
      </w:r>
    </w:p>
    <w:p w14:paraId="49F2F242" w14:textId="77777777" w:rsidR="002215B0" w:rsidRDefault="002215B0" w:rsidP="002215B0">
      <w:pPr>
        <w:pStyle w:val="CMD"/>
      </w:pPr>
    </w:p>
    <w:p w14:paraId="49F2F243" w14:textId="77777777" w:rsidR="002215B0" w:rsidRDefault="002215B0" w:rsidP="002215B0">
      <w:pPr>
        <w:pStyle w:val="CMD"/>
      </w:pPr>
      <w:r>
        <w:t>C:\</w:t>
      </w:r>
      <w:r w:rsidR="004D1FC3">
        <w:t>U</w:t>
      </w:r>
      <w:r w:rsidR="00727274">
        <w:t>sers</w:t>
      </w:r>
      <w:r>
        <w:t>\</w:t>
      </w:r>
      <w:r w:rsidR="0074272F">
        <w:t>admin</w:t>
      </w:r>
      <w:r>
        <w:t>\</w:t>
      </w:r>
      <w:r w:rsidR="0074272F">
        <w:t>Travail</w:t>
      </w:r>
      <w:r>
        <w:t xml:space="preserve">1&gt; </w:t>
      </w:r>
      <w:r>
        <w:rPr>
          <w:b/>
        </w:rPr>
        <w:t>t</w:t>
      </w:r>
      <w:r w:rsidR="004D1FC3">
        <w:rPr>
          <w:b/>
        </w:rPr>
        <w:t>ype</w:t>
      </w:r>
      <w:r>
        <w:rPr>
          <w:b/>
        </w:rPr>
        <w:t xml:space="preserve"> doc2.txt </w:t>
      </w:r>
    </w:p>
    <w:p w14:paraId="49F2F244" w14:textId="77777777" w:rsidR="002215B0" w:rsidRDefault="002215B0" w:rsidP="002215B0">
      <w:pPr>
        <w:pStyle w:val="CMD"/>
      </w:pPr>
      <w:r>
        <w:t>C</w:t>
      </w:r>
      <w:r w:rsidR="004D1FC3">
        <w:t>eci est</w:t>
      </w:r>
      <w:r>
        <w:t xml:space="preserve"> doc2.txt</w:t>
      </w:r>
    </w:p>
    <w:p w14:paraId="49F2F245" w14:textId="77777777" w:rsidR="002215B0" w:rsidRDefault="002215B0" w:rsidP="002215B0">
      <w:pPr>
        <w:pStyle w:val="Titre2"/>
        <w:numPr>
          <w:ilvl w:val="1"/>
          <w:numId w:val="12"/>
        </w:numPr>
      </w:pPr>
      <w:r>
        <w:t>Copier, supprimer et déplacer des fichiers.</w:t>
      </w:r>
    </w:p>
    <w:p w14:paraId="49F2F246" w14:textId="77777777" w:rsidR="002215B0" w:rsidRDefault="002215B0" w:rsidP="002215B0">
      <w:pPr>
        <w:pStyle w:val="SubStepAlpha"/>
        <w:numPr>
          <w:ilvl w:val="2"/>
          <w:numId w:val="12"/>
        </w:numPr>
      </w:pPr>
      <w:r>
        <w:t>À l'invite de commande, tapez</w:t>
      </w:r>
      <w:r>
        <w:rPr>
          <w:b/>
        </w:rPr>
        <w:t xml:space="preserve"> </w:t>
      </w:r>
      <w:r w:rsidR="0003326F">
        <w:rPr>
          <w:b/>
        </w:rPr>
        <w:t>move</w:t>
      </w:r>
      <w:r>
        <w:rPr>
          <w:b/>
        </w:rPr>
        <w:t xml:space="preserve"> doc2.txt C:\Users\</w:t>
      </w:r>
      <w:r w:rsidR="0074272F">
        <w:rPr>
          <w:b/>
        </w:rPr>
        <w:t>admin</w:t>
      </w:r>
      <w:r>
        <w:rPr>
          <w:b/>
        </w:rPr>
        <w:t>\</w:t>
      </w:r>
      <w:r w:rsidR="0074272F">
        <w:rPr>
          <w:b/>
        </w:rPr>
        <w:t>Travail</w:t>
      </w:r>
      <w:r>
        <w:rPr>
          <w:b/>
        </w:rPr>
        <w:t xml:space="preserve">2 </w:t>
      </w:r>
      <w:r w:rsidR="0003326F" w:rsidRPr="0003326F">
        <w:t>pour</w:t>
      </w:r>
      <w:r>
        <w:t xml:space="preserve"> déplacer le fichier</w:t>
      </w:r>
      <w:r>
        <w:rPr>
          <w:b/>
        </w:rPr>
        <w:t xml:space="preserve"> doc2.txt</w:t>
      </w:r>
      <w:r w:rsidR="0003326F">
        <w:rPr>
          <w:b/>
        </w:rPr>
        <w:t xml:space="preserve"> </w:t>
      </w:r>
      <w:r w:rsidR="0003326F">
        <w:t>au répertoire</w:t>
      </w:r>
      <w:r>
        <w:rPr>
          <w:b/>
        </w:rPr>
        <w:t xml:space="preserve"> C:\</w:t>
      </w:r>
      <w:r w:rsidR="0003326F">
        <w:rPr>
          <w:b/>
        </w:rPr>
        <w:t>U</w:t>
      </w:r>
      <w:r w:rsidR="00727274">
        <w:rPr>
          <w:b/>
        </w:rPr>
        <w:t>sers</w:t>
      </w:r>
      <w:r>
        <w:rPr>
          <w:b/>
        </w:rPr>
        <w:t>\</w:t>
      </w:r>
      <w:r w:rsidR="0074272F">
        <w:rPr>
          <w:b/>
        </w:rPr>
        <w:t>admin</w:t>
      </w:r>
      <w:r>
        <w:rPr>
          <w:b/>
        </w:rPr>
        <w:t>\</w:t>
      </w:r>
      <w:r w:rsidR="0074272F">
        <w:rPr>
          <w:b/>
        </w:rPr>
        <w:t>Travail</w:t>
      </w:r>
      <w:r>
        <w:rPr>
          <w:b/>
        </w:rPr>
        <w:t>2</w:t>
      </w:r>
      <w:r w:rsidR="003151E2">
        <w:rPr>
          <w:b/>
        </w:rPr>
        <w:t xml:space="preserve"> </w:t>
      </w:r>
      <w:r w:rsidR="003151E2" w:rsidRPr="003151E2">
        <w:t>(</w:t>
      </w:r>
      <w:r w:rsidR="003151E2">
        <w:t xml:space="preserve">nous faisons </w:t>
      </w:r>
      <w:r w:rsidR="00B3382C">
        <w:t>un</w:t>
      </w:r>
      <w:r w:rsidR="003151E2">
        <w:t xml:space="preserve"> déplacement absolu, car on donne le chemin complet du dossier</w:t>
      </w:r>
      <w:r w:rsidR="003151E2" w:rsidRPr="003151E2">
        <w:t>)</w:t>
      </w:r>
      <w:r>
        <w:t>.</w:t>
      </w:r>
    </w:p>
    <w:p w14:paraId="49F2F247" w14:textId="77777777" w:rsidR="0094224C" w:rsidRPr="0094224C" w:rsidRDefault="0094224C" w:rsidP="0094224C">
      <w:pPr>
        <w:pStyle w:val="CMD"/>
      </w:pPr>
      <w:r w:rsidRPr="0094224C">
        <w:t xml:space="preserve">C:\Users\admin\Travail1&gt; </w:t>
      </w:r>
      <w:r w:rsidRPr="0094224C">
        <w:rPr>
          <w:b/>
        </w:rPr>
        <w:t>move doc2.txt C:\Users\</w:t>
      </w:r>
      <w:r>
        <w:rPr>
          <w:b/>
        </w:rPr>
        <w:t>admin</w:t>
      </w:r>
      <w:r w:rsidRPr="0094224C">
        <w:rPr>
          <w:b/>
        </w:rPr>
        <w:t>\</w:t>
      </w:r>
      <w:r>
        <w:rPr>
          <w:b/>
        </w:rPr>
        <w:t>Travail</w:t>
      </w:r>
      <w:r w:rsidRPr="0094224C">
        <w:rPr>
          <w:b/>
        </w:rPr>
        <w:t>2</w:t>
      </w:r>
    </w:p>
    <w:p w14:paraId="49F2F248" w14:textId="77777777" w:rsidR="002215B0" w:rsidRDefault="0094224C" w:rsidP="00DE0953">
      <w:pPr>
        <w:pStyle w:val="CMD"/>
      </w:pPr>
      <w:r w:rsidRPr="0094224C">
        <w:lastRenderedPageBreak/>
        <w:t xml:space="preserve">        </w:t>
      </w:r>
      <w:r>
        <w:t>1 file(s) moved.</w:t>
      </w:r>
    </w:p>
    <w:p w14:paraId="49F2F249" w14:textId="77777777" w:rsidR="002215B0" w:rsidRDefault="00DE0953" w:rsidP="002215B0">
      <w:pPr>
        <w:pStyle w:val="SubStepAlpha"/>
        <w:numPr>
          <w:ilvl w:val="2"/>
          <w:numId w:val="12"/>
        </w:numPr>
      </w:pPr>
      <w:r>
        <w:t>Tapez</w:t>
      </w:r>
      <w:r w:rsidR="002215B0">
        <w:rPr>
          <w:b/>
        </w:rPr>
        <w:t xml:space="preserve"> dir</w:t>
      </w:r>
      <w:r w:rsidR="002215B0">
        <w:t xml:space="preserve"> à l'invite pour vérifier que</w:t>
      </w:r>
      <w:r w:rsidR="002215B0">
        <w:rPr>
          <w:b/>
        </w:rPr>
        <w:t xml:space="preserve"> doc2.txt </w:t>
      </w:r>
      <w:r w:rsidR="002215B0">
        <w:t>n'est plus dans le répertoire en cours.</w:t>
      </w:r>
    </w:p>
    <w:p w14:paraId="49F2F24A" w14:textId="77777777" w:rsidR="002215B0" w:rsidRDefault="002215B0" w:rsidP="002215B0">
      <w:pPr>
        <w:pStyle w:val="SubStepAlpha"/>
        <w:numPr>
          <w:ilvl w:val="2"/>
          <w:numId w:val="12"/>
        </w:numPr>
      </w:pPr>
      <w:r>
        <w:t>Aller vers</w:t>
      </w:r>
      <w:r>
        <w:rPr>
          <w:b/>
        </w:rPr>
        <w:t xml:space="preserve"> C: \</w:t>
      </w:r>
      <w:r w:rsidR="0094224C">
        <w:rPr>
          <w:b/>
        </w:rPr>
        <w:t>Users</w:t>
      </w:r>
      <w:r>
        <w:rPr>
          <w:b/>
        </w:rPr>
        <w:t>\</w:t>
      </w:r>
      <w:r w:rsidR="0074272F">
        <w:rPr>
          <w:b/>
        </w:rPr>
        <w:t>admin</w:t>
      </w:r>
      <w:r>
        <w:rPr>
          <w:b/>
        </w:rPr>
        <w:t>\</w:t>
      </w:r>
      <w:r w:rsidR="00DB5910">
        <w:rPr>
          <w:b/>
        </w:rPr>
        <w:t>T</w:t>
      </w:r>
      <w:r w:rsidR="0074272F">
        <w:rPr>
          <w:b/>
        </w:rPr>
        <w:t>ravail</w:t>
      </w:r>
      <w:r>
        <w:rPr>
          <w:b/>
        </w:rPr>
        <w:t>2</w:t>
      </w:r>
      <w:r>
        <w:t xml:space="preserve"> </w:t>
      </w:r>
      <w:r w:rsidR="00626C5D">
        <w:t xml:space="preserve">pour </w:t>
      </w:r>
      <w:r>
        <w:t xml:space="preserve">changer </w:t>
      </w:r>
      <w:r w:rsidR="00626C5D">
        <w:t>d</w:t>
      </w:r>
      <w:r>
        <w:t xml:space="preserve">e répertoire </w:t>
      </w:r>
      <w:r w:rsidR="00626C5D">
        <w:t>vers</w:t>
      </w:r>
      <w:r>
        <w:rPr>
          <w:b/>
        </w:rPr>
        <w:t xml:space="preserve"> </w:t>
      </w:r>
      <w:r w:rsidR="0074272F">
        <w:rPr>
          <w:b/>
        </w:rPr>
        <w:t>Travail</w:t>
      </w:r>
      <w:r>
        <w:rPr>
          <w:b/>
        </w:rPr>
        <w:t>2</w:t>
      </w:r>
      <w:r>
        <w:t xml:space="preserve">. </w:t>
      </w:r>
      <w:r w:rsidR="00626C5D">
        <w:t>Entrez</w:t>
      </w:r>
      <w:r>
        <w:rPr>
          <w:b/>
        </w:rPr>
        <w:t xml:space="preserve"> dir</w:t>
      </w:r>
      <w:r w:rsidR="00A96848">
        <w:rPr>
          <w:b/>
        </w:rPr>
        <w:t xml:space="preserve"> </w:t>
      </w:r>
      <w:r>
        <w:t xml:space="preserve">à l'invite pour vérifier </w:t>
      </w:r>
      <w:r>
        <w:rPr>
          <w:b/>
        </w:rPr>
        <w:t xml:space="preserve">doc2.txt </w:t>
      </w:r>
      <w:r>
        <w:t>a été déplacé.</w:t>
      </w:r>
    </w:p>
    <w:p w14:paraId="49F2F24B" w14:textId="77777777" w:rsidR="002215B0" w:rsidRDefault="00D85EDA" w:rsidP="002215B0">
      <w:pPr>
        <w:pStyle w:val="SubStepAlpha"/>
        <w:numPr>
          <w:ilvl w:val="2"/>
          <w:numId w:val="12"/>
        </w:numPr>
      </w:pPr>
      <w:r w:rsidRPr="00D85EDA">
        <w:t xml:space="preserve">Tapez </w:t>
      </w:r>
      <w:r w:rsidRPr="00D85EDA">
        <w:rPr>
          <w:b/>
        </w:rPr>
        <w:t>copy doc2.txt doc2_copy.txt</w:t>
      </w:r>
      <w:r w:rsidRPr="00D85EDA">
        <w:t xml:space="preserve"> pour créer une copie de </w:t>
      </w:r>
      <w:r w:rsidRPr="00D85EDA">
        <w:rPr>
          <w:b/>
        </w:rPr>
        <w:t>doc2.txt</w:t>
      </w:r>
      <w:r w:rsidRPr="00D85EDA">
        <w:t>.</w:t>
      </w:r>
      <w:r w:rsidR="002215B0">
        <w:t xml:space="preserve"> </w:t>
      </w:r>
      <w:r>
        <w:t>Entrez</w:t>
      </w:r>
      <w:r w:rsidR="002215B0">
        <w:rPr>
          <w:b/>
        </w:rPr>
        <w:t xml:space="preserve"> dir </w:t>
      </w:r>
      <w:r w:rsidR="002215B0">
        <w:t>à l'invite pour vérifier qu'une copie du fichier a été créée.</w:t>
      </w:r>
    </w:p>
    <w:p w14:paraId="49F2F24C" w14:textId="77777777" w:rsidR="001B58D1" w:rsidRPr="001B58D1" w:rsidRDefault="001B58D1" w:rsidP="001B58D1">
      <w:pPr>
        <w:pStyle w:val="CMD"/>
        <w:rPr>
          <w:lang w:val="en-US"/>
        </w:rPr>
      </w:pPr>
      <w:r w:rsidRPr="001B58D1">
        <w:rPr>
          <w:lang w:val="en-US"/>
        </w:rPr>
        <w:t>C:\Users\</w:t>
      </w:r>
      <w:r>
        <w:rPr>
          <w:lang w:val="en-US"/>
        </w:rPr>
        <w:t>admin</w:t>
      </w:r>
      <w:r w:rsidRPr="001B58D1">
        <w:rPr>
          <w:lang w:val="en-US"/>
        </w:rPr>
        <w:t>\</w:t>
      </w:r>
      <w:r>
        <w:rPr>
          <w:lang w:val="en-US"/>
        </w:rPr>
        <w:t>Travail</w:t>
      </w:r>
      <w:r w:rsidRPr="001B58D1">
        <w:rPr>
          <w:lang w:val="en-US"/>
        </w:rPr>
        <w:t xml:space="preserve">2&gt; </w:t>
      </w:r>
      <w:r w:rsidRPr="001B58D1">
        <w:rPr>
          <w:b/>
          <w:lang w:val="en-US"/>
        </w:rPr>
        <w:t>dir</w:t>
      </w:r>
    </w:p>
    <w:p w14:paraId="49F2F24D" w14:textId="77777777" w:rsidR="001B58D1" w:rsidRPr="001B58D1" w:rsidRDefault="001B58D1" w:rsidP="001B58D1">
      <w:pPr>
        <w:pStyle w:val="CMD"/>
        <w:rPr>
          <w:lang w:val="en-US"/>
        </w:rPr>
      </w:pPr>
      <w:r w:rsidRPr="001B58D1">
        <w:rPr>
          <w:lang w:val="en-US"/>
        </w:rPr>
        <w:t>&lt;some output omitted&gt;</w:t>
      </w:r>
    </w:p>
    <w:p w14:paraId="49F2F24E" w14:textId="77777777" w:rsidR="001B58D1" w:rsidRPr="001B58D1" w:rsidRDefault="001B58D1" w:rsidP="001B58D1">
      <w:pPr>
        <w:pStyle w:val="CMD"/>
        <w:rPr>
          <w:lang w:val="en-US"/>
        </w:rPr>
      </w:pPr>
      <w:r w:rsidRPr="001B58D1">
        <w:rPr>
          <w:lang w:val="en-US"/>
        </w:rPr>
        <w:t>Directory of C:\Users\</w:t>
      </w:r>
      <w:r w:rsidR="00015242">
        <w:rPr>
          <w:lang w:val="en-US"/>
        </w:rPr>
        <w:t>admin</w:t>
      </w:r>
      <w:r w:rsidRPr="001B58D1">
        <w:rPr>
          <w:lang w:val="en-US"/>
        </w:rPr>
        <w:t>\</w:t>
      </w:r>
      <w:r w:rsidR="00015242">
        <w:rPr>
          <w:lang w:val="en-US"/>
        </w:rPr>
        <w:t>Travail</w:t>
      </w:r>
      <w:r w:rsidRPr="001B58D1">
        <w:rPr>
          <w:lang w:val="en-US"/>
        </w:rPr>
        <w:t>2</w:t>
      </w:r>
    </w:p>
    <w:p w14:paraId="49F2F24F" w14:textId="77777777" w:rsidR="001B58D1" w:rsidRPr="001B58D1" w:rsidRDefault="001B58D1" w:rsidP="001B58D1">
      <w:pPr>
        <w:pStyle w:val="CMD"/>
        <w:rPr>
          <w:lang w:val="en-US"/>
        </w:rPr>
      </w:pPr>
    </w:p>
    <w:p w14:paraId="49F2F250" w14:textId="77777777" w:rsidR="001B58D1" w:rsidRPr="001B58D1" w:rsidRDefault="001B58D1" w:rsidP="001B58D1">
      <w:pPr>
        <w:pStyle w:val="CMD"/>
        <w:rPr>
          <w:lang w:val="en-US"/>
        </w:rPr>
      </w:pPr>
      <w:r w:rsidRPr="001B58D1">
        <w:rPr>
          <w:lang w:val="en-US"/>
        </w:rPr>
        <w:t>04/30/2019  09:07 AM                19 doc2.txt</w:t>
      </w:r>
    </w:p>
    <w:p w14:paraId="49F2F251" w14:textId="77777777" w:rsidR="001B58D1" w:rsidRPr="001B58D1" w:rsidRDefault="001B58D1" w:rsidP="001B58D1">
      <w:pPr>
        <w:pStyle w:val="CMD"/>
        <w:rPr>
          <w:lang w:val="en-US"/>
        </w:rPr>
      </w:pPr>
      <w:r w:rsidRPr="001B58D1">
        <w:rPr>
          <w:lang w:val="en-US"/>
        </w:rPr>
        <w:t>04/30/2019  09:07 AM                19 doc2_copy.txt</w:t>
      </w:r>
    </w:p>
    <w:p w14:paraId="49F2F252" w14:textId="77777777" w:rsidR="001B58D1" w:rsidRPr="001B58D1" w:rsidRDefault="001B58D1" w:rsidP="001B58D1">
      <w:pPr>
        <w:pStyle w:val="CMD"/>
        <w:rPr>
          <w:lang w:val="en-US"/>
        </w:rPr>
      </w:pPr>
      <w:r w:rsidRPr="001B58D1">
        <w:rPr>
          <w:lang w:val="en-US"/>
        </w:rPr>
        <w:t xml:space="preserve">               2 File(s)             38 bytes</w:t>
      </w:r>
    </w:p>
    <w:p w14:paraId="49F2F253" w14:textId="77777777" w:rsidR="001B58D1" w:rsidRPr="001B58D1" w:rsidRDefault="001B58D1" w:rsidP="001B58D1">
      <w:pPr>
        <w:pStyle w:val="CMD"/>
        <w:rPr>
          <w:lang w:val="en-US"/>
        </w:rPr>
      </w:pPr>
      <w:r w:rsidRPr="001B58D1">
        <w:rPr>
          <w:lang w:val="en-US"/>
        </w:rPr>
        <w:t xml:space="preserve">               2 Dir(s)  31,753,068,544 bytes free</w:t>
      </w:r>
    </w:p>
    <w:p w14:paraId="49F2F254" w14:textId="77777777" w:rsidR="002215B0" w:rsidRDefault="002215B0" w:rsidP="002215B0">
      <w:pPr>
        <w:pStyle w:val="SubStepAlpha"/>
        <w:numPr>
          <w:ilvl w:val="2"/>
          <w:numId w:val="12"/>
        </w:numPr>
      </w:pPr>
      <w:r>
        <w:t>Utilisez l</w:t>
      </w:r>
      <w:r w:rsidR="00C3596F">
        <w:t>a commande</w:t>
      </w:r>
      <w:r>
        <w:rPr>
          <w:b/>
        </w:rPr>
        <w:t xml:space="preserve"> </w:t>
      </w:r>
      <w:r w:rsidR="00C3596F">
        <w:rPr>
          <w:b/>
        </w:rPr>
        <w:t>move</w:t>
      </w:r>
      <w:r>
        <w:rPr>
          <w:b/>
        </w:rPr>
        <w:t xml:space="preserve"> </w:t>
      </w:r>
      <w:r>
        <w:t xml:space="preserve">pour déplacer </w:t>
      </w:r>
      <w:r>
        <w:rPr>
          <w:b/>
        </w:rPr>
        <w:t xml:space="preserve">doc2_copy.txt </w:t>
      </w:r>
      <w:r>
        <w:t>à</w:t>
      </w:r>
      <w:r>
        <w:rPr>
          <w:b/>
        </w:rPr>
        <w:t xml:space="preserve"> </w:t>
      </w:r>
      <w:r w:rsidR="0074272F">
        <w:rPr>
          <w:b/>
        </w:rPr>
        <w:t>Travail</w:t>
      </w:r>
      <w:r>
        <w:rPr>
          <w:b/>
        </w:rPr>
        <w:t>1</w:t>
      </w:r>
      <w:r>
        <w:t>. T</w:t>
      </w:r>
      <w:r w:rsidR="00C3596F">
        <w:t>apez</w:t>
      </w:r>
      <w:r>
        <w:t xml:space="preserve"> </w:t>
      </w:r>
      <w:r w:rsidR="00C3596F">
        <w:rPr>
          <w:b/>
        </w:rPr>
        <w:t>move</w:t>
      </w:r>
      <w:r>
        <w:rPr>
          <w:b/>
        </w:rPr>
        <w:t xml:space="preserve"> doc2_copy.txt ..\</w:t>
      </w:r>
      <w:r w:rsidR="0074272F">
        <w:rPr>
          <w:b/>
        </w:rPr>
        <w:t>Travail</w:t>
      </w:r>
      <w:r>
        <w:rPr>
          <w:b/>
        </w:rPr>
        <w:t>1</w:t>
      </w:r>
      <w:r w:rsidR="003151E2">
        <w:rPr>
          <w:b/>
        </w:rPr>
        <w:t xml:space="preserve"> </w:t>
      </w:r>
      <w:r w:rsidR="003151E2" w:rsidRPr="003151E2">
        <w:t>(</w:t>
      </w:r>
      <w:r w:rsidR="003151E2">
        <w:t>nous faisons un déplacement relatif, car on donne le chemin relatif à la position où nous sommes)</w:t>
      </w:r>
      <w:r>
        <w:t>.</w:t>
      </w:r>
    </w:p>
    <w:p w14:paraId="49F2F255" w14:textId="77777777" w:rsidR="002215B0" w:rsidRPr="00F96826" w:rsidRDefault="002215B0" w:rsidP="002215B0">
      <w:pPr>
        <w:pStyle w:val="CMD"/>
      </w:pPr>
      <w:r w:rsidRPr="00F96826">
        <w:t>C:\Users\</w:t>
      </w:r>
      <w:r w:rsidR="0074272F" w:rsidRPr="00F96826">
        <w:t>admin</w:t>
      </w:r>
      <w:r w:rsidRPr="00F96826">
        <w:t>\</w:t>
      </w:r>
      <w:r w:rsidR="0074272F" w:rsidRPr="00F96826">
        <w:t>Travail</w:t>
      </w:r>
      <w:r w:rsidRPr="00F96826">
        <w:t xml:space="preserve">2&gt; </w:t>
      </w:r>
      <w:r w:rsidRPr="00F96826">
        <w:rPr>
          <w:b/>
        </w:rPr>
        <w:t>move doc2_copy.txt ..\</w:t>
      </w:r>
      <w:r w:rsidR="0074272F" w:rsidRPr="00F96826">
        <w:rPr>
          <w:b/>
        </w:rPr>
        <w:t>Travail</w:t>
      </w:r>
      <w:r w:rsidRPr="00F96826">
        <w:rPr>
          <w:b/>
        </w:rPr>
        <w:t>1</w:t>
      </w:r>
      <w:r w:rsidR="00F96826" w:rsidRPr="006C28DA">
        <w:rPr>
          <w:b/>
        </w:rPr>
        <w:t>\doc2_</w:t>
      </w:r>
      <w:r w:rsidR="00F96826">
        <w:rPr>
          <w:b/>
        </w:rPr>
        <w:t>move</w:t>
      </w:r>
      <w:r w:rsidR="00F96826" w:rsidRPr="006C28DA">
        <w:rPr>
          <w:b/>
        </w:rPr>
        <w:t>.txt</w:t>
      </w:r>
    </w:p>
    <w:p w14:paraId="49F2F256" w14:textId="77777777" w:rsidR="00F96826" w:rsidRDefault="002215B0" w:rsidP="00F96826">
      <w:pPr>
        <w:pStyle w:val="CMD"/>
      </w:pPr>
      <w:r w:rsidRPr="00F96826">
        <w:t xml:space="preserve"> </w:t>
      </w:r>
      <w:r w:rsidR="00F96826">
        <w:t xml:space="preserve">        1 file(s) copied.</w:t>
      </w:r>
    </w:p>
    <w:p w14:paraId="49F2F257" w14:textId="77777777" w:rsidR="002215B0" w:rsidRDefault="002215B0" w:rsidP="002215B0">
      <w:pPr>
        <w:pStyle w:val="SubStepAlpha"/>
        <w:numPr>
          <w:ilvl w:val="2"/>
          <w:numId w:val="12"/>
        </w:numPr>
      </w:pPr>
      <w:r>
        <w:t xml:space="preserve">Une copie du dossier </w:t>
      </w:r>
      <w:r>
        <w:rPr>
          <w:b/>
        </w:rPr>
        <w:t>doc2.txt</w:t>
      </w:r>
      <w:r>
        <w:t xml:space="preserve"> peut être créé dans un nouvel emplacement en utilisant l</w:t>
      </w:r>
      <w:r w:rsidR="009C4C45">
        <w:t>a commande</w:t>
      </w:r>
      <w:r>
        <w:t xml:space="preserve"> </w:t>
      </w:r>
      <w:r>
        <w:rPr>
          <w:b/>
        </w:rPr>
        <w:t>cop</w:t>
      </w:r>
      <w:r w:rsidR="009C4C45">
        <w:rPr>
          <w:b/>
        </w:rPr>
        <w:t>y</w:t>
      </w:r>
      <w:r>
        <w:t>. À l'invite, entrez l</w:t>
      </w:r>
      <w:r w:rsidR="00C576C6">
        <w:t>a commande</w:t>
      </w:r>
      <w:r>
        <w:t xml:space="preserve"> </w:t>
      </w:r>
      <w:r>
        <w:rPr>
          <w:b/>
        </w:rPr>
        <w:t>cop</w:t>
      </w:r>
      <w:r w:rsidR="00C576C6">
        <w:rPr>
          <w:b/>
        </w:rPr>
        <w:t>y</w:t>
      </w:r>
      <w:r>
        <w:rPr>
          <w:b/>
        </w:rPr>
        <w:t xml:space="preserve"> doc2.txt ..\</w:t>
      </w:r>
      <w:r w:rsidR="0074272F">
        <w:rPr>
          <w:b/>
        </w:rPr>
        <w:t>Travail</w:t>
      </w:r>
      <w:r>
        <w:rPr>
          <w:b/>
        </w:rPr>
        <w:t xml:space="preserve">1\doc2_new.txt </w:t>
      </w:r>
      <w:r>
        <w:t xml:space="preserve"> .</w:t>
      </w:r>
    </w:p>
    <w:p w14:paraId="49F2F258" w14:textId="77777777" w:rsidR="002215B0" w:rsidRPr="0074272F" w:rsidRDefault="002215B0" w:rsidP="002215B0">
      <w:pPr>
        <w:pStyle w:val="CMD"/>
      </w:pPr>
      <w:r>
        <w:t>C:\</w:t>
      </w:r>
      <w:r w:rsidR="0094224C">
        <w:t>Users</w:t>
      </w:r>
      <w:r>
        <w:t>\</w:t>
      </w:r>
      <w:r w:rsidR="0074272F">
        <w:t>admin</w:t>
      </w:r>
      <w:r>
        <w:t>\</w:t>
      </w:r>
      <w:r w:rsidR="0074272F">
        <w:t>Travail</w:t>
      </w:r>
      <w:r>
        <w:t xml:space="preserve">2&gt; </w:t>
      </w:r>
      <w:r>
        <w:rPr>
          <w:b/>
        </w:rPr>
        <w:t>cop</w:t>
      </w:r>
      <w:r w:rsidR="00C576C6">
        <w:rPr>
          <w:b/>
        </w:rPr>
        <w:t>y</w:t>
      </w:r>
      <w:r>
        <w:rPr>
          <w:b/>
        </w:rPr>
        <w:t xml:space="preserve"> doc2.txt ..\</w:t>
      </w:r>
      <w:r w:rsidR="0074272F" w:rsidRPr="0074272F">
        <w:rPr>
          <w:b/>
        </w:rPr>
        <w:t>Travail</w:t>
      </w:r>
      <w:r w:rsidRPr="0074272F">
        <w:rPr>
          <w:b/>
        </w:rPr>
        <w:t>1\doc2_new.txt</w:t>
      </w:r>
    </w:p>
    <w:p w14:paraId="49F2F259" w14:textId="77777777" w:rsidR="00C576C6" w:rsidRPr="00C576C6" w:rsidRDefault="00C576C6" w:rsidP="00C576C6">
      <w:pPr>
        <w:pStyle w:val="CMD"/>
        <w:rPr>
          <w:lang w:val="en-US"/>
        </w:rPr>
      </w:pPr>
      <w:r w:rsidRPr="00D439A7">
        <w:t xml:space="preserve">        </w:t>
      </w:r>
      <w:r w:rsidRPr="00C576C6">
        <w:rPr>
          <w:lang w:val="en-US"/>
        </w:rPr>
        <w:t>1 file(s) copied.</w:t>
      </w:r>
    </w:p>
    <w:p w14:paraId="49F2F25A" w14:textId="77777777" w:rsidR="002215B0" w:rsidRDefault="002215B0" w:rsidP="002215B0">
      <w:pPr>
        <w:pStyle w:val="SubStepAlpha"/>
        <w:numPr>
          <w:ilvl w:val="2"/>
          <w:numId w:val="12"/>
        </w:numPr>
      </w:pPr>
      <w:r>
        <w:t xml:space="preserve">Le fichier </w:t>
      </w:r>
      <w:r>
        <w:rPr>
          <w:b/>
        </w:rPr>
        <w:t xml:space="preserve">doc2.txt </w:t>
      </w:r>
      <w:r>
        <w:t>peut également être déplacé vers un nouvel emplacement avec un nouveau nom de fichier à l'aide de la commande</w:t>
      </w:r>
      <w:r>
        <w:rPr>
          <w:b/>
        </w:rPr>
        <w:t xml:space="preserve"> </w:t>
      </w:r>
      <w:r w:rsidR="00043C05">
        <w:rPr>
          <w:b/>
        </w:rPr>
        <w:t>move</w:t>
      </w:r>
      <w:r>
        <w:t xml:space="preserve">. </w:t>
      </w:r>
      <w:r w:rsidR="00996CE2">
        <w:t>Entrez</w:t>
      </w:r>
      <w:r>
        <w:t xml:space="preserve"> </w:t>
      </w:r>
      <w:r w:rsidR="00996CE2">
        <w:rPr>
          <w:b/>
        </w:rPr>
        <w:t xml:space="preserve">move </w:t>
      </w:r>
      <w:r>
        <w:rPr>
          <w:b/>
        </w:rPr>
        <w:t>doc2.txt ..\</w:t>
      </w:r>
      <w:r w:rsidR="0074272F">
        <w:rPr>
          <w:b/>
        </w:rPr>
        <w:t>Travail</w:t>
      </w:r>
      <w:r>
        <w:rPr>
          <w:b/>
        </w:rPr>
        <w:t>1\doc2_</w:t>
      </w:r>
      <w:r w:rsidR="00A050EE">
        <w:rPr>
          <w:b/>
        </w:rPr>
        <w:t>move</w:t>
      </w:r>
      <w:r>
        <w:rPr>
          <w:b/>
        </w:rPr>
        <w:t xml:space="preserve">.txt </w:t>
      </w:r>
      <w:r>
        <w:t>à l'invite.</w:t>
      </w:r>
    </w:p>
    <w:p w14:paraId="49F2F25B" w14:textId="77777777" w:rsidR="002215B0" w:rsidRPr="00EB716D" w:rsidRDefault="002215B0" w:rsidP="002215B0">
      <w:pPr>
        <w:pStyle w:val="CMD"/>
        <w:rPr>
          <w:lang w:val="en-US"/>
        </w:rPr>
      </w:pPr>
      <w:r w:rsidRPr="00EB716D">
        <w:rPr>
          <w:lang w:val="en-US"/>
        </w:rPr>
        <w:t>C:\</w:t>
      </w:r>
      <w:r w:rsidR="0094224C" w:rsidRPr="00EB716D">
        <w:rPr>
          <w:lang w:val="en-US"/>
        </w:rPr>
        <w:t>Users</w:t>
      </w:r>
      <w:r w:rsidRPr="00EB716D">
        <w:rPr>
          <w:lang w:val="en-US"/>
        </w:rPr>
        <w:t>\</w:t>
      </w:r>
      <w:r w:rsidR="0074272F" w:rsidRPr="00EB716D">
        <w:rPr>
          <w:lang w:val="en-US"/>
        </w:rPr>
        <w:t>admin</w:t>
      </w:r>
      <w:r w:rsidRPr="00EB716D">
        <w:rPr>
          <w:lang w:val="en-US"/>
        </w:rPr>
        <w:t>\</w:t>
      </w:r>
      <w:r w:rsidR="0074272F" w:rsidRPr="00EB716D">
        <w:rPr>
          <w:lang w:val="en-US"/>
        </w:rPr>
        <w:t>Travail</w:t>
      </w:r>
      <w:r w:rsidRPr="00EB716D">
        <w:rPr>
          <w:lang w:val="en-US"/>
        </w:rPr>
        <w:t>2&gt;</w:t>
      </w:r>
      <w:r w:rsidRPr="00EB716D">
        <w:rPr>
          <w:b/>
          <w:lang w:val="en-US"/>
        </w:rPr>
        <w:t xml:space="preserve"> </w:t>
      </w:r>
      <w:r w:rsidR="00996CE2" w:rsidRPr="00EB716D">
        <w:rPr>
          <w:b/>
          <w:lang w:val="en-US"/>
        </w:rPr>
        <w:t>move</w:t>
      </w:r>
      <w:r w:rsidRPr="00EB716D">
        <w:rPr>
          <w:b/>
          <w:lang w:val="en-US"/>
        </w:rPr>
        <w:t xml:space="preserve"> doc2.txt ..\</w:t>
      </w:r>
      <w:r w:rsidR="0074272F" w:rsidRPr="00EB716D">
        <w:rPr>
          <w:b/>
          <w:lang w:val="en-US"/>
        </w:rPr>
        <w:t>Travail</w:t>
      </w:r>
      <w:r w:rsidRPr="00EB716D">
        <w:rPr>
          <w:b/>
          <w:lang w:val="en-US"/>
        </w:rPr>
        <w:t>1\doc2_move.txt</w:t>
      </w:r>
    </w:p>
    <w:p w14:paraId="49F2F25C" w14:textId="77777777" w:rsidR="00EB716D" w:rsidRPr="00EB716D" w:rsidRDefault="00EB716D" w:rsidP="00EB716D">
      <w:pPr>
        <w:pStyle w:val="CMD"/>
        <w:rPr>
          <w:lang w:val="en-US"/>
        </w:rPr>
      </w:pPr>
      <w:r w:rsidRPr="00EB716D">
        <w:rPr>
          <w:lang w:val="en-US"/>
        </w:rPr>
        <w:t xml:space="preserve">        1 file(s) moved.</w:t>
      </w:r>
    </w:p>
    <w:p w14:paraId="49F2F25D" w14:textId="77777777" w:rsidR="002215B0" w:rsidRPr="00A234E1" w:rsidRDefault="00A234E1" w:rsidP="002215B0">
      <w:pPr>
        <w:pStyle w:val="SubStepAlpha"/>
        <w:numPr>
          <w:ilvl w:val="2"/>
          <w:numId w:val="12"/>
        </w:numPr>
      </w:pPr>
      <w:r w:rsidRPr="00A234E1">
        <w:t>Entrez</w:t>
      </w:r>
      <w:r w:rsidR="002215B0" w:rsidRPr="00A234E1">
        <w:t xml:space="preserve"> </w:t>
      </w:r>
      <w:r w:rsidR="002215B0" w:rsidRPr="00A234E1">
        <w:rPr>
          <w:b/>
        </w:rPr>
        <w:t>dir ..\</w:t>
      </w:r>
      <w:r w:rsidR="0074272F" w:rsidRPr="00A234E1">
        <w:rPr>
          <w:b/>
        </w:rPr>
        <w:t>Travail</w:t>
      </w:r>
      <w:r w:rsidR="002215B0" w:rsidRPr="00A234E1">
        <w:rPr>
          <w:b/>
        </w:rPr>
        <w:t>1</w:t>
      </w:r>
      <w:r w:rsidR="002215B0" w:rsidRPr="00A234E1">
        <w:t xml:space="preserve"> </w:t>
      </w:r>
      <w:r w:rsidRPr="00A234E1">
        <w:t xml:space="preserve">pour voir le contenu </w:t>
      </w:r>
      <w:r>
        <w:t>de</w:t>
      </w:r>
      <w:r w:rsidR="002215B0" w:rsidRPr="00A234E1">
        <w:t xml:space="preserve"> </w:t>
      </w:r>
      <w:r w:rsidR="0074272F" w:rsidRPr="00A234E1">
        <w:rPr>
          <w:b/>
        </w:rPr>
        <w:t>Travail</w:t>
      </w:r>
      <w:r w:rsidR="002215B0" w:rsidRPr="00A234E1">
        <w:rPr>
          <w:b/>
        </w:rPr>
        <w:t>1</w:t>
      </w:r>
      <w:r w:rsidR="002215B0" w:rsidRPr="00A234E1">
        <w:t xml:space="preserve"> </w:t>
      </w:r>
      <w:r>
        <w:t>sans quitter le répertoire actuel.</w:t>
      </w:r>
    </w:p>
    <w:p w14:paraId="49F2F25E" w14:textId="77777777" w:rsidR="002215B0" w:rsidRDefault="002215B0" w:rsidP="002215B0">
      <w:pPr>
        <w:pStyle w:val="CMD"/>
      </w:pPr>
      <w:r>
        <w:t>C:\</w:t>
      </w:r>
      <w:r w:rsidR="0094224C">
        <w:t>Users</w:t>
      </w:r>
      <w:r>
        <w:t>\</w:t>
      </w:r>
      <w:r w:rsidR="0074272F">
        <w:t>admin</w:t>
      </w:r>
      <w:r>
        <w:t>\</w:t>
      </w:r>
      <w:r w:rsidR="0074272F">
        <w:t>Travail</w:t>
      </w:r>
      <w:r>
        <w:t xml:space="preserve">2&gt; </w:t>
      </w:r>
      <w:r>
        <w:rPr>
          <w:b/>
        </w:rPr>
        <w:t>dir ..\</w:t>
      </w:r>
      <w:r w:rsidR="0074272F">
        <w:rPr>
          <w:b/>
        </w:rPr>
        <w:t>Travail</w:t>
      </w:r>
      <w:r>
        <w:rPr>
          <w:b/>
        </w:rPr>
        <w:t>1</w:t>
      </w:r>
    </w:p>
    <w:p w14:paraId="49F2F25F" w14:textId="77777777" w:rsidR="00A234E1" w:rsidRPr="00A234E1" w:rsidRDefault="00A234E1" w:rsidP="00A234E1">
      <w:pPr>
        <w:pStyle w:val="CMDOutput"/>
        <w:rPr>
          <w:lang w:val="en-US"/>
        </w:rPr>
      </w:pPr>
      <w:r w:rsidRPr="00A234E1">
        <w:rPr>
          <w:lang w:val="en-US"/>
        </w:rPr>
        <w:t>&lt;some output omitted&gt;</w:t>
      </w:r>
    </w:p>
    <w:p w14:paraId="49F2F260" w14:textId="77777777" w:rsidR="00A234E1" w:rsidRPr="00A234E1" w:rsidRDefault="00A234E1" w:rsidP="00A234E1">
      <w:pPr>
        <w:pStyle w:val="CMDOutput"/>
        <w:rPr>
          <w:lang w:val="en-US"/>
        </w:rPr>
      </w:pPr>
      <w:r w:rsidRPr="00A234E1">
        <w:rPr>
          <w:lang w:val="en-US"/>
        </w:rPr>
        <w:t xml:space="preserve"> Directory of </w:t>
      </w:r>
      <w:r w:rsidR="005C74D6">
        <w:rPr>
          <w:lang w:val="en-US"/>
        </w:rPr>
        <w:t>C:\Users\admin\Travail1</w:t>
      </w:r>
    </w:p>
    <w:p w14:paraId="49F2F261" w14:textId="77777777" w:rsidR="00A234E1" w:rsidRPr="00A234E1" w:rsidRDefault="00A234E1" w:rsidP="00A234E1">
      <w:pPr>
        <w:pStyle w:val="CMDOutput"/>
        <w:rPr>
          <w:lang w:val="en-US"/>
        </w:rPr>
      </w:pPr>
    </w:p>
    <w:p w14:paraId="49F2F262" w14:textId="77777777" w:rsidR="00A234E1" w:rsidRPr="00A234E1" w:rsidRDefault="00A234E1" w:rsidP="00A234E1">
      <w:pPr>
        <w:pStyle w:val="CMDOutput"/>
        <w:rPr>
          <w:lang w:val="en-US"/>
        </w:rPr>
      </w:pPr>
      <w:r w:rsidRPr="00A234E1">
        <w:rPr>
          <w:lang w:val="en-US"/>
        </w:rPr>
        <w:t>04/29/2019  12:08 PM    &lt;DIR&gt;          .</w:t>
      </w:r>
    </w:p>
    <w:p w14:paraId="49F2F263" w14:textId="77777777" w:rsidR="00A234E1" w:rsidRPr="00A234E1" w:rsidRDefault="00A234E1" w:rsidP="00A234E1">
      <w:pPr>
        <w:pStyle w:val="CMDOutput"/>
        <w:rPr>
          <w:lang w:val="en-US"/>
        </w:rPr>
      </w:pPr>
      <w:r w:rsidRPr="00A234E1">
        <w:rPr>
          <w:lang w:val="en-US"/>
        </w:rPr>
        <w:t>04/29/2019  12:08 PM    &lt;DIR&gt;          ..</w:t>
      </w:r>
    </w:p>
    <w:p w14:paraId="49F2F264" w14:textId="77777777" w:rsidR="00A234E1" w:rsidRPr="00A234E1" w:rsidRDefault="00A234E1" w:rsidP="00A234E1">
      <w:pPr>
        <w:pStyle w:val="CMDOutput"/>
        <w:rPr>
          <w:lang w:val="en-US"/>
        </w:rPr>
      </w:pPr>
      <w:r w:rsidRPr="00A234E1">
        <w:rPr>
          <w:lang w:val="en-US"/>
        </w:rPr>
        <w:t>04/29/2019  08:05 AM                19 doc1.txt</w:t>
      </w:r>
    </w:p>
    <w:p w14:paraId="49F2F265" w14:textId="77777777" w:rsidR="00A234E1" w:rsidRPr="00A234E1" w:rsidRDefault="00A234E1" w:rsidP="00A234E1">
      <w:pPr>
        <w:pStyle w:val="CMDOutput"/>
        <w:rPr>
          <w:lang w:val="en-US"/>
        </w:rPr>
      </w:pPr>
      <w:r w:rsidRPr="00A234E1">
        <w:rPr>
          <w:lang w:val="en-US"/>
        </w:rPr>
        <w:t>04/29/2019  08:06 AM                19 doc2_copy.txt</w:t>
      </w:r>
    </w:p>
    <w:p w14:paraId="49F2F266" w14:textId="77777777" w:rsidR="00A234E1" w:rsidRPr="00A234E1" w:rsidRDefault="00A234E1" w:rsidP="00A234E1">
      <w:pPr>
        <w:pStyle w:val="CMDOutput"/>
        <w:rPr>
          <w:lang w:val="en-US"/>
        </w:rPr>
      </w:pPr>
      <w:r w:rsidRPr="00A234E1">
        <w:rPr>
          <w:lang w:val="en-US"/>
        </w:rPr>
        <w:t>04/29/2019  08:06 AM                19 doc2_move.txt</w:t>
      </w:r>
    </w:p>
    <w:p w14:paraId="49F2F267" w14:textId="77777777" w:rsidR="00A234E1" w:rsidRPr="00A234E1" w:rsidRDefault="00A234E1" w:rsidP="00A234E1">
      <w:pPr>
        <w:pStyle w:val="CMDOutput"/>
        <w:rPr>
          <w:lang w:val="en-US"/>
        </w:rPr>
      </w:pPr>
      <w:r w:rsidRPr="00A234E1">
        <w:rPr>
          <w:lang w:val="en-US"/>
        </w:rPr>
        <w:t>04/29/2019  08:06 AM                19 doc2_new.txt</w:t>
      </w:r>
    </w:p>
    <w:p w14:paraId="49F2F268" w14:textId="77777777" w:rsidR="00A234E1" w:rsidRPr="00A234E1" w:rsidRDefault="00A234E1" w:rsidP="00A234E1">
      <w:pPr>
        <w:pStyle w:val="CMDOutput"/>
        <w:rPr>
          <w:lang w:val="en-US"/>
        </w:rPr>
      </w:pPr>
      <w:r w:rsidRPr="00A234E1">
        <w:rPr>
          <w:lang w:val="en-US"/>
        </w:rPr>
        <w:t>04/29/2019  08:08 AM                20 file1.txt</w:t>
      </w:r>
    </w:p>
    <w:p w14:paraId="49F2F269" w14:textId="77777777" w:rsidR="00A234E1" w:rsidRPr="00A234E1" w:rsidRDefault="00A234E1" w:rsidP="00A234E1">
      <w:pPr>
        <w:pStyle w:val="CMDOutput"/>
        <w:rPr>
          <w:lang w:val="en-US"/>
        </w:rPr>
      </w:pPr>
      <w:r w:rsidRPr="00A234E1">
        <w:rPr>
          <w:lang w:val="en-US"/>
        </w:rPr>
        <w:t>04/29/2019  08:08 AM                20 file2.txt</w:t>
      </w:r>
    </w:p>
    <w:p w14:paraId="49F2F26A" w14:textId="77777777" w:rsidR="00A234E1" w:rsidRPr="00A234E1" w:rsidRDefault="00A234E1" w:rsidP="00A234E1">
      <w:pPr>
        <w:pStyle w:val="CMDOutput"/>
        <w:rPr>
          <w:lang w:val="en-US"/>
        </w:rPr>
      </w:pPr>
      <w:r w:rsidRPr="00A234E1">
        <w:rPr>
          <w:lang w:val="en-US"/>
        </w:rPr>
        <w:t xml:space="preserve">               6 File(s)            116 bytes</w:t>
      </w:r>
    </w:p>
    <w:p w14:paraId="49F2F26B" w14:textId="77777777" w:rsidR="00A234E1" w:rsidRDefault="00A234E1" w:rsidP="00A234E1">
      <w:pPr>
        <w:pStyle w:val="CMDOutput"/>
      </w:pPr>
      <w:r w:rsidRPr="00A234E1">
        <w:rPr>
          <w:lang w:val="en-US"/>
        </w:rPr>
        <w:t xml:space="preserve">               </w:t>
      </w:r>
      <w:r>
        <w:t>2 Dir(s)  31,467,700,224 bytes free</w:t>
      </w:r>
    </w:p>
    <w:p w14:paraId="49F2F26C" w14:textId="77777777" w:rsidR="002215B0" w:rsidRDefault="002215B0" w:rsidP="002215B0">
      <w:pPr>
        <w:pStyle w:val="SubStepAlpha"/>
        <w:numPr>
          <w:ilvl w:val="2"/>
          <w:numId w:val="12"/>
        </w:numPr>
      </w:pPr>
      <w:r>
        <w:t xml:space="preserve">Changez le répertoire courant </w:t>
      </w:r>
      <w:r w:rsidR="009447FF">
        <w:t>à</w:t>
      </w:r>
      <w:r>
        <w:t xml:space="preserve"> </w:t>
      </w:r>
      <w:r w:rsidR="0074272F">
        <w:rPr>
          <w:b/>
        </w:rPr>
        <w:t>Travail</w:t>
      </w:r>
      <w:r>
        <w:rPr>
          <w:b/>
        </w:rPr>
        <w:t>1</w:t>
      </w:r>
      <w:r>
        <w:t xml:space="preserve">. </w:t>
      </w:r>
      <w:r w:rsidR="009447FF">
        <w:t>Entrez</w:t>
      </w:r>
      <w:r>
        <w:t xml:space="preserve"> </w:t>
      </w:r>
      <w:r>
        <w:rPr>
          <w:b/>
        </w:rPr>
        <w:t>cd ..\</w:t>
      </w:r>
      <w:r w:rsidR="0074272F">
        <w:rPr>
          <w:b/>
        </w:rPr>
        <w:t>Travail</w:t>
      </w:r>
      <w:r>
        <w:rPr>
          <w:b/>
        </w:rPr>
        <w:t xml:space="preserve">1 </w:t>
      </w:r>
      <w:r>
        <w:t xml:space="preserve"> à l'invite.</w:t>
      </w:r>
    </w:p>
    <w:p w14:paraId="49F2F26D" w14:textId="77777777" w:rsidR="002215B0" w:rsidRDefault="006A32FA" w:rsidP="002215B0">
      <w:pPr>
        <w:pStyle w:val="SubStepAlpha"/>
        <w:numPr>
          <w:ilvl w:val="2"/>
          <w:numId w:val="12"/>
        </w:numPr>
      </w:pPr>
      <w:r>
        <w:lastRenderedPageBreak/>
        <w:t>Déplacez</w:t>
      </w:r>
      <w:r w:rsidR="002215B0">
        <w:rPr>
          <w:b/>
        </w:rPr>
        <w:t xml:space="preserve"> fi</w:t>
      </w:r>
      <w:r>
        <w:rPr>
          <w:b/>
        </w:rPr>
        <w:t>le</w:t>
      </w:r>
      <w:r w:rsidR="002215B0">
        <w:rPr>
          <w:b/>
        </w:rPr>
        <w:t xml:space="preserve">1.txt </w:t>
      </w:r>
      <w:r w:rsidR="002215B0">
        <w:t>et</w:t>
      </w:r>
      <w:r w:rsidR="002215B0">
        <w:rPr>
          <w:b/>
        </w:rPr>
        <w:t xml:space="preserve"> fi</w:t>
      </w:r>
      <w:r>
        <w:rPr>
          <w:b/>
        </w:rPr>
        <w:t>le</w:t>
      </w:r>
      <w:r w:rsidR="002215B0">
        <w:rPr>
          <w:b/>
        </w:rPr>
        <w:t xml:space="preserve">2.txt </w:t>
      </w:r>
      <w:r w:rsidR="002215B0">
        <w:t xml:space="preserve">dans </w:t>
      </w:r>
      <w:r w:rsidR="0074272F">
        <w:rPr>
          <w:b/>
        </w:rPr>
        <w:t>Travail</w:t>
      </w:r>
      <w:r w:rsidR="002215B0">
        <w:rPr>
          <w:b/>
        </w:rPr>
        <w:t>3</w:t>
      </w:r>
      <w:r w:rsidR="002215B0">
        <w:t xml:space="preserve">. Pour déplacer tous les fichiers contenant le mot </w:t>
      </w:r>
      <w:r w:rsidR="002215B0">
        <w:rPr>
          <w:b/>
        </w:rPr>
        <w:t>fi</w:t>
      </w:r>
      <w:r w:rsidR="008220B6">
        <w:rPr>
          <w:b/>
        </w:rPr>
        <w:t>le</w:t>
      </w:r>
      <w:r w:rsidR="002215B0">
        <w:rPr>
          <w:b/>
        </w:rPr>
        <w:t xml:space="preserve"> </w:t>
      </w:r>
      <w:r w:rsidR="002215B0">
        <w:t>dans</w:t>
      </w:r>
      <w:r w:rsidR="008220B6">
        <w:t xml:space="preserve"> </w:t>
      </w:r>
      <w:r w:rsidR="0074272F">
        <w:rPr>
          <w:b/>
        </w:rPr>
        <w:t>Travail</w:t>
      </w:r>
      <w:r w:rsidR="002215B0">
        <w:rPr>
          <w:b/>
        </w:rPr>
        <w:t xml:space="preserve">3 </w:t>
      </w:r>
      <w:r w:rsidR="002215B0">
        <w:t>avec une</w:t>
      </w:r>
      <w:r w:rsidR="008220B6">
        <w:t xml:space="preserve"> seule</w:t>
      </w:r>
      <w:r w:rsidR="002215B0">
        <w:t xml:space="preserve"> commande, utilisez un </w:t>
      </w:r>
      <w:r w:rsidR="008220B6">
        <w:t>caractère</w:t>
      </w:r>
      <w:r w:rsidR="002215B0">
        <w:rPr>
          <w:b/>
        </w:rPr>
        <w:t xml:space="preserve"> </w:t>
      </w:r>
      <w:r w:rsidR="008220B6">
        <w:rPr>
          <w:b/>
        </w:rPr>
        <w:t>wildcard</w:t>
      </w:r>
      <w:r w:rsidR="002215B0">
        <w:rPr>
          <w:b/>
        </w:rPr>
        <w:t xml:space="preserve"> </w:t>
      </w:r>
      <w:r w:rsidR="002215B0">
        <w:t xml:space="preserve"> (</w:t>
      </w:r>
      <w:r w:rsidR="002215B0">
        <w:rPr>
          <w:b/>
        </w:rPr>
        <w:t>*</w:t>
      </w:r>
      <w:r w:rsidR="002215B0">
        <w:t xml:space="preserve">) pour représenter un ou plusieurs caractères. </w:t>
      </w:r>
      <w:r w:rsidR="008220B6">
        <w:t>Entrez</w:t>
      </w:r>
      <w:r w:rsidR="002215B0">
        <w:t xml:space="preserve"> </w:t>
      </w:r>
      <w:r w:rsidR="008220B6">
        <w:rPr>
          <w:b/>
        </w:rPr>
        <w:t>move</w:t>
      </w:r>
      <w:r w:rsidR="002215B0">
        <w:rPr>
          <w:b/>
        </w:rPr>
        <w:t xml:space="preserve"> </w:t>
      </w:r>
      <w:r w:rsidR="008220B6">
        <w:rPr>
          <w:b/>
        </w:rPr>
        <w:t>f</w:t>
      </w:r>
      <w:r w:rsidR="00A14CDC">
        <w:rPr>
          <w:b/>
        </w:rPr>
        <w:t>ile</w:t>
      </w:r>
      <w:r w:rsidR="002215B0">
        <w:rPr>
          <w:b/>
        </w:rPr>
        <w:t>* ..\</w:t>
      </w:r>
      <w:r w:rsidR="0074272F">
        <w:rPr>
          <w:b/>
        </w:rPr>
        <w:t>Travail</w:t>
      </w:r>
      <w:r w:rsidR="002215B0">
        <w:rPr>
          <w:b/>
        </w:rPr>
        <w:t>3</w:t>
      </w:r>
      <w:r w:rsidR="002215B0">
        <w:t>.</w:t>
      </w:r>
    </w:p>
    <w:p w14:paraId="49F2F26E" w14:textId="77777777" w:rsidR="002215B0" w:rsidRPr="0074272F" w:rsidRDefault="002215B0" w:rsidP="002215B0">
      <w:pPr>
        <w:pStyle w:val="CMDOutput"/>
      </w:pPr>
      <w:r>
        <w:t>C:\</w:t>
      </w:r>
      <w:r w:rsidR="0094224C">
        <w:t>Users</w:t>
      </w:r>
      <w:r>
        <w:t>\</w:t>
      </w:r>
      <w:r w:rsidR="0074272F">
        <w:t>admin</w:t>
      </w:r>
      <w:r>
        <w:t>\</w:t>
      </w:r>
      <w:r w:rsidR="0074272F">
        <w:t>Travail</w:t>
      </w:r>
      <w:r>
        <w:t xml:space="preserve">1&gt; </w:t>
      </w:r>
      <w:r w:rsidR="00A14CDC">
        <w:rPr>
          <w:b/>
        </w:rPr>
        <w:t>move</w:t>
      </w:r>
      <w:r>
        <w:rPr>
          <w:b/>
        </w:rPr>
        <w:t xml:space="preserve"> fi</w:t>
      </w:r>
      <w:r w:rsidR="00A14CDC">
        <w:rPr>
          <w:b/>
        </w:rPr>
        <w:t>le</w:t>
      </w:r>
      <w:r>
        <w:rPr>
          <w:b/>
        </w:rPr>
        <w:t>* ..\</w:t>
      </w:r>
      <w:r w:rsidR="0074272F" w:rsidRPr="0074272F">
        <w:rPr>
          <w:b/>
        </w:rPr>
        <w:t>Travail</w:t>
      </w:r>
      <w:r w:rsidRPr="0074272F">
        <w:rPr>
          <w:b/>
        </w:rPr>
        <w:t>3</w:t>
      </w:r>
    </w:p>
    <w:p w14:paraId="49F2F26F" w14:textId="77777777" w:rsidR="002215B0" w:rsidRPr="0074272F" w:rsidRDefault="002215B0" w:rsidP="002215B0">
      <w:pPr>
        <w:pStyle w:val="CMDOutput"/>
      </w:pPr>
      <w:r w:rsidRPr="0074272F">
        <w:t>C:\Users\</w:t>
      </w:r>
      <w:r w:rsidR="0074272F">
        <w:t>admin</w:t>
      </w:r>
      <w:r w:rsidRPr="0074272F">
        <w:t>\</w:t>
      </w:r>
      <w:r w:rsidR="0074272F" w:rsidRPr="0074272F">
        <w:t>Travail</w:t>
      </w:r>
      <w:r w:rsidRPr="0074272F">
        <w:t>1\file1.txt</w:t>
      </w:r>
    </w:p>
    <w:p w14:paraId="49F2F270" w14:textId="77777777" w:rsidR="002215B0" w:rsidRPr="0074272F" w:rsidRDefault="002215B0" w:rsidP="002215B0">
      <w:pPr>
        <w:pStyle w:val="CMDOutput"/>
      </w:pPr>
      <w:r w:rsidRPr="0074272F">
        <w:t>C:\Users\</w:t>
      </w:r>
      <w:r w:rsidR="0074272F">
        <w:t>admin</w:t>
      </w:r>
      <w:r w:rsidRPr="0074272F">
        <w:t>\</w:t>
      </w:r>
      <w:r w:rsidR="0074272F" w:rsidRPr="0074272F">
        <w:t>Travail</w:t>
      </w:r>
      <w:r w:rsidRPr="0074272F">
        <w:t>1\file2.txt</w:t>
      </w:r>
    </w:p>
    <w:p w14:paraId="49F2F271" w14:textId="77777777" w:rsidR="00A14CDC" w:rsidRPr="00A14CDC" w:rsidRDefault="00A14CDC" w:rsidP="00A14CDC">
      <w:pPr>
        <w:pStyle w:val="CMDOutput"/>
        <w:rPr>
          <w:lang w:val="en-US"/>
        </w:rPr>
      </w:pPr>
      <w:r w:rsidRPr="00D439A7">
        <w:t xml:space="preserve">        </w:t>
      </w:r>
      <w:r w:rsidRPr="00A14CDC">
        <w:rPr>
          <w:lang w:val="en-US"/>
        </w:rPr>
        <w:t>2 file(s) moved.</w:t>
      </w:r>
    </w:p>
    <w:p w14:paraId="49F2F272" w14:textId="77777777" w:rsidR="002215B0" w:rsidRDefault="002215B0" w:rsidP="002215B0">
      <w:pPr>
        <w:pStyle w:val="SubStepAlpha"/>
        <w:numPr>
          <w:ilvl w:val="2"/>
          <w:numId w:val="12"/>
        </w:numPr>
      </w:pPr>
      <w:r>
        <w:t xml:space="preserve">Pour afficher le contenu du fichier doc2_new.txt, utilisez la commande </w:t>
      </w:r>
      <w:r>
        <w:rPr>
          <w:b/>
        </w:rPr>
        <w:t xml:space="preserve">type </w:t>
      </w:r>
      <w:r>
        <w:t>ou</w:t>
      </w:r>
      <w:r>
        <w:rPr>
          <w:b/>
        </w:rPr>
        <w:t xml:space="preserve"> </w:t>
      </w:r>
      <w:r w:rsidR="0023282C">
        <w:rPr>
          <w:b/>
        </w:rPr>
        <w:t>more</w:t>
      </w:r>
      <w:r>
        <w:t xml:space="preserve"> commande à l'invite.</w:t>
      </w:r>
    </w:p>
    <w:p w14:paraId="49F2F273" w14:textId="77777777" w:rsidR="002215B0" w:rsidRDefault="002215B0" w:rsidP="002215B0">
      <w:pPr>
        <w:pStyle w:val="CMD"/>
      </w:pPr>
      <w:r>
        <w:t>C:\</w:t>
      </w:r>
      <w:r w:rsidR="0094224C">
        <w:t>Users</w:t>
      </w:r>
      <w:r>
        <w:t>\</w:t>
      </w:r>
      <w:r w:rsidR="0074272F">
        <w:t>admin</w:t>
      </w:r>
      <w:r>
        <w:t>\</w:t>
      </w:r>
      <w:r w:rsidR="0074272F">
        <w:t>Travail</w:t>
      </w:r>
      <w:r>
        <w:t xml:space="preserve">1&gt; </w:t>
      </w:r>
      <w:r>
        <w:rPr>
          <w:b/>
        </w:rPr>
        <w:t>t</w:t>
      </w:r>
      <w:r w:rsidR="0023282C">
        <w:rPr>
          <w:b/>
        </w:rPr>
        <w:t>ype</w:t>
      </w:r>
      <w:r>
        <w:rPr>
          <w:b/>
        </w:rPr>
        <w:t xml:space="preserve"> doc2_new.txt </w:t>
      </w:r>
    </w:p>
    <w:p w14:paraId="49F2F274" w14:textId="77777777" w:rsidR="002215B0" w:rsidRDefault="002215B0" w:rsidP="002215B0">
      <w:pPr>
        <w:pStyle w:val="CMD"/>
      </w:pPr>
      <w:r>
        <w:t>C</w:t>
      </w:r>
      <w:r w:rsidR="0023282C">
        <w:t>eci est</w:t>
      </w:r>
      <w:r>
        <w:t xml:space="preserve"> doc2.txt</w:t>
      </w:r>
    </w:p>
    <w:p w14:paraId="49F2F275" w14:textId="77777777" w:rsidR="002215B0" w:rsidRDefault="002215B0" w:rsidP="002215B0">
      <w:pPr>
        <w:pStyle w:val="SubStepAlpha"/>
        <w:numPr>
          <w:ilvl w:val="2"/>
          <w:numId w:val="12"/>
        </w:numPr>
      </w:pPr>
      <w:r>
        <w:t>Utilisez l</w:t>
      </w:r>
      <w:r w:rsidR="0096148C">
        <w:t>a commande</w:t>
      </w:r>
      <w:r>
        <w:rPr>
          <w:b/>
        </w:rPr>
        <w:t xml:space="preserve"> ren </w:t>
      </w:r>
      <w:r>
        <w:t xml:space="preserve">pour renommer doc2_new.txt en </w:t>
      </w:r>
      <w:r w:rsidR="00AE38BA">
        <w:t>file.log</w:t>
      </w:r>
      <w:r>
        <w:t>. Utilisez l</w:t>
      </w:r>
      <w:r w:rsidR="0096148C">
        <w:t>a commande</w:t>
      </w:r>
      <w:r>
        <w:rPr>
          <w:b/>
        </w:rPr>
        <w:t xml:space="preserve"> dir </w:t>
      </w:r>
      <w:r>
        <w:t>pour afficher le contenu dans le répertoire.</w:t>
      </w:r>
    </w:p>
    <w:p w14:paraId="49F2F276" w14:textId="77777777" w:rsidR="002215B0" w:rsidRDefault="002215B0" w:rsidP="002215B0">
      <w:pPr>
        <w:pStyle w:val="CMD"/>
      </w:pPr>
      <w:r>
        <w:t>c:\</w:t>
      </w:r>
      <w:r w:rsidR="0094224C">
        <w:t>Users</w:t>
      </w:r>
      <w:r>
        <w:t>\</w:t>
      </w:r>
      <w:r w:rsidR="0074272F">
        <w:t>admin</w:t>
      </w:r>
      <w:r>
        <w:t>\</w:t>
      </w:r>
      <w:r w:rsidR="0074272F">
        <w:t>Travail</w:t>
      </w:r>
      <w:r>
        <w:t xml:space="preserve">1&gt; </w:t>
      </w:r>
      <w:r>
        <w:rPr>
          <w:b/>
        </w:rPr>
        <w:t>ren doc2_new.txt file.log</w:t>
      </w:r>
    </w:p>
    <w:p w14:paraId="49F2F277" w14:textId="77777777" w:rsidR="002215B0" w:rsidRPr="00C26A04" w:rsidRDefault="00C26A04" w:rsidP="002215B0">
      <w:pPr>
        <w:pStyle w:val="SubStepAlpha"/>
        <w:numPr>
          <w:ilvl w:val="2"/>
          <w:numId w:val="12"/>
        </w:numPr>
      </w:pPr>
      <w:r w:rsidRPr="00C26A04">
        <w:t xml:space="preserve">Utiliser la commande </w:t>
      </w:r>
      <w:r w:rsidR="002215B0" w:rsidRPr="00C26A04">
        <w:rPr>
          <w:b/>
        </w:rPr>
        <w:t>type</w:t>
      </w:r>
      <w:r w:rsidR="002215B0" w:rsidRPr="00C26A04">
        <w:t xml:space="preserve"> </w:t>
      </w:r>
      <w:r w:rsidRPr="00C26A04">
        <w:t>ou</w:t>
      </w:r>
      <w:r w:rsidR="002215B0" w:rsidRPr="00C26A04">
        <w:t xml:space="preserve"> </w:t>
      </w:r>
      <w:r w:rsidR="002215B0" w:rsidRPr="00C26A04">
        <w:rPr>
          <w:b/>
        </w:rPr>
        <w:t>more</w:t>
      </w:r>
      <w:r w:rsidRPr="00C26A04">
        <w:t xml:space="preserve"> pour voir</w:t>
      </w:r>
      <w:r>
        <w:t xml:space="preserve"> le contenu du fichier renommer.</w:t>
      </w:r>
    </w:p>
    <w:p w14:paraId="49F2F278" w14:textId="77777777" w:rsidR="002215B0" w:rsidRPr="00D439A7" w:rsidRDefault="002215B0" w:rsidP="002215B0">
      <w:pPr>
        <w:pStyle w:val="CMD"/>
      </w:pPr>
      <w:r w:rsidRPr="00D439A7">
        <w:t>C:\Users\</w:t>
      </w:r>
      <w:r w:rsidR="0074272F" w:rsidRPr="00D439A7">
        <w:t>admin</w:t>
      </w:r>
      <w:r w:rsidRPr="00D439A7">
        <w:t>\</w:t>
      </w:r>
      <w:r w:rsidR="0074272F" w:rsidRPr="00D439A7">
        <w:t>Travail</w:t>
      </w:r>
      <w:r w:rsidRPr="00D439A7">
        <w:t xml:space="preserve">1&gt; </w:t>
      </w:r>
      <w:r w:rsidRPr="00D439A7">
        <w:rPr>
          <w:b/>
        </w:rPr>
        <w:t>more file.log</w:t>
      </w:r>
    </w:p>
    <w:p w14:paraId="49F2F279" w14:textId="77777777" w:rsidR="002215B0" w:rsidRDefault="002215B0" w:rsidP="002215B0">
      <w:pPr>
        <w:pStyle w:val="CMD"/>
      </w:pPr>
      <w:r>
        <w:t>C</w:t>
      </w:r>
      <w:r w:rsidR="00C26A04">
        <w:t>eci est</w:t>
      </w:r>
      <w:r>
        <w:t xml:space="preserve"> doc2.txt</w:t>
      </w:r>
    </w:p>
    <w:p w14:paraId="49F2F27A" w14:textId="77777777" w:rsidR="002215B0" w:rsidRPr="008A52D2" w:rsidRDefault="008A52D2" w:rsidP="002215B0">
      <w:pPr>
        <w:pStyle w:val="SubStepAlpha"/>
        <w:numPr>
          <w:ilvl w:val="2"/>
          <w:numId w:val="12"/>
        </w:numPr>
      </w:pPr>
      <w:r w:rsidRPr="008A52D2">
        <w:t xml:space="preserve">Pour supprimer un fichier ou plusieurs fichiers, utilisez la commande </w:t>
      </w:r>
      <w:r w:rsidRPr="008A52D2">
        <w:rPr>
          <w:b/>
        </w:rPr>
        <w:t>del</w:t>
      </w:r>
      <w:r w:rsidRPr="008A52D2">
        <w:t xml:space="preserve"> avec les noms de fichier à l'invite.</w:t>
      </w:r>
    </w:p>
    <w:p w14:paraId="49F2F27B" w14:textId="77777777" w:rsidR="002215B0" w:rsidRDefault="002215B0" w:rsidP="002215B0">
      <w:pPr>
        <w:pStyle w:val="Titre3"/>
      </w:pPr>
      <w:r>
        <w:t>Question:</w:t>
      </w:r>
    </w:p>
    <w:p w14:paraId="49F2F27C" w14:textId="77777777" w:rsidR="002215B0" w:rsidRDefault="002215B0" w:rsidP="002215B0">
      <w:pPr>
        <w:pStyle w:val="BodyTextL50"/>
        <w:keepNext/>
      </w:pPr>
      <w:r>
        <w:t>Quelle commande unique utiliseriez-vous pour supprimer tous les fichiers avec doc2 dans le nom du fichier? Utilisez la commande pour supprimer les fichiers avec doc2 dans le nom du fichier.</w:t>
      </w:r>
    </w:p>
    <w:p w14:paraId="49F2F27D" w14:textId="77777777" w:rsidR="002215B0" w:rsidRDefault="002215B0" w:rsidP="002215B0">
      <w:pPr>
        <w:pStyle w:val="AnswerLineL50"/>
      </w:pPr>
    </w:p>
    <w:p w14:paraId="49F2F27F" w14:textId="77777777" w:rsidR="002215B0" w:rsidRDefault="002215B0" w:rsidP="002215B0">
      <w:pPr>
        <w:pStyle w:val="BodyTextL50"/>
        <w:keepNext/>
      </w:pPr>
      <w:r>
        <w:t>Quelle commande utiliseriez-vous pour supprimer tous les fichiers du répertoire?</w:t>
      </w:r>
    </w:p>
    <w:p w14:paraId="49F2F280" w14:textId="77777777" w:rsidR="002215B0" w:rsidRDefault="002215B0" w:rsidP="002215B0">
      <w:pPr>
        <w:pStyle w:val="AnswerLineL50"/>
      </w:pPr>
    </w:p>
    <w:p w14:paraId="49F2F282" w14:textId="77777777" w:rsidR="002215B0" w:rsidRDefault="002215B0" w:rsidP="002215B0">
      <w:pPr>
        <w:pStyle w:val="Titre2"/>
        <w:numPr>
          <w:ilvl w:val="1"/>
          <w:numId w:val="12"/>
        </w:numPr>
      </w:pPr>
      <w:r>
        <w:t>Supprimer des répertoires.</w:t>
      </w:r>
    </w:p>
    <w:p w14:paraId="49F2F283" w14:textId="77777777" w:rsidR="002215B0" w:rsidRDefault="002215B0" w:rsidP="002215B0">
      <w:pPr>
        <w:pStyle w:val="BodyTextL25"/>
      </w:pPr>
      <w:r>
        <w:t>Dans cette étape, vous supprimerez un répertoire vide et un répertoire non vide à l'aide d</w:t>
      </w:r>
      <w:r w:rsidR="00D361A7">
        <w:t>e la commande</w:t>
      </w:r>
      <w:r>
        <w:rPr>
          <w:b/>
        </w:rPr>
        <w:t xml:space="preserve"> rd</w:t>
      </w:r>
      <w:r>
        <w:t>.</w:t>
      </w:r>
    </w:p>
    <w:p w14:paraId="49F2F284" w14:textId="77777777" w:rsidR="002215B0" w:rsidRDefault="002215B0" w:rsidP="002215B0">
      <w:pPr>
        <w:pStyle w:val="SubStepAlpha"/>
        <w:numPr>
          <w:ilvl w:val="2"/>
          <w:numId w:val="12"/>
        </w:numPr>
      </w:pPr>
      <w:r>
        <w:t>Utilisez</w:t>
      </w:r>
      <w:r>
        <w:rPr>
          <w:b/>
        </w:rPr>
        <w:t xml:space="preserve"> rd </w:t>
      </w:r>
      <w:r w:rsidR="0074272F">
        <w:rPr>
          <w:b/>
        </w:rPr>
        <w:t>Travail</w:t>
      </w:r>
      <w:r>
        <w:rPr>
          <w:b/>
        </w:rPr>
        <w:t xml:space="preserve">2 </w:t>
      </w:r>
      <w:r w:rsidR="00B72A07" w:rsidRPr="006B07D7">
        <w:t>pour</w:t>
      </w:r>
      <w:r>
        <w:t xml:space="preserve"> supprimer le répertoire vide et vérifier qu'il a bien été supprimé.</w:t>
      </w:r>
    </w:p>
    <w:p w14:paraId="49F2F285" w14:textId="77777777" w:rsidR="006B07D7" w:rsidRPr="00D439A7" w:rsidRDefault="006B07D7" w:rsidP="006B07D7">
      <w:pPr>
        <w:pStyle w:val="CMD"/>
      </w:pPr>
      <w:r w:rsidRPr="00D439A7">
        <w:t xml:space="preserve">C:\Users\admin\Travail1&gt; </w:t>
      </w:r>
      <w:r>
        <w:rPr>
          <w:b/>
        </w:rPr>
        <w:t>cd ..</w:t>
      </w:r>
    </w:p>
    <w:p w14:paraId="49F2F286" w14:textId="77777777" w:rsidR="002215B0" w:rsidRDefault="006B07D7" w:rsidP="002215B0">
      <w:pPr>
        <w:pStyle w:val="CMD"/>
      </w:pPr>
      <w:r>
        <w:t>C</w:t>
      </w:r>
      <w:r w:rsidR="002215B0">
        <w:t>:\</w:t>
      </w:r>
      <w:r w:rsidR="0094224C">
        <w:t>User</w:t>
      </w:r>
      <w:r w:rsidR="002215B0">
        <w:t>\</w:t>
      </w:r>
      <w:r w:rsidR="0074272F">
        <w:t>admin</w:t>
      </w:r>
      <w:r w:rsidR="002215B0">
        <w:t>&gt;</w:t>
      </w:r>
      <w:r w:rsidR="002215B0">
        <w:rPr>
          <w:b/>
        </w:rPr>
        <w:t xml:space="preserve"> rd </w:t>
      </w:r>
      <w:r w:rsidR="0074272F">
        <w:rPr>
          <w:b/>
        </w:rPr>
        <w:t>Travail</w:t>
      </w:r>
      <w:r w:rsidR="002215B0">
        <w:rPr>
          <w:b/>
        </w:rPr>
        <w:t xml:space="preserve">2 </w:t>
      </w:r>
    </w:p>
    <w:p w14:paraId="49F2F287" w14:textId="77777777" w:rsidR="002215B0" w:rsidRDefault="002215B0" w:rsidP="002215B0">
      <w:pPr>
        <w:pStyle w:val="SubStepAlpha"/>
        <w:numPr>
          <w:ilvl w:val="2"/>
          <w:numId w:val="12"/>
        </w:numPr>
      </w:pPr>
      <w:r>
        <w:t xml:space="preserve">Utilisez </w:t>
      </w:r>
      <w:r>
        <w:rPr>
          <w:b/>
        </w:rPr>
        <w:t xml:space="preserve">rd </w:t>
      </w:r>
      <w:r w:rsidR="0074272F">
        <w:rPr>
          <w:b/>
        </w:rPr>
        <w:t>Travail</w:t>
      </w:r>
      <w:r>
        <w:rPr>
          <w:b/>
        </w:rPr>
        <w:t xml:space="preserve">1 </w:t>
      </w:r>
      <w:r w:rsidR="005E0F17" w:rsidRPr="005E0F17">
        <w:t>pour</w:t>
      </w:r>
      <w:r>
        <w:t xml:space="preserve"> supprimer le répertoire. Vérifiez la suppression du répertoire à l'aide de la </w:t>
      </w:r>
      <w:r w:rsidR="005A75FE">
        <w:t>commande</w:t>
      </w:r>
      <w:r>
        <w:rPr>
          <w:b/>
        </w:rPr>
        <w:t xml:space="preserve"> dir</w:t>
      </w:r>
      <w:r>
        <w:t>.</w:t>
      </w:r>
    </w:p>
    <w:p w14:paraId="49F2F288" w14:textId="77777777" w:rsidR="002215B0" w:rsidRDefault="002215B0" w:rsidP="002215B0">
      <w:pPr>
        <w:pStyle w:val="BodyTextL50"/>
      </w:pPr>
      <w:r>
        <w:t>Avez-vous pu supprimer le répertoire? Explique-moi.</w:t>
      </w:r>
    </w:p>
    <w:p w14:paraId="49F2F289" w14:textId="77777777" w:rsidR="002215B0" w:rsidRDefault="002215B0" w:rsidP="002215B0">
      <w:pPr>
        <w:pStyle w:val="AnswerLineL50"/>
      </w:pPr>
    </w:p>
    <w:p w14:paraId="49F2F28B" w14:textId="77777777" w:rsidR="002215B0" w:rsidRDefault="00AA5CB4" w:rsidP="002215B0">
      <w:pPr>
        <w:pStyle w:val="SubStepAlpha"/>
        <w:numPr>
          <w:ilvl w:val="2"/>
          <w:numId w:val="12"/>
        </w:numPr>
      </w:pPr>
      <w:r>
        <w:t>Utilisez</w:t>
      </w:r>
      <w:r w:rsidR="002215B0">
        <w:t xml:space="preserve"> </w:t>
      </w:r>
      <w:r w:rsidR="002215B0">
        <w:rPr>
          <w:b/>
        </w:rPr>
        <w:t>rd /?</w:t>
      </w:r>
      <w:r>
        <w:t xml:space="preserve"> pour</w:t>
      </w:r>
      <w:r w:rsidR="002215B0">
        <w:t xml:space="preserve"> déterminer le </w:t>
      </w:r>
      <w:r>
        <w:t>paramètre</w:t>
      </w:r>
      <w:r w:rsidR="002215B0">
        <w:t xml:space="preserve"> permettant la suppression d’un répertoire non vide.</w:t>
      </w:r>
    </w:p>
    <w:p w14:paraId="49F2F28C" w14:textId="77777777" w:rsidR="002215B0" w:rsidRDefault="002215B0" w:rsidP="002215B0">
      <w:pPr>
        <w:pStyle w:val="CMD"/>
      </w:pPr>
      <w:r>
        <w:t>c:\</w:t>
      </w:r>
      <w:r w:rsidR="0094224C">
        <w:t>Users</w:t>
      </w:r>
      <w:r>
        <w:t>\</w:t>
      </w:r>
      <w:r w:rsidR="0074272F">
        <w:t>admin</w:t>
      </w:r>
      <w:r>
        <w:t>\</w:t>
      </w:r>
      <w:r w:rsidR="0074272F">
        <w:t>Travail</w:t>
      </w:r>
      <w:r>
        <w:t xml:space="preserve">3&gt; </w:t>
      </w:r>
      <w:r>
        <w:rPr>
          <w:b/>
        </w:rPr>
        <w:t xml:space="preserve">rd /S </w:t>
      </w:r>
      <w:r w:rsidR="0074272F">
        <w:rPr>
          <w:b/>
        </w:rPr>
        <w:t>Travail</w:t>
      </w:r>
      <w:r>
        <w:rPr>
          <w:b/>
        </w:rPr>
        <w:t xml:space="preserve">1 </w:t>
      </w:r>
    </w:p>
    <w:p w14:paraId="49F2F28D" w14:textId="77777777" w:rsidR="002215B0" w:rsidRDefault="0074272F" w:rsidP="002215B0">
      <w:pPr>
        <w:pStyle w:val="CMD"/>
        <w:rPr>
          <w:b/>
        </w:rPr>
      </w:pPr>
      <w:r>
        <w:t>Travail</w:t>
      </w:r>
      <w:r w:rsidR="002215B0">
        <w:t>4, êtes-vous sûr (</w:t>
      </w:r>
      <w:r w:rsidR="00206B5E">
        <w:t>O</w:t>
      </w:r>
      <w:r w:rsidR="002215B0">
        <w:t xml:space="preserve">/N)? </w:t>
      </w:r>
      <w:r w:rsidR="00206B5E">
        <w:rPr>
          <w:b/>
        </w:rPr>
        <w:t>O</w:t>
      </w:r>
    </w:p>
    <w:p w14:paraId="49F2F28E" w14:textId="77777777" w:rsidR="00370FE5" w:rsidRDefault="002215B0" w:rsidP="002215B0">
      <w:pPr>
        <w:pStyle w:val="SubStepAlpha"/>
        <w:numPr>
          <w:ilvl w:val="2"/>
          <w:numId w:val="12"/>
        </w:numPr>
      </w:pPr>
      <w:r>
        <w:t xml:space="preserve">Utilisez les commandes appropriées pour supprimer tous les fichiers texte et dossiers que vous avez créés dans cet </w:t>
      </w:r>
      <w:r w:rsidR="00AA5CB4">
        <w:t>exercice</w:t>
      </w:r>
      <w:r>
        <w:t xml:space="preserve">. </w:t>
      </w:r>
      <w:r w:rsidR="00AA5CB4">
        <w:t>Vous pouvez t</w:t>
      </w:r>
      <w:r w:rsidR="00AA5CB4" w:rsidRPr="00AA5CB4">
        <w:t xml:space="preserve">apez </w:t>
      </w:r>
      <w:r w:rsidR="00AA5CB4" w:rsidRPr="00AA5CB4">
        <w:rPr>
          <w:b/>
        </w:rPr>
        <w:t>exit</w:t>
      </w:r>
      <w:r w:rsidR="00AA5CB4" w:rsidRPr="00AA5CB4">
        <w:t xml:space="preserve"> pour fermer la fenêtre d'invite de commande.</w:t>
      </w:r>
    </w:p>
    <w:p w14:paraId="49F2F28F" w14:textId="77777777" w:rsidR="00370FE5" w:rsidRDefault="00370FE5">
      <w:pPr>
        <w:spacing w:before="0" w:after="0" w:line="240" w:lineRule="auto"/>
        <w:rPr>
          <w:sz w:val="20"/>
        </w:rPr>
      </w:pPr>
      <w:r>
        <w:br w:type="page"/>
      </w:r>
    </w:p>
    <w:p w14:paraId="49F2F290" w14:textId="77777777" w:rsidR="00370FE5" w:rsidRDefault="00370FE5" w:rsidP="00370FE5">
      <w:pPr>
        <w:pStyle w:val="AnswerLineL50"/>
      </w:pPr>
    </w:p>
    <w:p w14:paraId="49F2F291" w14:textId="77777777" w:rsidR="00370FE5" w:rsidRDefault="00370FE5" w:rsidP="00370FE5">
      <w:pPr>
        <w:pStyle w:val="Titre2"/>
        <w:numPr>
          <w:ilvl w:val="1"/>
          <w:numId w:val="12"/>
        </w:numPr>
      </w:pPr>
      <w:r>
        <w:t>Symbolisme des langages informatiques.</w:t>
      </w:r>
    </w:p>
    <w:p w14:paraId="49F2F292" w14:textId="77777777" w:rsidR="00370FE5" w:rsidRDefault="00370FE5" w:rsidP="00370FE5">
      <w:pPr>
        <w:pStyle w:val="BodyTextL25"/>
      </w:pPr>
    </w:p>
    <w:p w14:paraId="49F2F293" w14:textId="77777777" w:rsidR="00370FE5" w:rsidRDefault="00370FE5" w:rsidP="00370FE5">
      <w:pPr>
        <w:pStyle w:val="BodyTextL25"/>
      </w:pPr>
      <w:r>
        <w:t>La majorité des commandes (ou instructions</w:t>
      </w:r>
      <w:r>
        <w:rPr>
          <w:rStyle w:val="Appelnotedebasdep"/>
        </w:rPr>
        <w:footnoteReference w:id="3"/>
      </w:r>
      <w:r>
        <w:t xml:space="preserve">) en informatiques peuvent avoir des effets différents selon la syntaxe que vous utilisez. Par exemple, la commande </w:t>
      </w:r>
      <w:r w:rsidRPr="00045693">
        <w:rPr>
          <w:rFonts w:ascii="Courier New" w:hAnsi="Courier New" w:cs="Courier New"/>
          <w:highlight w:val="cyan"/>
        </w:rPr>
        <w:t>MKDIR</w:t>
      </w:r>
      <w:r>
        <w:t xml:space="preserve"> qui crée un répertoire peut s’écrire de deux façons différentes :</w:t>
      </w:r>
    </w:p>
    <w:p w14:paraId="49F2F294" w14:textId="77777777" w:rsidR="00370FE5" w:rsidRPr="00540567" w:rsidRDefault="00370FE5" w:rsidP="00370FE5">
      <w:pPr>
        <w:pStyle w:val="CMDOutput"/>
        <w:ind w:left="720"/>
        <w:rPr>
          <w:sz w:val="20"/>
        </w:rPr>
      </w:pPr>
      <w:r w:rsidRPr="00540567">
        <w:rPr>
          <w:sz w:val="20"/>
        </w:rPr>
        <w:t>MKDIR path</w:t>
      </w:r>
    </w:p>
    <w:p w14:paraId="49F2F295" w14:textId="77777777" w:rsidR="00370FE5" w:rsidRPr="00540567" w:rsidRDefault="00370FE5" w:rsidP="00370FE5">
      <w:pPr>
        <w:pStyle w:val="CMDOutput"/>
        <w:ind w:left="720"/>
        <w:rPr>
          <w:sz w:val="20"/>
        </w:rPr>
      </w:pPr>
      <w:r>
        <w:rPr>
          <w:sz w:val="20"/>
        </w:rPr>
        <w:t>MKDIR drive:\</w:t>
      </w:r>
      <w:r w:rsidRPr="00540567">
        <w:rPr>
          <w:sz w:val="20"/>
        </w:rPr>
        <w:t>path</w:t>
      </w:r>
    </w:p>
    <w:p w14:paraId="49F2F296" w14:textId="77777777" w:rsidR="00370FE5" w:rsidRDefault="00370FE5" w:rsidP="00370FE5">
      <w:pPr>
        <w:pStyle w:val="BodyTextL25"/>
      </w:pPr>
      <w:r>
        <w:t>La deuxième syntaxe précise le disque (</w:t>
      </w:r>
      <w:r w:rsidRPr="00540567">
        <w:t>drive:</w:t>
      </w:r>
      <w:r>
        <w:t>) sur lequel le nouveau répertoire (</w:t>
      </w:r>
      <w:r w:rsidRPr="00540567">
        <w:t>path</w:t>
      </w:r>
      <w:r>
        <w:t xml:space="preserve"> ) sera créé.</w:t>
      </w:r>
      <w:r w:rsidRPr="00045693">
        <w:rPr>
          <w:noProof/>
          <w:lang w:eastAsia="fr-CA"/>
        </w:rPr>
        <w:t xml:space="preserve"> </w:t>
      </w:r>
      <w:r>
        <w:rPr>
          <w:noProof/>
          <w:lang w:eastAsia="fr-CA"/>
        </w:rPr>
        <w:drawing>
          <wp:inline distT="0" distB="0" distL="0" distR="0" wp14:anchorId="49F2F2BC" wp14:editId="49F2F2BD">
            <wp:extent cx="3333750" cy="200025"/>
            <wp:effectExtent l="0" t="0" r="0" b="9525"/>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333750" cy="200025"/>
                    </a:xfrm>
                    <a:prstGeom prst="rect">
                      <a:avLst/>
                    </a:prstGeom>
                  </pic:spPr>
                </pic:pic>
              </a:graphicData>
            </a:graphic>
          </wp:inline>
        </w:drawing>
      </w:r>
    </w:p>
    <w:p w14:paraId="49F2F297" w14:textId="77777777" w:rsidR="00370FE5" w:rsidRDefault="00370FE5" w:rsidP="00370FE5">
      <w:pPr>
        <w:pStyle w:val="BodyTextL25"/>
        <w:rPr>
          <w:noProof/>
          <w:lang w:eastAsia="fr-CA"/>
        </w:rPr>
      </w:pPr>
      <w:r>
        <w:t>La première syntaxe ne précise pas sur quel disque créer le nouveau répertoire. Dans ce cas, le nouveau répertoire sera créé à la position courante de l’explorateur Windows.</w:t>
      </w:r>
      <w:r w:rsidRPr="00045693">
        <w:rPr>
          <w:noProof/>
          <w:lang w:eastAsia="fr-CA"/>
        </w:rPr>
        <w:t xml:space="preserve"> </w:t>
      </w:r>
      <w:r>
        <w:rPr>
          <w:noProof/>
          <w:lang w:eastAsia="fr-CA"/>
        </w:rPr>
        <w:t xml:space="preserve"> Dans la figure suivante, le NouveauRepertoire sera situé dans C:\Users\usager.</w:t>
      </w:r>
    </w:p>
    <w:p w14:paraId="49F2F298" w14:textId="77777777" w:rsidR="00370FE5" w:rsidRDefault="00370FE5" w:rsidP="00370FE5">
      <w:pPr>
        <w:pStyle w:val="BodyTextL25"/>
        <w:rPr>
          <w:noProof/>
          <w:lang w:eastAsia="fr-CA"/>
        </w:rPr>
      </w:pPr>
      <w:r>
        <w:rPr>
          <w:noProof/>
          <w:lang w:eastAsia="fr-CA"/>
        </w:rPr>
        <w:drawing>
          <wp:inline distT="0" distB="0" distL="0" distR="0" wp14:anchorId="49F2F2BE" wp14:editId="49F2F2BF">
            <wp:extent cx="3209925" cy="247650"/>
            <wp:effectExtent l="0" t="0" r="9525" b="0"/>
            <wp:docPr id="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209925" cy="247650"/>
                    </a:xfrm>
                    <a:prstGeom prst="rect">
                      <a:avLst/>
                    </a:prstGeom>
                  </pic:spPr>
                </pic:pic>
              </a:graphicData>
            </a:graphic>
          </wp:inline>
        </w:drawing>
      </w:r>
    </w:p>
    <w:p w14:paraId="49F2F299" w14:textId="77777777" w:rsidR="00370FE5" w:rsidRPr="00540567" w:rsidRDefault="00370FE5" w:rsidP="00370FE5">
      <w:pPr>
        <w:pStyle w:val="CMDOutput"/>
        <w:ind w:left="720"/>
        <w:rPr>
          <w:sz w:val="20"/>
        </w:rPr>
      </w:pPr>
      <w:r w:rsidRPr="00540567">
        <w:rPr>
          <w:sz w:val="20"/>
        </w:rPr>
        <w:t>MKDIR [drive:]path</w:t>
      </w:r>
    </w:p>
    <w:p w14:paraId="49F2F29A" w14:textId="77777777" w:rsidR="00370FE5" w:rsidRDefault="00370FE5" w:rsidP="00370FE5">
      <w:pPr>
        <w:pStyle w:val="BodyTextL25"/>
      </w:pPr>
      <w:r>
        <w:t>La commande MKDIR n’a que deux variantes. La commande ATTRIB possède au moins 12 variantes.</w:t>
      </w:r>
    </w:p>
    <w:p w14:paraId="49F2F29B" w14:textId="77777777" w:rsidR="00370FE5" w:rsidRDefault="00370FE5" w:rsidP="00370FE5">
      <w:pPr>
        <w:pStyle w:val="BodyTextL25"/>
      </w:pPr>
      <w:r>
        <w:rPr>
          <w:noProof/>
          <w:lang w:eastAsia="fr-CA"/>
        </w:rPr>
        <w:drawing>
          <wp:inline distT="0" distB="0" distL="0" distR="0" wp14:anchorId="49F2F2C0" wp14:editId="49F2F2C1">
            <wp:extent cx="6400800" cy="302344"/>
            <wp:effectExtent l="19050" t="0" r="0"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400800" cy="302344"/>
                    </a:xfrm>
                    <a:prstGeom prst="rect">
                      <a:avLst/>
                    </a:prstGeom>
                    <a:noFill/>
                    <a:ln w="9525">
                      <a:noFill/>
                      <a:miter lim="800000"/>
                      <a:headEnd/>
                      <a:tailEnd/>
                    </a:ln>
                  </pic:spPr>
                </pic:pic>
              </a:graphicData>
            </a:graphic>
          </wp:inline>
        </w:drawing>
      </w:r>
    </w:p>
    <w:p w14:paraId="49F2F29C" w14:textId="77777777" w:rsidR="00370FE5" w:rsidRDefault="00370FE5" w:rsidP="00370FE5">
      <w:pPr>
        <w:pStyle w:val="BodyTextL25"/>
      </w:pPr>
      <w:r>
        <w:t>Pour résumer toutes les possibilités d’une commande, il existe une convention d’écriture.</w:t>
      </w:r>
    </w:p>
    <w:p w14:paraId="49F2F29D" w14:textId="77777777" w:rsidR="00370FE5" w:rsidRDefault="00370FE5" w:rsidP="00370FE5">
      <w:pPr>
        <w:pStyle w:val="BodyTextL25"/>
      </w:pPr>
      <w:r>
        <w:t>Comment s’y retrouver?</w:t>
      </w:r>
    </w:p>
    <w:p w14:paraId="49F2F29E" w14:textId="77777777" w:rsidR="00370FE5" w:rsidRDefault="00370FE5" w:rsidP="00370FE5">
      <w:pPr>
        <w:pStyle w:val="BodyTextL25"/>
      </w:pPr>
      <w:r>
        <w:t>Voici quelques règles de syntaxe, conventions dans la plupart des langages.</w:t>
      </w:r>
    </w:p>
    <w:p w14:paraId="49F2F29F" w14:textId="77777777" w:rsidR="00370FE5" w:rsidRPr="003B5648" w:rsidRDefault="00370FE5" w:rsidP="00370FE5">
      <w:pPr>
        <w:pStyle w:val="SubStepNum"/>
        <w:numPr>
          <w:ilvl w:val="3"/>
          <w:numId w:val="12"/>
        </w:numPr>
      </w:pPr>
      <w:r>
        <w:rPr>
          <w:rFonts w:eastAsia="Times New Roman" w:cs="Arial"/>
          <w:szCs w:val="20"/>
          <w:lang w:eastAsia="fr-CA"/>
        </w:rPr>
        <w:t>Caractères gras (ou majuscules) : commande que vous devez entrer exactement. Ce sont des mots réservés du langage.</w:t>
      </w:r>
    </w:p>
    <w:p w14:paraId="49F2F2A0" w14:textId="77777777" w:rsidR="00370FE5" w:rsidRPr="00540567" w:rsidRDefault="00370FE5" w:rsidP="00370FE5">
      <w:pPr>
        <w:pStyle w:val="SubStepNum"/>
        <w:numPr>
          <w:ilvl w:val="3"/>
          <w:numId w:val="12"/>
        </w:numPr>
      </w:pPr>
      <w:r>
        <w:t xml:space="preserve">Entre crochets </w:t>
      </w:r>
      <w:r w:rsidRPr="00B90CBD">
        <w:rPr>
          <w:rFonts w:eastAsia="Times New Roman" w:cs="Arial"/>
          <w:szCs w:val="20"/>
          <w:lang w:eastAsia="fr-CA"/>
        </w:rPr>
        <w:t>[  ]</w:t>
      </w:r>
      <w:r>
        <w:rPr>
          <w:rFonts w:eastAsia="Times New Roman" w:cs="Arial"/>
          <w:szCs w:val="20"/>
          <w:lang w:eastAsia="fr-CA"/>
        </w:rPr>
        <w:t xml:space="preserve"> :  signifie </w:t>
      </w:r>
      <w:r w:rsidRPr="003B5648">
        <w:rPr>
          <w:rFonts w:eastAsia="Times New Roman" w:cs="Arial"/>
          <w:szCs w:val="20"/>
          <w:highlight w:val="cyan"/>
          <w:lang w:eastAsia="fr-CA"/>
        </w:rPr>
        <w:t>optionnel</w:t>
      </w:r>
      <w:r>
        <w:rPr>
          <w:rFonts w:eastAsia="Times New Roman" w:cs="Arial"/>
          <w:szCs w:val="20"/>
          <w:lang w:eastAsia="fr-CA"/>
        </w:rPr>
        <w:t xml:space="preserve">, c’est-à-dire que </w:t>
      </w:r>
      <w:r w:rsidRPr="003B5648">
        <w:rPr>
          <w:rFonts w:eastAsia="Times New Roman" w:cs="Arial"/>
          <w:szCs w:val="20"/>
          <w:highlight w:val="cyan"/>
          <w:lang w:eastAsia="fr-CA"/>
        </w:rPr>
        <w:t>drive :</w:t>
      </w:r>
      <w:r>
        <w:rPr>
          <w:rFonts w:eastAsia="Times New Roman" w:cs="Arial"/>
          <w:szCs w:val="20"/>
          <w:lang w:eastAsia="fr-CA"/>
        </w:rPr>
        <w:t xml:space="preserve"> n’est pas requis, mais s’il est ajouté, la commande effectuera l’action.</w:t>
      </w:r>
    </w:p>
    <w:p w14:paraId="49F2F2A1" w14:textId="77777777" w:rsidR="00370FE5" w:rsidRPr="00540567" w:rsidRDefault="00370FE5" w:rsidP="00370FE5">
      <w:pPr>
        <w:pStyle w:val="CMDOutput"/>
        <w:ind w:left="720"/>
        <w:rPr>
          <w:sz w:val="20"/>
        </w:rPr>
      </w:pPr>
      <w:r>
        <w:rPr>
          <w:rFonts w:ascii="Arial" w:hAnsi="Arial" w:cs="Arial"/>
        </w:rPr>
        <w:t xml:space="preserve">        </w:t>
      </w:r>
      <w:r w:rsidRPr="00540567">
        <w:rPr>
          <w:rFonts w:ascii="Arial" w:hAnsi="Arial" w:cs="Arial"/>
        </w:rPr>
        <w:t xml:space="preserve">Exemple  </w:t>
      </w:r>
      <w:r w:rsidRPr="00540567">
        <w:rPr>
          <w:sz w:val="20"/>
        </w:rPr>
        <w:t>MKDIR [drive:]path</w:t>
      </w:r>
    </w:p>
    <w:p w14:paraId="49F2F2A2" w14:textId="77777777" w:rsidR="00370FE5" w:rsidRDefault="00370FE5" w:rsidP="00370FE5">
      <w:pPr>
        <w:pStyle w:val="SubStepNum"/>
        <w:numPr>
          <w:ilvl w:val="0"/>
          <w:numId w:val="0"/>
        </w:numPr>
        <w:ind w:left="1080"/>
        <w:rPr>
          <w:rFonts w:eastAsia="Times New Roman" w:cs="Arial"/>
          <w:szCs w:val="20"/>
          <w:lang w:eastAsia="fr-CA"/>
        </w:rPr>
      </w:pPr>
      <w:r>
        <w:t xml:space="preserve">Si plusieurs choix son possibles  ,il sont séparés par la barre verticale </w:t>
      </w:r>
      <w:r w:rsidRPr="003B5648">
        <w:rPr>
          <w:rFonts w:eastAsia="Times New Roman" w:cs="Arial"/>
          <w:szCs w:val="20"/>
          <w:lang w:eastAsia="fr-CA"/>
        </w:rPr>
        <w:t>[  choix1   |  choix2   | … ]</w:t>
      </w:r>
      <w:r>
        <w:rPr>
          <w:rFonts w:eastAsia="Times New Roman" w:cs="Arial"/>
          <w:szCs w:val="20"/>
          <w:lang w:eastAsia="fr-CA"/>
        </w:rPr>
        <w:t xml:space="preserve"> proposent diverses options à choisir.</w:t>
      </w:r>
    </w:p>
    <w:p w14:paraId="49F2F2A3" w14:textId="77777777" w:rsidR="00370FE5" w:rsidRDefault="00370FE5" w:rsidP="00370FE5">
      <w:pPr>
        <w:pStyle w:val="SubStepNum"/>
        <w:numPr>
          <w:ilvl w:val="0"/>
          <w:numId w:val="0"/>
        </w:numPr>
        <w:ind w:left="1080"/>
        <w:rPr>
          <w:rFonts w:eastAsia="Times New Roman" w:cs="Arial"/>
          <w:szCs w:val="20"/>
          <w:lang w:eastAsia="fr-CA"/>
        </w:rPr>
      </w:pPr>
      <w:r>
        <w:rPr>
          <w:rFonts w:eastAsia="Times New Roman" w:cs="Arial"/>
          <w:szCs w:val="20"/>
          <w:lang w:eastAsia="fr-CA"/>
        </w:rPr>
        <w:t xml:space="preserve">Parfois </w:t>
      </w:r>
      <w:r w:rsidRPr="003B5648">
        <w:rPr>
          <w:rFonts w:eastAsia="Times New Roman" w:cs="Arial"/>
          <w:szCs w:val="20"/>
          <w:lang w:eastAsia="fr-CA"/>
        </w:rPr>
        <w:t xml:space="preserve">un des </w:t>
      </w:r>
      <w:r w:rsidRPr="003B5648">
        <w:rPr>
          <w:rFonts w:eastAsia="Times New Roman" w:cs="Arial"/>
          <w:szCs w:val="20"/>
          <w:highlight w:val="cyan"/>
          <w:lang w:eastAsia="fr-CA"/>
        </w:rPr>
        <w:t>choix est souligné</w:t>
      </w:r>
      <w:r w:rsidRPr="003B5648">
        <w:rPr>
          <w:rFonts w:eastAsia="Times New Roman" w:cs="Arial"/>
          <w:szCs w:val="20"/>
          <w:lang w:eastAsia="fr-CA"/>
        </w:rPr>
        <w:t>, il s’agit</w:t>
      </w:r>
      <w:r>
        <w:rPr>
          <w:rFonts w:eastAsia="Times New Roman" w:cs="Arial"/>
          <w:szCs w:val="20"/>
          <w:lang w:eastAsia="fr-CA"/>
        </w:rPr>
        <w:t xml:space="preserve"> alors</w:t>
      </w:r>
      <w:r w:rsidRPr="003B5648">
        <w:rPr>
          <w:rFonts w:eastAsia="Times New Roman" w:cs="Arial"/>
          <w:szCs w:val="20"/>
          <w:lang w:eastAsia="fr-CA"/>
        </w:rPr>
        <w:t xml:space="preserve"> d’une valeur par défaut. </w:t>
      </w:r>
    </w:p>
    <w:p w14:paraId="49F2F2A4" w14:textId="77777777" w:rsidR="00370FE5" w:rsidRDefault="00370FE5" w:rsidP="00370FE5">
      <w:pPr>
        <w:pStyle w:val="SubStepNum"/>
        <w:numPr>
          <w:ilvl w:val="0"/>
          <w:numId w:val="0"/>
        </w:numPr>
        <w:ind w:left="1080"/>
        <w:rPr>
          <w:rFonts w:cs="Arial"/>
        </w:rPr>
      </w:pPr>
      <w:r w:rsidRPr="003B5648">
        <w:rPr>
          <w:rFonts w:eastAsia="Times New Roman" w:cs="Arial"/>
          <w:szCs w:val="20"/>
          <w:lang w:eastAsia="fr-CA"/>
        </w:rPr>
        <w:t xml:space="preserve">La figure précédente </w:t>
      </w:r>
      <w:r>
        <w:rPr>
          <w:rFonts w:eastAsia="Times New Roman" w:cs="Arial"/>
          <w:szCs w:val="20"/>
          <w:lang w:eastAsia="fr-CA"/>
        </w:rPr>
        <w:t xml:space="preserve">montre que </w:t>
      </w:r>
      <w:r w:rsidRPr="003B5648">
        <w:rPr>
          <w:rFonts w:eastAsia="Times New Roman" w:cs="Arial"/>
          <w:szCs w:val="20"/>
          <w:lang w:eastAsia="fr-CA"/>
        </w:rPr>
        <w:t xml:space="preserve">la commande ATTRIB </w:t>
      </w:r>
      <w:r>
        <w:rPr>
          <w:rFonts w:eastAsia="Times New Roman" w:cs="Arial"/>
          <w:szCs w:val="20"/>
          <w:lang w:eastAsia="fr-CA"/>
        </w:rPr>
        <w:t>offre plusieurs options</w:t>
      </w:r>
      <w:r w:rsidRPr="003B5648">
        <w:rPr>
          <w:rFonts w:eastAsia="Times New Roman" w:cs="Arial"/>
          <w:szCs w:val="20"/>
          <w:lang w:eastAsia="fr-CA"/>
        </w:rPr>
        <w:t>.</w:t>
      </w:r>
      <w:r>
        <w:rPr>
          <w:rFonts w:cs="Arial"/>
        </w:rPr>
        <w:t xml:space="preserve"> </w:t>
      </w:r>
    </w:p>
    <w:p w14:paraId="49F2F2A5" w14:textId="77777777" w:rsidR="00370FE5" w:rsidRDefault="00370FE5" w:rsidP="00370FE5">
      <w:pPr>
        <w:pStyle w:val="SubStepNum"/>
        <w:numPr>
          <w:ilvl w:val="0"/>
          <w:numId w:val="0"/>
        </w:numPr>
        <w:ind w:left="1080"/>
      </w:pPr>
      <w:r w:rsidRPr="003B5648">
        <w:rPr>
          <w:rFonts w:cs="Arial"/>
        </w:rPr>
        <w:t xml:space="preserve">Exemple  </w:t>
      </w:r>
      <w:r w:rsidRPr="003B5648">
        <w:rPr>
          <w:rFonts w:ascii="Courier New" w:hAnsi="Courier New" w:cs="Courier New"/>
        </w:rPr>
        <w:t>ATTRIB [+</w:t>
      </w:r>
      <w:r>
        <w:rPr>
          <w:rFonts w:ascii="Courier New" w:hAnsi="Courier New" w:cs="Courier New"/>
        </w:rPr>
        <w:t>R</w:t>
      </w:r>
      <w:r w:rsidRPr="003B5648">
        <w:rPr>
          <w:rFonts w:ascii="Courier New" w:hAnsi="Courier New" w:cs="Courier New"/>
        </w:rPr>
        <w:t xml:space="preserve"> </w:t>
      </w:r>
      <w:r w:rsidRPr="003B5648">
        <w:rPr>
          <w:rFonts w:eastAsia="Times New Roman" w:cs="Arial"/>
          <w:szCs w:val="20"/>
          <w:lang w:eastAsia="fr-CA"/>
        </w:rPr>
        <w:t xml:space="preserve">|  </w:t>
      </w:r>
      <w:r w:rsidRPr="003B5648">
        <w:rPr>
          <w:rFonts w:ascii="Courier New" w:eastAsia="Times New Roman" w:hAnsi="Courier New" w:cs="Courier New"/>
          <w:szCs w:val="20"/>
          <w:lang w:eastAsia="fr-CA"/>
        </w:rPr>
        <w:t>-</w:t>
      </w:r>
      <w:r>
        <w:rPr>
          <w:rFonts w:ascii="Courier New" w:eastAsia="Times New Roman" w:hAnsi="Courier New" w:cs="Courier New"/>
          <w:szCs w:val="20"/>
          <w:lang w:eastAsia="fr-CA"/>
        </w:rPr>
        <w:t>R</w:t>
      </w:r>
      <w:r w:rsidRPr="003B5648">
        <w:rPr>
          <w:rFonts w:ascii="Courier New" w:hAnsi="Courier New" w:cs="Courier New"/>
        </w:rPr>
        <w:t xml:space="preserve"> ]</w:t>
      </w:r>
      <w:r>
        <w:rPr>
          <w:rFonts w:ascii="Courier New" w:hAnsi="Courier New" w:cs="Courier New"/>
        </w:rPr>
        <w:t xml:space="preserve"> </w:t>
      </w:r>
      <w:r w:rsidRPr="003B5648">
        <w:t>signifie que la commande ATTRIB accepte l’</w:t>
      </w:r>
      <w:r>
        <w:t>option +R</w:t>
      </w:r>
      <w:r w:rsidRPr="003B5648">
        <w:t xml:space="preserve"> ou </w:t>
      </w:r>
      <w:r>
        <w:t xml:space="preserve">-R. </w:t>
      </w:r>
    </w:p>
    <w:p w14:paraId="49F2F2A6" w14:textId="77777777" w:rsidR="00370FE5" w:rsidRDefault="00370FE5" w:rsidP="00370FE5">
      <w:pPr>
        <w:pStyle w:val="BodyTextL25"/>
      </w:pPr>
      <w:r>
        <w:t>Exercice</w:t>
      </w:r>
    </w:p>
    <w:p w14:paraId="49F2F2A7" w14:textId="77777777" w:rsidR="00370FE5" w:rsidRDefault="00370FE5" w:rsidP="00370FE5">
      <w:pPr>
        <w:pStyle w:val="SubStepNum"/>
        <w:numPr>
          <w:ilvl w:val="0"/>
          <w:numId w:val="0"/>
        </w:numPr>
        <w:ind w:left="1080"/>
        <w:rPr>
          <w:rFonts w:ascii="Courier New" w:hAnsi="Courier New" w:cs="Courier New"/>
        </w:rPr>
      </w:pPr>
    </w:p>
    <w:p w14:paraId="49F2F2A8" w14:textId="77777777" w:rsidR="00370FE5" w:rsidRDefault="00370FE5" w:rsidP="00370FE5">
      <w:pPr>
        <w:pStyle w:val="SubStepNum"/>
        <w:numPr>
          <w:ilvl w:val="0"/>
          <w:numId w:val="0"/>
        </w:numPr>
        <w:ind w:left="1080"/>
        <w:rPr>
          <w:rFonts w:cs="Arial"/>
        </w:rPr>
      </w:pPr>
      <w:r w:rsidRPr="00540567">
        <w:rPr>
          <w:rFonts w:cs="Arial"/>
        </w:rPr>
        <w:t>Par exemple</w:t>
      </w:r>
      <w:r>
        <w:rPr>
          <w:rFonts w:ascii="Courier New" w:hAnsi="Courier New" w:cs="Courier New"/>
        </w:rPr>
        <w:t xml:space="preserve">, </w:t>
      </w:r>
      <w:r w:rsidRPr="00540567">
        <w:rPr>
          <w:rFonts w:ascii="Courier New" w:hAnsi="Courier New" w:cs="Courier New"/>
          <w:highlight w:val="cyan"/>
        </w:rPr>
        <w:t>ATTRIB +H NouveauRepertoire</w:t>
      </w:r>
      <w:r>
        <w:rPr>
          <w:rFonts w:ascii="Courier New" w:hAnsi="Courier New" w:cs="Courier New"/>
        </w:rPr>
        <w:t xml:space="preserve"> </w:t>
      </w:r>
      <w:r>
        <w:rPr>
          <w:rFonts w:cs="Arial"/>
        </w:rPr>
        <w:t xml:space="preserve">cache (hidden) le sous-répertoire </w:t>
      </w:r>
      <w:r w:rsidRPr="00540567">
        <w:rPr>
          <w:rFonts w:ascii="Courier New" w:hAnsi="Courier New" w:cs="Courier New"/>
          <w:highlight w:val="cyan"/>
        </w:rPr>
        <w:t>NouveauRepertoire</w:t>
      </w:r>
      <w:r>
        <w:rPr>
          <w:rFonts w:cs="Arial"/>
        </w:rPr>
        <w:t xml:space="preserve"> . L’explorateur de fichier n’affichera plus ce répertoire. Il est toujours présent mais caché. Cette propriété de cacher des répertoires ou fichiers est une mesure préventive pour éviter des actions non désirées des utilisateurs courants..</w:t>
      </w:r>
      <w:r>
        <w:rPr>
          <w:rFonts w:cs="Arial"/>
        </w:rPr>
        <w:br w:type="page"/>
      </w:r>
    </w:p>
    <w:p w14:paraId="49F2F2A9" w14:textId="77777777" w:rsidR="00370FE5" w:rsidRDefault="00370FE5" w:rsidP="00370FE5">
      <w:pPr>
        <w:pStyle w:val="SubStepNum"/>
        <w:numPr>
          <w:ilvl w:val="0"/>
          <w:numId w:val="0"/>
        </w:numPr>
        <w:ind w:left="1080"/>
        <w:rPr>
          <w:rFonts w:cs="Arial"/>
        </w:rPr>
      </w:pPr>
      <w:r>
        <w:rPr>
          <w:noProof/>
          <w:lang w:eastAsia="fr-CA"/>
        </w:rPr>
        <w:lastRenderedPageBreak/>
        <w:drawing>
          <wp:anchor distT="0" distB="0" distL="114300" distR="114300" simplePos="0" relativeHeight="251659264" behindDoc="0" locked="0" layoutInCell="1" allowOverlap="1" wp14:anchorId="49F2F2C2" wp14:editId="49F2F2C3">
            <wp:simplePos x="0" y="0"/>
            <wp:positionH relativeFrom="column">
              <wp:posOffset>4276090</wp:posOffset>
            </wp:positionH>
            <wp:positionV relativeFrom="paragraph">
              <wp:posOffset>19685</wp:posOffset>
            </wp:positionV>
            <wp:extent cx="2486025" cy="1400175"/>
            <wp:effectExtent l="0" t="0" r="0" b="0"/>
            <wp:wrapThrough wrapText="bothSides">
              <wp:wrapPolygon edited="0">
                <wp:start x="0" y="0"/>
                <wp:lineTo x="0" y="21453"/>
                <wp:lineTo x="21517" y="21453"/>
                <wp:lineTo x="21517" y="0"/>
                <wp:lineTo x="0" y="0"/>
              </wp:wrapPolygon>
            </wp:wrapThrough>
            <wp:docPr id="1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6025" cy="1400175"/>
                    </a:xfrm>
                    <a:prstGeom prst="rect">
                      <a:avLst/>
                    </a:prstGeom>
                  </pic:spPr>
                </pic:pic>
              </a:graphicData>
            </a:graphic>
          </wp:anchor>
        </w:drawing>
      </w:r>
      <w:r>
        <w:rPr>
          <w:rFonts w:cs="Arial"/>
        </w:rPr>
        <w:t xml:space="preserve">Essayez ceci </w:t>
      </w:r>
    </w:p>
    <w:p w14:paraId="49F2F2AA" w14:textId="77777777" w:rsidR="00370FE5" w:rsidRDefault="00370FE5" w:rsidP="00370FE5">
      <w:pPr>
        <w:pStyle w:val="SubStepNum"/>
        <w:numPr>
          <w:ilvl w:val="0"/>
          <w:numId w:val="16"/>
        </w:numPr>
        <w:rPr>
          <w:rFonts w:cs="Arial"/>
        </w:rPr>
      </w:pPr>
      <w:r>
        <w:rPr>
          <w:rFonts w:cs="Arial"/>
        </w:rPr>
        <w:t xml:space="preserve">Créer le sous-répertoire  </w:t>
      </w:r>
      <w:r w:rsidRPr="00540567">
        <w:rPr>
          <w:rFonts w:ascii="Courier New" w:hAnsi="Courier New" w:cs="Courier New"/>
          <w:highlight w:val="cyan"/>
        </w:rPr>
        <w:t>MKDIR NouveauRepertoire</w:t>
      </w:r>
      <w:r>
        <w:t xml:space="preserve">  </w:t>
      </w:r>
    </w:p>
    <w:p w14:paraId="49F2F2AB" w14:textId="77777777" w:rsidR="00370FE5" w:rsidRDefault="00370FE5" w:rsidP="00370FE5">
      <w:pPr>
        <w:pStyle w:val="SubStepNum"/>
        <w:numPr>
          <w:ilvl w:val="0"/>
          <w:numId w:val="16"/>
        </w:numPr>
        <w:rPr>
          <w:rFonts w:cs="Arial"/>
        </w:rPr>
      </w:pPr>
      <w:r>
        <w:rPr>
          <w:rFonts w:cs="Arial"/>
        </w:rPr>
        <w:t xml:space="preserve"> Affichez le sous-répertoire dans l’explorateur Windows </w:t>
      </w:r>
    </w:p>
    <w:p w14:paraId="49F2F2AC" w14:textId="77777777" w:rsidR="00370FE5" w:rsidRDefault="00370FE5" w:rsidP="00370FE5">
      <w:pPr>
        <w:pStyle w:val="SubStepNum"/>
        <w:numPr>
          <w:ilvl w:val="0"/>
          <w:numId w:val="0"/>
        </w:numPr>
        <w:ind w:left="1440"/>
        <w:rPr>
          <w:rFonts w:cs="Arial"/>
        </w:rPr>
      </w:pPr>
    </w:p>
    <w:p w14:paraId="49F2F2AD" w14:textId="77777777" w:rsidR="00370FE5" w:rsidRDefault="00370FE5" w:rsidP="00370FE5">
      <w:pPr>
        <w:pStyle w:val="SubStepNum"/>
        <w:numPr>
          <w:ilvl w:val="0"/>
          <w:numId w:val="0"/>
        </w:numPr>
        <w:ind w:left="1440"/>
        <w:rPr>
          <w:rFonts w:cs="Arial"/>
        </w:rPr>
      </w:pPr>
    </w:p>
    <w:p w14:paraId="49F2F2AE" w14:textId="77777777" w:rsidR="00370FE5" w:rsidRDefault="00370FE5" w:rsidP="00370FE5">
      <w:pPr>
        <w:pStyle w:val="SubStepNum"/>
        <w:numPr>
          <w:ilvl w:val="0"/>
          <w:numId w:val="0"/>
        </w:numPr>
        <w:ind w:left="1440"/>
        <w:rPr>
          <w:rFonts w:cs="Arial"/>
        </w:rPr>
      </w:pPr>
    </w:p>
    <w:p w14:paraId="49F2F2AF" w14:textId="77777777" w:rsidR="00370FE5" w:rsidRDefault="00370FE5" w:rsidP="00370FE5">
      <w:pPr>
        <w:pStyle w:val="SubStepNum"/>
        <w:numPr>
          <w:ilvl w:val="0"/>
          <w:numId w:val="0"/>
        </w:numPr>
        <w:ind w:left="1440"/>
        <w:rPr>
          <w:rFonts w:cs="Arial"/>
        </w:rPr>
      </w:pPr>
    </w:p>
    <w:p w14:paraId="49F2F2B0" w14:textId="77777777" w:rsidR="00370FE5" w:rsidRDefault="00370FE5" w:rsidP="00370FE5">
      <w:pPr>
        <w:pStyle w:val="SubStepNum"/>
        <w:numPr>
          <w:ilvl w:val="0"/>
          <w:numId w:val="16"/>
        </w:numPr>
        <w:rPr>
          <w:rFonts w:cs="Arial"/>
        </w:rPr>
      </w:pPr>
      <w:r>
        <w:rPr>
          <w:noProof/>
          <w:lang w:eastAsia="fr-CA"/>
        </w:rPr>
        <w:drawing>
          <wp:anchor distT="0" distB="0" distL="114300" distR="114300" simplePos="0" relativeHeight="251660288" behindDoc="0" locked="0" layoutInCell="1" allowOverlap="1" wp14:anchorId="49F2F2C4" wp14:editId="49F2F2C5">
            <wp:simplePos x="0" y="0"/>
            <wp:positionH relativeFrom="column">
              <wp:posOffset>4463415</wp:posOffset>
            </wp:positionH>
            <wp:positionV relativeFrom="paragraph">
              <wp:posOffset>85138</wp:posOffset>
            </wp:positionV>
            <wp:extent cx="2495550" cy="1228725"/>
            <wp:effectExtent l="0" t="0" r="0" b="0"/>
            <wp:wrapThrough wrapText="bothSides">
              <wp:wrapPolygon edited="0">
                <wp:start x="0" y="0"/>
                <wp:lineTo x="0" y="21433"/>
                <wp:lineTo x="21435" y="21433"/>
                <wp:lineTo x="21435" y="0"/>
                <wp:lineTo x="0" y="0"/>
              </wp:wrapPolygon>
            </wp:wrapThrough>
            <wp:docPr id="1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95550" cy="1228725"/>
                    </a:xfrm>
                    <a:prstGeom prst="rect">
                      <a:avLst/>
                    </a:prstGeom>
                  </pic:spPr>
                </pic:pic>
              </a:graphicData>
            </a:graphic>
          </wp:anchor>
        </w:drawing>
      </w:r>
      <w:r>
        <w:rPr>
          <w:rFonts w:cs="Arial"/>
        </w:rPr>
        <w:t>Cachez le sous-répertoire</w:t>
      </w:r>
    </w:p>
    <w:p w14:paraId="49F2F2B1" w14:textId="77777777" w:rsidR="00370FE5" w:rsidRPr="00540567" w:rsidRDefault="00370FE5" w:rsidP="00370FE5">
      <w:pPr>
        <w:pStyle w:val="SubStepNum"/>
        <w:numPr>
          <w:ilvl w:val="0"/>
          <w:numId w:val="0"/>
        </w:numPr>
        <w:ind w:left="1440"/>
        <w:rPr>
          <w:rFonts w:cs="Arial"/>
          <w:highlight w:val="cyan"/>
        </w:rPr>
      </w:pPr>
      <w:r>
        <w:rPr>
          <w:rFonts w:ascii="Courier New" w:hAnsi="Courier New" w:cs="Courier New"/>
          <w:highlight w:val="cyan"/>
        </w:rPr>
        <w:t xml:space="preserve">      </w:t>
      </w:r>
      <w:r w:rsidRPr="00540567">
        <w:rPr>
          <w:rFonts w:ascii="Courier New" w:hAnsi="Courier New" w:cs="Courier New"/>
          <w:highlight w:val="cyan"/>
        </w:rPr>
        <w:t>ATTRIB +H NouveauRepertoire</w:t>
      </w:r>
    </w:p>
    <w:p w14:paraId="49F2F2B2" w14:textId="77777777" w:rsidR="00370FE5" w:rsidRDefault="00370FE5" w:rsidP="00370FE5">
      <w:pPr>
        <w:pStyle w:val="SubStepNum"/>
        <w:numPr>
          <w:ilvl w:val="0"/>
          <w:numId w:val="16"/>
        </w:numPr>
        <w:rPr>
          <w:rFonts w:cs="Arial"/>
        </w:rPr>
      </w:pPr>
      <w:r>
        <w:rPr>
          <w:rFonts w:cs="Arial"/>
        </w:rPr>
        <w:t xml:space="preserve">Vérifiez </w:t>
      </w:r>
    </w:p>
    <w:p w14:paraId="49F2F2B3" w14:textId="77777777" w:rsidR="00370FE5" w:rsidRDefault="00370FE5" w:rsidP="00370FE5">
      <w:pPr>
        <w:pStyle w:val="SubStepNum"/>
        <w:numPr>
          <w:ilvl w:val="0"/>
          <w:numId w:val="0"/>
        </w:numPr>
        <w:ind w:left="1080" w:hanging="360"/>
        <w:rPr>
          <w:rFonts w:cs="Arial"/>
        </w:rPr>
      </w:pPr>
    </w:p>
    <w:p w14:paraId="49F2F2B4" w14:textId="77777777" w:rsidR="00370FE5" w:rsidRDefault="00370FE5" w:rsidP="00370FE5">
      <w:pPr>
        <w:pStyle w:val="SubStepNum"/>
        <w:numPr>
          <w:ilvl w:val="0"/>
          <w:numId w:val="0"/>
        </w:numPr>
        <w:ind w:left="1080" w:hanging="360"/>
        <w:rPr>
          <w:rFonts w:cs="Arial"/>
        </w:rPr>
      </w:pPr>
    </w:p>
    <w:p w14:paraId="49F2F2B5" w14:textId="77777777" w:rsidR="00370FE5" w:rsidRDefault="00370FE5" w:rsidP="00370FE5">
      <w:pPr>
        <w:pStyle w:val="SubStepNum"/>
        <w:numPr>
          <w:ilvl w:val="0"/>
          <w:numId w:val="16"/>
        </w:numPr>
        <w:rPr>
          <w:rFonts w:cs="Arial"/>
        </w:rPr>
      </w:pPr>
      <w:r>
        <w:rPr>
          <w:rFonts w:cs="Arial"/>
        </w:rPr>
        <w:t xml:space="preserve"> Faire apparaître à nouveau le sous-répertoire</w:t>
      </w:r>
    </w:p>
    <w:p w14:paraId="49F2F2B6" w14:textId="77777777" w:rsidR="00370FE5" w:rsidRPr="00540567" w:rsidRDefault="00370FE5" w:rsidP="00370FE5">
      <w:pPr>
        <w:pStyle w:val="SubStepNum"/>
        <w:numPr>
          <w:ilvl w:val="0"/>
          <w:numId w:val="0"/>
        </w:numPr>
        <w:ind w:left="1440"/>
        <w:rPr>
          <w:rFonts w:cs="Arial"/>
          <w:highlight w:val="cyan"/>
        </w:rPr>
      </w:pPr>
      <w:r>
        <w:rPr>
          <w:rFonts w:ascii="Courier New" w:hAnsi="Courier New" w:cs="Courier New"/>
          <w:highlight w:val="cyan"/>
        </w:rPr>
        <w:t xml:space="preserve">       </w:t>
      </w:r>
      <w:r w:rsidRPr="00540567">
        <w:rPr>
          <w:rFonts w:ascii="Courier New" w:hAnsi="Courier New" w:cs="Courier New"/>
          <w:highlight w:val="cyan"/>
        </w:rPr>
        <w:t xml:space="preserve">ATTRIB </w:t>
      </w:r>
      <w:r>
        <w:rPr>
          <w:rFonts w:ascii="Courier New" w:hAnsi="Courier New" w:cs="Courier New"/>
          <w:highlight w:val="cyan"/>
        </w:rPr>
        <w:t>-</w:t>
      </w:r>
      <w:r w:rsidRPr="00540567">
        <w:rPr>
          <w:rFonts w:ascii="Courier New" w:hAnsi="Courier New" w:cs="Courier New"/>
          <w:highlight w:val="cyan"/>
        </w:rPr>
        <w:t>H NouveauRepertoire</w:t>
      </w:r>
    </w:p>
    <w:sectPr w:rsidR="00370FE5" w:rsidRPr="00540567" w:rsidSect="00386746">
      <w:headerReference w:type="default" r:id="rId16"/>
      <w:footerReference w:type="default" r:id="rId17"/>
      <w:headerReference w:type="first" r:id="rId18"/>
      <w:footerReference w:type="first" r:id="rId19"/>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2F2CB" w14:textId="77777777" w:rsidR="00F558CE" w:rsidRDefault="00F558CE" w:rsidP="00710659">
      <w:pPr>
        <w:spacing w:after="0" w:line="240" w:lineRule="auto"/>
      </w:pPr>
      <w:r>
        <w:separator/>
      </w:r>
    </w:p>
    <w:p w14:paraId="49F2F2CC" w14:textId="77777777" w:rsidR="00F558CE" w:rsidRDefault="00F558CE"/>
  </w:endnote>
  <w:endnote w:type="continuationSeparator" w:id="0">
    <w:p w14:paraId="49F2F2CD" w14:textId="77777777" w:rsidR="00F558CE" w:rsidRDefault="00F558CE" w:rsidP="00710659">
      <w:pPr>
        <w:spacing w:after="0" w:line="240" w:lineRule="auto"/>
      </w:pPr>
      <w:r>
        <w:continuationSeparator/>
      </w:r>
    </w:p>
    <w:p w14:paraId="49F2F2CE" w14:textId="77777777" w:rsidR="00F558CE" w:rsidRDefault="00F558CE"/>
  </w:endnote>
  <w:endnote w:type="continuationNotice" w:id="1">
    <w:p w14:paraId="49F2F2CF" w14:textId="77777777" w:rsidR="00F558CE" w:rsidRDefault="00F558C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2F2D1" w14:textId="77777777" w:rsidR="00DC6871" w:rsidRPr="00882B63" w:rsidRDefault="00DC6871" w:rsidP="00E859E3">
    <w:pPr>
      <w:pStyle w:val="Pieddepage"/>
      <w:rPr>
        <w:szCs w:val="16"/>
      </w:rPr>
    </w:pPr>
    <w:r>
      <w:tab/>
    </w:r>
    <w:r w:rsidRPr="0090659A">
      <w:rPr>
        <w:szCs w:val="16"/>
      </w:rPr>
      <w:t xml:space="preserve">Page </w:t>
    </w:r>
    <w:r w:rsidR="00646AB0" w:rsidRPr="0090659A">
      <w:rPr>
        <w:b/>
        <w:szCs w:val="16"/>
      </w:rPr>
      <w:fldChar w:fldCharType="begin"/>
    </w:r>
    <w:r w:rsidRPr="0090659A">
      <w:rPr>
        <w:b/>
        <w:szCs w:val="16"/>
      </w:rPr>
      <w:instrText xml:space="preserve"> PAGE </w:instrText>
    </w:r>
    <w:r w:rsidR="00646AB0" w:rsidRPr="0090659A">
      <w:rPr>
        <w:b/>
        <w:szCs w:val="16"/>
      </w:rPr>
      <w:fldChar w:fldCharType="separate"/>
    </w:r>
    <w:r w:rsidR="008537B8">
      <w:rPr>
        <w:b/>
        <w:noProof/>
        <w:szCs w:val="16"/>
      </w:rPr>
      <w:t>11</w:t>
    </w:r>
    <w:r w:rsidR="00646AB0" w:rsidRPr="0090659A">
      <w:rPr>
        <w:b/>
        <w:szCs w:val="16"/>
      </w:rPr>
      <w:fldChar w:fldCharType="end"/>
    </w:r>
    <w:r w:rsidRPr="0090659A">
      <w:rPr>
        <w:szCs w:val="16"/>
      </w:rPr>
      <w:t xml:space="preserve"> </w:t>
    </w:r>
    <w:r>
      <w:rPr>
        <w:szCs w:val="16"/>
      </w:rPr>
      <w:t>de</w:t>
    </w:r>
    <w:r w:rsidRPr="0090659A">
      <w:rPr>
        <w:szCs w:val="16"/>
      </w:rPr>
      <w:t xml:space="preserve"> </w:t>
    </w:r>
    <w:r w:rsidR="00646AB0" w:rsidRPr="0090659A">
      <w:rPr>
        <w:b/>
        <w:szCs w:val="16"/>
      </w:rPr>
      <w:fldChar w:fldCharType="begin"/>
    </w:r>
    <w:r w:rsidRPr="0090659A">
      <w:rPr>
        <w:b/>
        <w:szCs w:val="16"/>
      </w:rPr>
      <w:instrText xml:space="preserve"> NUMPAGES  </w:instrText>
    </w:r>
    <w:r w:rsidR="00646AB0" w:rsidRPr="0090659A">
      <w:rPr>
        <w:b/>
        <w:szCs w:val="16"/>
      </w:rPr>
      <w:fldChar w:fldCharType="separate"/>
    </w:r>
    <w:r w:rsidR="008537B8">
      <w:rPr>
        <w:b/>
        <w:noProof/>
        <w:szCs w:val="16"/>
      </w:rPr>
      <w:t>11</w:t>
    </w:r>
    <w:r w:rsidR="00646AB0" w:rsidRPr="0090659A">
      <w:rPr>
        <w:b/>
        <w:szCs w:val="16"/>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2F2D3" w14:textId="77777777" w:rsidR="00DC6871" w:rsidRPr="00882B63" w:rsidRDefault="00DC6871" w:rsidP="00E859E3">
    <w:pPr>
      <w:pStyle w:val="Pieddepage"/>
      <w:rPr>
        <w:szCs w:val="16"/>
      </w:rPr>
    </w:pPr>
    <w:r>
      <w:tab/>
    </w:r>
    <w:r w:rsidRPr="0090659A">
      <w:rPr>
        <w:szCs w:val="16"/>
      </w:rPr>
      <w:t xml:space="preserve">Page </w:t>
    </w:r>
    <w:r w:rsidR="00646AB0" w:rsidRPr="0090659A">
      <w:rPr>
        <w:b/>
        <w:szCs w:val="16"/>
      </w:rPr>
      <w:fldChar w:fldCharType="begin"/>
    </w:r>
    <w:r w:rsidRPr="0090659A">
      <w:rPr>
        <w:b/>
        <w:szCs w:val="16"/>
      </w:rPr>
      <w:instrText xml:space="preserve"> PAGE </w:instrText>
    </w:r>
    <w:r w:rsidR="00646AB0" w:rsidRPr="0090659A">
      <w:rPr>
        <w:b/>
        <w:szCs w:val="16"/>
      </w:rPr>
      <w:fldChar w:fldCharType="separate"/>
    </w:r>
    <w:r w:rsidR="008537B8">
      <w:rPr>
        <w:b/>
        <w:noProof/>
        <w:szCs w:val="16"/>
      </w:rPr>
      <w:t>1</w:t>
    </w:r>
    <w:r w:rsidR="00646AB0" w:rsidRPr="0090659A">
      <w:rPr>
        <w:b/>
        <w:szCs w:val="16"/>
      </w:rPr>
      <w:fldChar w:fldCharType="end"/>
    </w:r>
    <w:r w:rsidRPr="0090659A">
      <w:rPr>
        <w:szCs w:val="16"/>
      </w:rPr>
      <w:t xml:space="preserve"> </w:t>
    </w:r>
    <w:r>
      <w:rPr>
        <w:szCs w:val="16"/>
      </w:rPr>
      <w:t>de</w:t>
    </w:r>
    <w:r w:rsidRPr="0090659A">
      <w:rPr>
        <w:szCs w:val="16"/>
      </w:rPr>
      <w:t xml:space="preserve"> </w:t>
    </w:r>
    <w:r w:rsidR="00646AB0" w:rsidRPr="0090659A">
      <w:rPr>
        <w:b/>
        <w:szCs w:val="16"/>
      </w:rPr>
      <w:fldChar w:fldCharType="begin"/>
    </w:r>
    <w:r w:rsidRPr="0090659A">
      <w:rPr>
        <w:b/>
        <w:szCs w:val="16"/>
      </w:rPr>
      <w:instrText xml:space="preserve"> NUMPAGES  </w:instrText>
    </w:r>
    <w:r w:rsidR="00646AB0" w:rsidRPr="0090659A">
      <w:rPr>
        <w:b/>
        <w:szCs w:val="16"/>
      </w:rPr>
      <w:fldChar w:fldCharType="separate"/>
    </w:r>
    <w:r w:rsidR="008537B8">
      <w:rPr>
        <w:b/>
        <w:noProof/>
        <w:szCs w:val="16"/>
      </w:rPr>
      <w:t>11</w:t>
    </w:r>
    <w:r w:rsidR="00646AB0" w:rsidRPr="0090659A">
      <w:rPr>
        <w:b/>
        <w:szCs w:val="16"/>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2F2C6" w14:textId="77777777" w:rsidR="00F558CE" w:rsidRDefault="00F558CE" w:rsidP="00710659">
      <w:pPr>
        <w:spacing w:after="0" w:line="240" w:lineRule="auto"/>
      </w:pPr>
      <w:r>
        <w:separator/>
      </w:r>
    </w:p>
    <w:p w14:paraId="49F2F2C7" w14:textId="77777777" w:rsidR="00F558CE" w:rsidRDefault="00F558CE"/>
  </w:footnote>
  <w:footnote w:type="continuationSeparator" w:id="0">
    <w:p w14:paraId="49F2F2C8" w14:textId="77777777" w:rsidR="00F558CE" w:rsidRDefault="00F558CE" w:rsidP="00710659">
      <w:pPr>
        <w:spacing w:after="0" w:line="240" w:lineRule="auto"/>
      </w:pPr>
      <w:r>
        <w:continuationSeparator/>
      </w:r>
    </w:p>
    <w:p w14:paraId="49F2F2C9" w14:textId="77777777" w:rsidR="00F558CE" w:rsidRDefault="00F558CE"/>
  </w:footnote>
  <w:footnote w:type="continuationNotice" w:id="1">
    <w:p w14:paraId="49F2F2CA" w14:textId="77777777" w:rsidR="00F558CE" w:rsidRDefault="00F558CE">
      <w:pPr>
        <w:spacing w:before="0" w:after="0" w:line="240" w:lineRule="auto"/>
      </w:pPr>
    </w:p>
  </w:footnote>
  <w:footnote w:id="2">
    <w:p w14:paraId="49F2F2D6" w14:textId="77777777" w:rsidR="00C5431A" w:rsidRDefault="00C5431A" w:rsidP="00C5431A">
      <w:pPr>
        <w:pStyle w:val="Notedebasdepage"/>
      </w:pPr>
      <w:r>
        <w:rPr>
          <w:rStyle w:val="Appelnotedebasdep"/>
        </w:rPr>
        <w:footnoteRef/>
      </w:r>
      <w:r>
        <w:t xml:space="preserve"> Lire   cd  point point</w:t>
      </w:r>
    </w:p>
  </w:footnote>
  <w:footnote w:id="3">
    <w:p w14:paraId="49F2F2D7" w14:textId="77777777" w:rsidR="00370FE5" w:rsidRDefault="00370FE5" w:rsidP="00370FE5">
      <w:pPr>
        <w:pStyle w:val="Notedebasdepage"/>
      </w:pPr>
      <w:r>
        <w:rPr>
          <w:rStyle w:val="Appelnotedebasdep"/>
        </w:rPr>
        <w:footnoteRef/>
      </w:r>
      <w:r>
        <w:t xml:space="preserve"> Nous considérons les mots commande et instruction comme synonyme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608902FA03D4C27A40EE65FF133EF42"/>
      </w:placeholder>
      <w:dataBinding w:prefixMappings="xmlns:ns0='http://purl.org/dc/elements/1.1/' xmlns:ns1='http://schemas.openxmlformats.org/package/2006/metadata/core-properties' " w:xpath="/ns1:coreProperties[1]/ns0:title[1]" w:storeItemID="{6C3C8BC8-F283-45AE-878A-BAB7291924A1}"/>
      <w:text/>
    </w:sdtPr>
    <w:sdtEndPr/>
    <w:sdtContent>
      <w:p w14:paraId="49F2F2D0" w14:textId="77DA2431" w:rsidR="00DC6871" w:rsidRPr="00396C59" w:rsidRDefault="003D3917" w:rsidP="008402F2">
        <w:pPr>
          <w:pStyle w:val="PageHead"/>
        </w:pPr>
        <w:r>
          <w:t>Exercice 7 – L’invite de commande Windows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2F2D2" w14:textId="77777777" w:rsidR="00DC6871" w:rsidRDefault="00DC6871" w:rsidP="006C3FCF">
    <w:pPr>
      <w:ind w:left="-288"/>
    </w:pPr>
    <w:r>
      <w:rPr>
        <w:noProof/>
        <w:lang w:eastAsia="fr-CA"/>
      </w:rPr>
      <w:drawing>
        <wp:inline distT="0" distB="0" distL="0" distR="0" wp14:anchorId="49F2F2D4" wp14:editId="49F2F2D5">
          <wp:extent cx="154305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_logo_cegep.gif"/>
                  <pic:cNvPicPr/>
                </pic:nvPicPr>
                <pic:blipFill>
                  <a:blip r:embed="rId1">
                    <a:extLst>
                      <a:ext uri="{28A0092B-C50C-407E-A947-70E740481C1C}">
                        <a14:useLocalDpi xmlns:a14="http://schemas.microsoft.com/office/drawing/2010/main" val="0"/>
                      </a:ext>
                    </a:extLst>
                  </a:blip>
                  <a:stretch>
                    <a:fillRect/>
                  </a:stretch>
                </pic:blipFill>
                <pic:spPr>
                  <a:xfrm>
                    <a:off x="0" y="0"/>
                    <a:ext cx="1543050" cy="5524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AA9A77E4"/>
    <w:styleLink w:val="LabList"/>
    <w:lvl w:ilvl="0">
      <w:start w:val="1"/>
      <w:numFmt w:val="none"/>
      <w:pStyle w:val="Titre1"/>
      <w:suff w:val="space"/>
      <w:lvlText w:val=""/>
      <w:lvlJc w:val="left"/>
      <w:pPr>
        <w:ind w:left="0" w:firstLine="0"/>
      </w:pPr>
      <w:rPr>
        <w:rFonts w:hint="default"/>
      </w:rPr>
    </w:lvl>
    <w:lvl w:ilvl="1">
      <w:start w:val="1"/>
      <w:numFmt w:val="decimal"/>
      <w:pStyle w:val="Titre2"/>
      <w:suff w:val="space"/>
      <w:lvlText w:val="Étape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4836E78"/>
    <w:multiLevelType w:val="hybridMultilevel"/>
    <w:tmpl w:val="557A9472"/>
    <w:lvl w:ilvl="0" w:tplc="FD80CD60">
      <w:start w:val="1"/>
      <w:numFmt w:val="lowerLetter"/>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7" w15:restartNumberingAfterBreak="0">
    <w:nsid w:val="79F73AFE"/>
    <w:multiLevelType w:val="multilevel"/>
    <w:tmpl w:val="C9AC60B0"/>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Titre1"/>
        <w:suff w:val="space"/>
        <w:lvlText w:val="Part %1:"/>
        <w:lvlJc w:val="left"/>
        <w:pPr>
          <w:ind w:left="0" w:firstLine="0"/>
        </w:pPr>
        <w:rPr>
          <w:rFonts w:hint="default"/>
        </w:rPr>
      </w:lvl>
    </w:lvlOverride>
    <w:lvlOverride w:ilvl="1">
      <w:lvl w:ilvl="1">
        <w:start w:val="1"/>
        <w:numFmt w:val="decimal"/>
        <w:pStyle w:val="Titre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Titre1"/>
        <w:suff w:val="space"/>
        <w:lvlText w:val="Part %1:"/>
        <w:lvlJc w:val="left"/>
        <w:pPr>
          <w:ind w:left="0" w:firstLine="0"/>
        </w:pPr>
        <w:rPr>
          <w:rFonts w:hint="default"/>
        </w:rPr>
      </w:lvl>
    </w:lvlOverride>
    <w:lvlOverride w:ilvl="1">
      <w:startOverride w:val="1"/>
      <w:lvl w:ilvl="1">
        <w:start w:val="1"/>
        <w:numFmt w:val="decimal"/>
        <w:pStyle w:val="Titre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lvl w:ilvl="0">
        <w:numFmt w:val="decimal"/>
        <w:pStyle w:val="Titre1"/>
        <w:lvlText w:val=""/>
        <w:lvlJc w:val="left"/>
      </w:lvl>
    </w:lvlOverride>
    <w:lvlOverride w:ilvl="1">
      <w:lvl w:ilvl="1">
        <w:numFmt w:val="decimal"/>
        <w:pStyle w:val="Titre2"/>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7"/>
    <w:lvlOverride w:ilvl="0">
      <w:lvl w:ilvl="0">
        <w:start w:val="1"/>
        <w:numFmt w:val="decimal"/>
        <w:pStyle w:val="PartHead"/>
        <w:suff w:val="space"/>
        <w:lvlText w:val="Partie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7"/>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defaultTabStop w:val="720"/>
  <w:hyphenationZone w:val="425"/>
  <w:drawingGridHorizontalSpacing w:val="110"/>
  <w:displayHorizontalDrawingGridEvery w:val="2"/>
  <w:characterSpacingControl w:val="doNotCompress"/>
  <w:hdrShapeDefaults>
    <o:shapedefaults v:ext="edit" spidmax="1740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2C1C37"/>
    <w:rsid w:val="00001BDF"/>
    <w:rsid w:val="00002261"/>
    <w:rsid w:val="0000380F"/>
    <w:rsid w:val="00004175"/>
    <w:rsid w:val="00004512"/>
    <w:rsid w:val="000059C9"/>
    <w:rsid w:val="00005E74"/>
    <w:rsid w:val="00012C22"/>
    <w:rsid w:val="00015242"/>
    <w:rsid w:val="00015B35"/>
    <w:rsid w:val="000160F7"/>
    <w:rsid w:val="00016D5B"/>
    <w:rsid w:val="00016F30"/>
    <w:rsid w:val="0002047C"/>
    <w:rsid w:val="00020CB0"/>
    <w:rsid w:val="00021B9A"/>
    <w:rsid w:val="00021E53"/>
    <w:rsid w:val="000224EB"/>
    <w:rsid w:val="000239A7"/>
    <w:rsid w:val="000240E1"/>
    <w:rsid w:val="000242D6"/>
    <w:rsid w:val="00024EE5"/>
    <w:rsid w:val="000253B3"/>
    <w:rsid w:val="000317CD"/>
    <w:rsid w:val="0003241F"/>
    <w:rsid w:val="00032AF2"/>
    <w:rsid w:val="0003326F"/>
    <w:rsid w:val="00040FC3"/>
    <w:rsid w:val="00041AF6"/>
    <w:rsid w:val="00043C05"/>
    <w:rsid w:val="00044E62"/>
    <w:rsid w:val="000456BD"/>
    <w:rsid w:val="00047664"/>
    <w:rsid w:val="00050BA4"/>
    <w:rsid w:val="00051738"/>
    <w:rsid w:val="000522AF"/>
    <w:rsid w:val="0005242B"/>
    <w:rsid w:val="00052548"/>
    <w:rsid w:val="0005395A"/>
    <w:rsid w:val="00056809"/>
    <w:rsid w:val="00060696"/>
    <w:rsid w:val="00062D89"/>
    <w:rsid w:val="00067A67"/>
    <w:rsid w:val="00070C16"/>
    <w:rsid w:val="00075EA9"/>
    <w:rsid w:val="000769CF"/>
    <w:rsid w:val="0007773C"/>
    <w:rsid w:val="0007791A"/>
    <w:rsid w:val="000815D8"/>
    <w:rsid w:val="000825B8"/>
    <w:rsid w:val="00084086"/>
    <w:rsid w:val="0008416A"/>
    <w:rsid w:val="00084C99"/>
    <w:rsid w:val="00085572"/>
    <w:rsid w:val="00085CC6"/>
    <w:rsid w:val="00090A20"/>
    <w:rsid w:val="00090C07"/>
    <w:rsid w:val="0009147A"/>
    <w:rsid w:val="00091E8D"/>
    <w:rsid w:val="0009378D"/>
    <w:rsid w:val="00097163"/>
    <w:rsid w:val="000A22C8"/>
    <w:rsid w:val="000B10FC"/>
    <w:rsid w:val="000B2344"/>
    <w:rsid w:val="000B5854"/>
    <w:rsid w:val="000B6B19"/>
    <w:rsid w:val="000B7DE5"/>
    <w:rsid w:val="000C2118"/>
    <w:rsid w:val="000C4730"/>
    <w:rsid w:val="000C6425"/>
    <w:rsid w:val="000C6E6E"/>
    <w:rsid w:val="000C7B7D"/>
    <w:rsid w:val="000D44A0"/>
    <w:rsid w:val="000D55B4"/>
    <w:rsid w:val="000D7141"/>
    <w:rsid w:val="000E65F0"/>
    <w:rsid w:val="000E71D3"/>
    <w:rsid w:val="000F072C"/>
    <w:rsid w:val="000F2074"/>
    <w:rsid w:val="000F31D7"/>
    <w:rsid w:val="000F6743"/>
    <w:rsid w:val="000F6961"/>
    <w:rsid w:val="000F79CE"/>
    <w:rsid w:val="000F7B80"/>
    <w:rsid w:val="001006C2"/>
    <w:rsid w:val="00101BE8"/>
    <w:rsid w:val="00103401"/>
    <w:rsid w:val="00103A44"/>
    <w:rsid w:val="00103D36"/>
    <w:rsid w:val="00103EB6"/>
    <w:rsid w:val="001041A7"/>
    <w:rsid w:val="0010436E"/>
    <w:rsid w:val="001045CA"/>
    <w:rsid w:val="00107B2B"/>
    <w:rsid w:val="00111AC6"/>
    <w:rsid w:val="00112AC5"/>
    <w:rsid w:val="00112D31"/>
    <w:rsid w:val="001133DD"/>
    <w:rsid w:val="0011608A"/>
    <w:rsid w:val="00120CBE"/>
    <w:rsid w:val="00121BAE"/>
    <w:rsid w:val="001257AB"/>
    <w:rsid w:val="00125806"/>
    <w:rsid w:val="001261C4"/>
    <w:rsid w:val="00126FFF"/>
    <w:rsid w:val="00130A20"/>
    <w:rsid w:val="00130A7D"/>
    <w:rsid w:val="00131174"/>
    <w:rsid w:val="001314FB"/>
    <w:rsid w:val="0013490C"/>
    <w:rsid w:val="00135323"/>
    <w:rsid w:val="001366EC"/>
    <w:rsid w:val="00137F19"/>
    <w:rsid w:val="0014219C"/>
    <w:rsid w:val="001425ED"/>
    <w:rsid w:val="00143450"/>
    <w:rsid w:val="00144997"/>
    <w:rsid w:val="00146FAD"/>
    <w:rsid w:val="001477F1"/>
    <w:rsid w:val="00150565"/>
    <w:rsid w:val="001523C0"/>
    <w:rsid w:val="001535FE"/>
    <w:rsid w:val="00154E3A"/>
    <w:rsid w:val="00155352"/>
    <w:rsid w:val="00155934"/>
    <w:rsid w:val="00157902"/>
    <w:rsid w:val="00161E19"/>
    <w:rsid w:val="00162105"/>
    <w:rsid w:val="00162EEA"/>
    <w:rsid w:val="00163164"/>
    <w:rsid w:val="00166253"/>
    <w:rsid w:val="0017049E"/>
    <w:rsid w:val="001704B7"/>
    <w:rsid w:val="001708A6"/>
    <w:rsid w:val="001710C0"/>
    <w:rsid w:val="00172AFB"/>
    <w:rsid w:val="001759F9"/>
    <w:rsid w:val="001772B8"/>
    <w:rsid w:val="00180FBF"/>
    <w:rsid w:val="001813C3"/>
    <w:rsid w:val="00182CF4"/>
    <w:rsid w:val="00186081"/>
    <w:rsid w:val="001867D8"/>
    <w:rsid w:val="00186CE1"/>
    <w:rsid w:val="00186D07"/>
    <w:rsid w:val="00190A0D"/>
    <w:rsid w:val="00190B96"/>
    <w:rsid w:val="00191F00"/>
    <w:rsid w:val="00192F12"/>
    <w:rsid w:val="00193E38"/>
    <w:rsid w:val="00193F14"/>
    <w:rsid w:val="00196CBC"/>
    <w:rsid w:val="0019753E"/>
    <w:rsid w:val="00197614"/>
    <w:rsid w:val="001A0312"/>
    <w:rsid w:val="001A15DA"/>
    <w:rsid w:val="001A2694"/>
    <w:rsid w:val="001A3275"/>
    <w:rsid w:val="001A3CC7"/>
    <w:rsid w:val="001A67A4"/>
    <w:rsid w:val="001A69AC"/>
    <w:rsid w:val="001B06F2"/>
    <w:rsid w:val="001B5781"/>
    <w:rsid w:val="001B58D1"/>
    <w:rsid w:val="001B67D8"/>
    <w:rsid w:val="001B6F95"/>
    <w:rsid w:val="001C05A1"/>
    <w:rsid w:val="001C1D9E"/>
    <w:rsid w:val="001C2860"/>
    <w:rsid w:val="001C4A3F"/>
    <w:rsid w:val="001C5998"/>
    <w:rsid w:val="001C7C3B"/>
    <w:rsid w:val="001D438F"/>
    <w:rsid w:val="001D4CDB"/>
    <w:rsid w:val="001D54FC"/>
    <w:rsid w:val="001D5B6F"/>
    <w:rsid w:val="001D7080"/>
    <w:rsid w:val="001E0AB8"/>
    <w:rsid w:val="001E38E0"/>
    <w:rsid w:val="001E4E72"/>
    <w:rsid w:val="001E62B3"/>
    <w:rsid w:val="001E6424"/>
    <w:rsid w:val="001F0171"/>
    <w:rsid w:val="001F0D77"/>
    <w:rsid w:val="001F23D6"/>
    <w:rsid w:val="001F39CC"/>
    <w:rsid w:val="001F4D2D"/>
    <w:rsid w:val="001F592B"/>
    <w:rsid w:val="001F643A"/>
    <w:rsid w:val="001F7DD8"/>
    <w:rsid w:val="0020059F"/>
    <w:rsid w:val="002017C6"/>
    <w:rsid w:val="00201928"/>
    <w:rsid w:val="00203E26"/>
    <w:rsid w:val="0020449C"/>
    <w:rsid w:val="00206B5E"/>
    <w:rsid w:val="002070B7"/>
    <w:rsid w:val="002113B8"/>
    <w:rsid w:val="00215665"/>
    <w:rsid w:val="002163BB"/>
    <w:rsid w:val="002174F6"/>
    <w:rsid w:val="0021792C"/>
    <w:rsid w:val="002215B0"/>
    <w:rsid w:val="00222A31"/>
    <w:rsid w:val="002240AB"/>
    <w:rsid w:val="00225CFE"/>
    <w:rsid w:val="00225E37"/>
    <w:rsid w:val="002303FD"/>
    <w:rsid w:val="00231DCA"/>
    <w:rsid w:val="002321C0"/>
    <w:rsid w:val="0023282C"/>
    <w:rsid w:val="00237537"/>
    <w:rsid w:val="00242E3A"/>
    <w:rsid w:val="002443E8"/>
    <w:rsid w:val="0024593B"/>
    <w:rsid w:val="00246492"/>
    <w:rsid w:val="0024664C"/>
    <w:rsid w:val="002506CF"/>
    <w:rsid w:val="0025107F"/>
    <w:rsid w:val="00260CD4"/>
    <w:rsid w:val="002639D8"/>
    <w:rsid w:val="00265F77"/>
    <w:rsid w:val="00266C83"/>
    <w:rsid w:val="00267D0A"/>
    <w:rsid w:val="00270FCC"/>
    <w:rsid w:val="002736B9"/>
    <w:rsid w:val="002737BB"/>
    <w:rsid w:val="002768DC"/>
    <w:rsid w:val="002778A0"/>
    <w:rsid w:val="002869E8"/>
    <w:rsid w:val="00294C8F"/>
    <w:rsid w:val="0029755F"/>
    <w:rsid w:val="002A0B2E"/>
    <w:rsid w:val="002A0DC1"/>
    <w:rsid w:val="002A25D0"/>
    <w:rsid w:val="002A34A4"/>
    <w:rsid w:val="002A6C56"/>
    <w:rsid w:val="002C04C4"/>
    <w:rsid w:val="002C090C"/>
    <w:rsid w:val="002C1243"/>
    <w:rsid w:val="002C1815"/>
    <w:rsid w:val="002C1C37"/>
    <w:rsid w:val="002C1D42"/>
    <w:rsid w:val="002C26D1"/>
    <w:rsid w:val="002C475E"/>
    <w:rsid w:val="002C644E"/>
    <w:rsid w:val="002C6AD6"/>
    <w:rsid w:val="002D1189"/>
    <w:rsid w:val="002D6C2A"/>
    <w:rsid w:val="002D7996"/>
    <w:rsid w:val="002D7A86"/>
    <w:rsid w:val="002E6F69"/>
    <w:rsid w:val="002F05E1"/>
    <w:rsid w:val="002F3198"/>
    <w:rsid w:val="002F447E"/>
    <w:rsid w:val="002F45FF"/>
    <w:rsid w:val="002F66D3"/>
    <w:rsid w:val="002F6D17"/>
    <w:rsid w:val="003024F4"/>
    <w:rsid w:val="00302887"/>
    <w:rsid w:val="003056EB"/>
    <w:rsid w:val="003071FF"/>
    <w:rsid w:val="003104F5"/>
    <w:rsid w:val="00310652"/>
    <w:rsid w:val="00312E8B"/>
    <w:rsid w:val="0031371D"/>
    <w:rsid w:val="003151E2"/>
    <w:rsid w:val="0031789F"/>
    <w:rsid w:val="00320788"/>
    <w:rsid w:val="003231DE"/>
    <w:rsid w:val="003233A3"/>
    <w:rsid w:val="0032562E"/>
    <w:rsid w:val="003256ED"/>
    <w:rsid w:val="00326B62"/>
    <w:rsid w:val="003313C0"/>
    <w:rsid w:val="00333B0C"/>
    <w:rsid w:val="00334C33"/>
    <w:rsid w:val="003367C2"/>
    <w:rsid w:val="0034455D"/>
    <w:rsid w:val="0034604B"/>
    <w:rsid w:val="00346D17"/>
    <w:rsid w:val="00347972"/>
    <w:rsid w:val="00351E49"/>
    <w:rsid w:val="003543B3"/>
    <w:rsid w:val="0035469B"/>
    <w:rsid w:val="003559CC"/>
    <w:rsid w:val="00355D4B"/>
    <w:rsid w:val="003569D7"/>
    <w:rsid w:val="003608AC"/>
    <w:rsid w:val="00361224"/>
    <w:rsid w:val="00363A23"/>
    <w:rsid w:val="0036440C"/>
    <w:rsid w:val="0036465A"/>
    <w:rsid w:val="003662E4"/>
    <w:rsid w:val="00370FE5"/>
    <w:rsid w:val="0037372D"/>
    <w:rsid w:val="00375C32"/>
    <w:rsid w:val="00377168"/>
    <w:rsid w:val="003777C3"/>
    <w:rsid w:val="00386746"/>
    <w:rsid w:val="00390BCF"/>
    <w:rsid w:val="00390C38"/>
    <w:rsid w:val="00392748"/>
    <w:rsid w:val="00392C65"/>
    <w:rsid w:val="00392ED5"/>
    <w:rsid w:val="0039338D"/>
    <w:rsid w:val="00396C59"/>
    <w:rsid w:val="003A0710"/>
    <w:rsid w:val="003A19DC"/>
    <w:rsid w:val="003A1B45"/>
    <w:rsid w:val="003A220C"/>
    <w:rsid w:val="003B0205"/>
    <w:rsid w:val="003B256A"/>
    <w:rsid w:val="003B46FC"/>
    <w:rsid w:val="003B5767"/>
    <w:rsid w:val="003B5C18"/>
    <w:rsid w:val="003B5D96"/>
    <w:rsid w:val="003B7605"/>
    <w:rsid w:val="003C08AA"/>
    <w:rsid w:val="003C2A7B"/>
    <w:rsid w:val="003C3974"/>
    <w:rsid w:val="003C49EF"/>
    <w:rsid w:val="003C6BCA"/>
    <w:rsid w:val="003C7902"/>
    <w:rsid w:val="003D0BFF"/>
    <w:rsid w:val="003D23EE"/>
    <w:rsid w:val="003D3917"/>
    <w:rsid w:val="003D524A"/>
    <w:rsid w:val="003D6EF1"/>
    <w:rsid w:val="003D74F6"/>
    <w:rsid w:val="003E5BE5"/>
    <w:rsid w:val="003E64B6"/>
    <w:rsid w:val="003F0F0D"/>
    <w:rsid w:val="003F18D1"/>
    <w:rsid w:val="003F1F44"/>
    <w:rsid w:val="003F20EC"/>
    <w:rsid w:val="003F21F5"/>
    <w:rsid w:val="003F256C"/>
    <w:rsid w:val="003F2FDB"/>
    <w:rsid w:val="003F4E12"/>
    <w:rsid w:val="003F4F0E"/>
    <w:rsid w:val="003F6096"/>
    <w:rsid w:val="003F6E06"/>
    <w:rsid w:val="003F7B89"/>
    <w:rsid w:val="00403C7A"/>
    <w:rsid w:val="004057A6"/>
    <w:rsid w:val="00406554"/>
    <w:rsid w:val="00407755"/>
    <w:rsid w:val="00410F77"/>
    <w:rsid w:val="0041293B"/>
    <w:rsid w:val="00412D5A"/>
    <w:rsid w:val="004131B0"/>
    <w:rsid w:val="0041445E"/>
    <w:rsid w:val="0041587F"/>
    <w:rsid w:val="00416C42"/>
    <w:rsid w:val="00422476"/>
    <w:rsid w:val="0042385C"/>
    <w:rsid w:val="00426FA5"/>
    <w:rsid w:val="00431654"/>
    <w:rsid w:val="00434926"/>
    <w:rsid w:val="00436541"/>
    <w:rsid w:val="00436A27"/>
    <w:rsid w:val="0044250A"/>
    <w:rsid w:val="00443ACE"/>
    <w:rsid w:val="00443E73"/>
    <w:rsid w:val="00444217"/>
    <w:rsid w:val="004459B0"/>
    <w:rsid w:val="00446BE2"/>
    <w:rsid w:val="004478F4"/>
    <w:rsid w:val="00450F7A"/>
    <w:rsid w:val="004514B4"/>
    <w:rsid w:val="00452C6D"/>
    <w:rsid w:val="00454C2B"/>
    <w:rsid w:val="00455E0B"/>
    <w:rsid w:val="0045724D"/>
    <w:rsid w:val="00457934"/>
    <w:rsid w:val="00460CF5"/>
    <w:rsid w:val="0046125B"/>
    <w:rsid w:val="00462B9F"/>
    <w:rsid w:val="004633D4"/>
    <w:rsid w:val="0046574D"/>
    <w:rsid w:val="004659EE"/>
    <w:rsid w:val="00467C9C"/>
    <w:rsid w:val="00470BAE"/>
    <w:rsid w:val="0047120D"/>
    <w:rsid w:val="00473E34"/>
    <w:rsid w:val="00476BA9"/>
    <w:rsid w:val="00480051"/>
    <w:rsid w:val="00480E8D"/>
    <w:rsid w:val="00491FBA"/>
    <w:rsid w:val="004936C2"/>
    <w:rsid w:val="0049379C"/>
    <w:rsid w:val="004942EA"/>
    <w:rsid w:val="004952D2"/>
    <w:rsid w:val="00495BC0"/>
    <w:rsid w:val="004A0ADC"/>
    <w:rsid w:val="004A1CA0"/>
    <w:rsid w:val="004A22E9"/>
    <w:rsid w:val="004A2FBB"/>
    <w:rsid w:val="004A4ACD"/>
    <w:rsid w:val="004A506C"/>
    <w:rsid w:val="004A5BC5"/>
    <w:rsid w:val="004B023D"/>
    <w:rsid w:val="004B6352"/>
    <w:rsid w:val="004B6E4A"/>
    <w:rsid w:val="004C0909"/>
    <w:rsid w:val="004C108B"/>
    <w:rsid w:val="004C3F97"/>
    <w:rsid w:val="004C539F"/>
    <w:rsid w:val="004C6C62"/>
    <w:rsid w:val="004D01F2"/>
    <w:rsid w:val="004D1FC3"/>
    <w:rsid w:val="004D2CED"/>
    <w:rsid w:val="004D3339"/>
    <w:rsid w:val="004D353F"/>
    <w:rsid w:val="004D36D7"/>
    <w:rsid w:val="004D3C44"/>
    <w:rsid w:val="004D682B"/>
    <w:rsid w:val="004E22BB"/>
    <w:rsid w:val="004E44AF"/>
    <w:rsid w:val="004E6152"/>
    <w:rsid w:val="004F0298"/>
    <w:rsid w:val="004F1EDE"/>
    <w:rsid w:val="004F344A"/>
    <w:rsid w:val="00500457"/>
    <w:rsid w:val="00502C12"/>
    <w:rsid w:val="00503061"/>
    <w:rsid w:val="005037D1"/>
    <w:rsid w:val="005042B2"/>
    <w:rsid w:val="00504ED4"/>
    <w:rsid w:val="00510639"/>
    <w:rsid w:val="00511791"/>
    <w:rsid w:val="0051272F"/>
    <w:rsid w:val="005127DF"/>
    <w:rsid w:val="005139BE"/>
    <w:rsid w:val="00516142"/>
    <w:rsid w:val="00516862"/>
    <w:rsid w:val="00517C80"/>
    <w:rsid w:val="00520027"/>
    <w:rsid w:val="0052093C"/>
    <w:rsid w:val="00521B31"/>
    <w:rsid w:val="00522469"/>
    <w:rsid w:val="00523503"/>
    <w:rsid w:val="0052400A"/>
    <w:rsid w:val="005247C3"/>
    <w:rsid w:val="00532198"/>
    <w:rsid w:val="00536277"/>
    <w:rsid w:val="00536F43"/>
    <w:rsid w:val="005401BB"/>
    <w:rsid w:val="0054277A"/>
    <w:rsid w:val="005510BA"/>
    <w:rsid w:val="00552285"/>
    <w:rsid w:val="005538C8"/>
    <w:rsid w:val="00554B4E"/>
    <w:rsid w:val="00556C02"/>
    <w:rsid w:val="00561BB2"/>
    <w:rsid w:val="00563249"/>
    <w:rsid w:val="00563A10"/>
    <w:rsid w:val="005707EE"/>
    <w:rsid w:val="00570A65"/>
    <w:rsid w:val="00570DC5"/>
    <w:rsid w:val="0057206E"/>
    <w:rsid w:val="00573F9C"/>
    <w:rsid w:val="005762B1"/>
    <w:rsid w:val="0057749F"/>
    <w:rsid w:val="00580456"/>
    <w:rsid w:val="00580E73"/>
    <w:rsid w:val="00585FE4"/>
    <w:rsid w:val="005909E7"/>
    <w:rsid w:val="00592329"/>
    <w:rsid w:val="005924BB"/>
    <w:rsid w:val="00592F25"/>
    <w:rsid w:val="00593386"/>
    <w:rsid w:val="00596998"/>
    <w:rsid w:val="0059790F"/>
    <w:rsid w:val="005A13E8"/>
    <w:rsid w:val="005A1835"/>
    <w:rsid w:val="005A5038"/>
    <w:rsid w:val="005A6E62"/>
    <w:rsid w:val="005A75FE"/>
    <w:rsid w:val="005A78C1"/>
    <w:rsid w:val="005A7EAD"/>
    <w:rsid w:val="005B0B11"/>
    <w:rsid w:val="005B2353"/>
    <w:rsid w:val="005B2FB3"/>
    <w:rsid w:val="005B4C25"/>
    <w:rsid w:val="005C326F"/>
    <w:rsid w:val="005C74D6"/>
    <w:rsid w:val="005D2B29"/>
    <w:rsid w:val="005D354A"/>
    <w:rsid w:val="005D3E53"/>
    <w:rsid w:val="005D4FBA"/>
    <w:rsid w:val="005D506C"/>
    <w:rsid w:val="005D5D4F"/>
    <w:rsid w:val="005E0E59"/>
    <w:rsid w:val="005E0F17"/>
    <w:rsid w:val="005E1848"/>
    <w:rsid w:val="005E2CBC"/>
    <w:rsid w:val="005E3235"/>
    <w:rsid w:val="005E39CC"/>
    <w:rsid w:val="005E4176"/>
    <w:rsid w:val="005E4876"/>
    <w:rsid w:val="005E54A7"/>
    <w:rsid w:val="005E65B5"/>
    <w:rsid w:val="005F0301"/>
    <w:rsid w:val="005F2482"/>
    <w:rsid w:val="005F3AE9"/>
    <w:rsid w:val="005F4D82"/>
    <w:rsid w:val="005F59BF"/>
    <w:rsid w:val="006007BB"/>
    <w:rsid w:val="00601DC0"/>
    <w:rsid w:val="006034CB"/>
    <w:rsid w:val="00603503"/>
    <w:rsid w:val="00603C52"/>
    <w:rsid w:val="0060590A"/>
    <w:rsid w:val="00606897"/>
    <w:rsid w:val="00612A61"/>
    <w:rsid w:val="006131CE"/>
    <w:rsid w:val="0061336B"/>
    <w:rsid w:val="00617D6E"/>
    <w:rsid w:val="00620ED5"/>
    <w:rsid w:val="0062228D"/>
    <w:rsid w:val="00622CB1"/>
    <w:rsid w:val="00622D61"/>
    <w:rsid w:val="00624198"/>
    <w:rsid w:val="00626C5D"/>
    <w:rsid w:val="00630686"/>
    <w:rsid w:val="006363EC"/>
    <w:rsid w:val="00636C28"/>
    <w:rsid w:val="00637EE7"/>
    <w:rsid w:val="006428E5"/>
    <w:rsid w:val="00644958"/>
    <w:rsid w:val="00646AB0"/>
    <w:rsid w:val="006513FB"/>
    <w:rsid w:val="00656EEF"/>
    <w:rsid w:val="006576AF"/>
    <w:rsid w:val="00660F92"/>
    <w:rsid w:val="0067244F"/>
    <w:rsid w:val="00672919"/>
    <w:rsid w:val="00675FD9"/>
    <w:rsid w:val="00677544"/>
    <w:rsid w:val="00680F29"/>
    <w:rsid w:val="00681483"/>
    <w:rsid w:val="00681687"/>
    <w:rsid w:val="00684A74"/>
    <w:rsid w:val="00686295"/>
    <w:rsid w:val="00686587"/>
    <w:rsid w:val="006904CF"/>
    <w:rsid w:val="006916BB"/>
    <w:rsid w:val="006951AA"/>
    <w:rsid w:val="00695EE2"/>
    <w:rsid w:val="0069660B"/>
    <w:rsid w:val="006978A0"/>
    <w:rsid w:val="006A01DA"/>
    <w:rsid w:val="006A16E0"/>
    <w:rsid w:val="006A1B33"/>
    <w:rsid w:val="006A32FA"/>
    <w:rsid w:val="006A3719"/>
    <w:rsid w:val="006A48F1"/>
    <w:rsid w:val="006A6D0C"/>
    <w:rsid w:val="006A71A3"/>
    <w:rsid w:val="006B03F2"/>
    <w:rsid w:val="006B07D7"/>
    <w:rsid w:val="006B14C1"/>
    <w:rsid w:val="006B1639"/>
    <w:rsid w:val="006B2299"/>
    <w:rsid w:val="006B3F13"/>
    <w:rsid w:val="006B5CA7"/>
    <w:rsid w:val="006B5E89"/>
    <w:rsid w:val="006C07FD"/>
    <w:rsid w:val="006C1818"/>
    <w:rsid w:val="006C19B2"/>
    <w:rsid w:val="006C30A0"/>
    <w:rsid w:val="006C35FF"/>
    <w:rsid w:val="006C3FCF"/>
    <w:rsid w:val="006C42CC"/>
    <w:rsid w:val="006C4AAD"/>
    <w:rsid w:val="006C57F2"/>
    <w:rsid w:val="006C5949"/>
    <w:rsid w:val="006C6832"/>
    <w:rsid w:val="006C6C4B"/>
    <w:rsid w:val="006D1370"/>
    <w:rsid w:val="006D2C28"/>
    <w:rsid w:val="006D3FC1"/>
    <w:rsid w:val="006D7590"/>
    <w:rsid w:val="006E372B"/>
    <w:rsid w:val="006E3968"/>
    <w:rsid w:val="006E43BD"/>
    <w:rsid w:val="006E5FE9"/>
    <w:rsid w:val="006E6028"/>
    <w:rsid w:val="006E6581"/>
    <w:rsid w:val="006E71DF"/>
    <w:rsid w:val="006F1616"/>
    <w:rsid w:val="006F1CC4"/>
    <w:rsid w:val="006F2A86"/>
    <w:rsid w:val="006F30FB"/>
    <w:rsid w:val="006F3163"/>
    <w:rsid w:val="006F6E3D"/>
    <w:rsid w:val="0070479A"/>
    <w:rsid w:val="00705FEC"/>
    <w:rsid w:val="00706CCD"/>
    <w:rsid w:val="00710659"/>
    <w:rsid w:val="0071147A"/>
    <w:rsid w:val="0071185D"/>
    <w:rsid w:val="00713AFB"/>
    <w:rsid w:val="007147E0"/>
    <w:rsid w:val="0071487A"/>
    <w:rsid w:val="00720690"/>
    <w:rsid w:val="00721E01"/>
    <w:rsid w:val="007222AD"/>
    <w:rsid w:val="00724626"/>
    <w:rsid w:val="00725236"/>
    <w:rsid w:val="007267CF"/>
    <w:rsid w:val="00727274"/>
    <w:rsid w:val="00731F3F"/>
    <w:rsid w:val="00733BAB"/>
    <w:rsid w:val="0073604C"/>
    <w:rsid w:val="0074272F"/>
    <w:rsid w:val="007436BF"/>
    <w:rsid w:val="007443E9"/>
    <w:rsid w:val="00745DCE"/>
    <w:rsid w:val="00751382"/>
    <w:rsid w:val="00751F74"/>
    <w:rsid w:val="00753D89"/>
    <w:rsid w:val="00753DDA"/>
    <w:rsid w:val="007541C6"/>
    <w:rsid w:val="00754A6E"/>
    <w:rsid w:val="007553D8"/>
    <w:rsid w:val="00755C9B"/>
    <w:rsid w:val="00760FE4"/>
    <w:rsid w:val="00761C68"/>
    <w:rsid w:val="007636C2"/>
    <w:rsid w:val="00763D8B"/>
    <w:rsid w:val="007657F6"/>
    <w:rsid w:val="00765E47"/>
    <w:rsid w:val="00765F5E"/>
    <w:rsid w:val="00770E3C"/>
    <w:rsid w:val="0077125A"/>
    <w:rsid w:val="0077459D"/>
    <w:rsid w:val="00776554"/>
    <w:rsid w:val="00781142"/>
    <w:rsid w:val="00782ABA"/>
    <w:rsid w:val="0078405B"/>
    <w:rsid w:val="00785A76"/>
    <w:rsid w:val="00786F58"/>
    <w:rsid w:val="00787CC1"/>
    <w:rsid w:val="00792C57"/>
    <w:rsid w:val="00792F4E"/>
    <w:rsid w:val="007930E1"/>
    <w:rsid w:val="0079398D"/>
    <w:rsid w:val="0079691B"/>
    <w:rsid w:val="00796B2A"/>
    <w:rsid w:val="00796C25"/>
    <w:rsid w:val="007A287C"/>
    <w:rsid w:val="007A3B2A"/>
    <w:rsid w:val="007A4BD3"/>
    <w:rsid w:val="007B0C9D"/>
    <w:rsid w:val="007B5522"/>
    <w:rsid w:val="007C0EE0"/>
    <w:rsid w:val="007C1329"/>
    <w:rsid w:val="007C1B71"/>
    <w:rsid w:val="007C2E51"/>
    <w:rsid w:val="007C2EB3"/>
    <w:rsid w:val="007C2FBB"/>
    <w:rsid w:val="007C7164"/>
    <w:rsid w:val="007C7413"/>
    <w:rsid w:val="007D04A9"/>
    <w:rsid w:val="007D1984"/>
    <w:rsid w:val="007D2AFE"/>
    <w:rsid w:val="007D5175"/>
    <w:rsid w:val="007E3264"/>
    <w:rsid w:val="007E3FEA"/>
    <w:rsid w:val="007E5F8A"/>
    <w:rsid w:val="007E6402"/>
    <w:rsid w:val="007E78C7"/>
    <w:rsid w:val="007F0A0B"/>
    <w:rsid w:val="007F1191"/>
    <w:rsid w:val="007F3A60"/>
    <w:rsid w:val="007F3D0B"/>
    <w:rsid w:val="007F3DD3"/>
    <w:rsid w:val="007F5C25"/>
    <w:rsid w:val="007F7C94"/>
    <w:rsid w:val="00802FFA"/>
    <w:rsid w:val="00810E4B"/>
    <w:rsid w:val="0081350C"/>
    <w:rsid w:val="00814BAA"/>
    <w:rsid w:val="00816BDB"/>
    <w:rsid w:val="00816F0C"/>
    <w:rsid w:val="00817D8C"/>
    <w:rsid w:val="008220B6"/>
    <w:rsid w:val="0082211C"/>
    <w:rsid w:val="008222FC"/>
    <w:rsid w:val="00824295"/>
    <w:rsid w:val="00827A65"/>
    <w:rsid w:val="00827F10"/>
    <w:rsid w:val="00830473"/>
    <w:rsid w:val="008313BA"/>
    <w:rsid w:val="008313F3"/>
    <w:rsid w:val="00832CF2"/>
    <w:rsid w:val="00833979"/>
    <w:rsid w:val="00833CA4"/>
    <w:rsid w:val="008347B0"/>
    <w:rsid w:val="008402F2"/>
    <w:rsid w:val="008405BB"/>
    <w:rsid w:val="00842DB2"/>
    <w:rsid w:val="0084564F"/>
    <w:rsid w:val="00846494"/>
    <w:rsid w:val="00847B20"/>
    <w:rsid w:val="008509D3"/>
    <w:rsid w:val="00853418"/>
    <w:rsid w:val="008537B8"/>
    <w:rsid w:val="00856EBD"/>
    <w:rsid w:val="00857CF6"/>
    <w:rsid w:val="008610ED"/>
    <w:rsid w:val="00861C6A"/>
    <w:rsid w:val="00863BA3"/>
    <w:rsid w:val="00864ADE"/>
    <w:rsid w:val="00865199"/>
    <w:rsid w:val="00867EAF"/>
    <w:rsid w:val="00870763"/>
    <w:rsid w:val="008713EA"/>
    <w:rsid w:val="00873C6B"/>
    <w:rsid w:val="008752E3"/>
    <w:rsid w:val="00880E6A"/>
    <w:rsid w:val="00882B63"/>
    <w:rsid w:val="00883500"/>
    <w:rsid w:val="0088426A"/>
    <w:rsid w:val="0088476C"/>
    <w:rsid w:val="008852BA"/>
    <w:rsid w:val="00890108"/>
    <w:rsid w:val="00893877"/>
    <w:rsid w:val="00893B49"/>
    <w:rsid w:val="0089532C"/>
    <w:rsid w:val="00896165"/>
    <w:rsid w:val="0089626A"/>
    <w:rsid w:val="00896681"/>
    <w:rsid w:val="008A2164"/>
    <w:rsid w:val="008A2749"/>
    <w:rsid w:val="008A3A90"/>
    <w:rsid w:val="008A52D2"/>
    <w:rsid w:val="008B06D4"/>
    <w:rsid w:val="008B4F20"/>
    <w:rsid w:val="008B6147"/>
    <w:rsid w:val="008B68C1"/>
    <w:rsid w:val="008B68E7"/>
    <w:rsid w:val="008B7FFD"/>
    <w:rsid w:val="008C0F9E"/>
    <w:rsid w:val="008C24E0"/>
    <w:rsid w:val="008C286A"/>
    <w:rsid w:val="008C2920"/>
    <w:rsid w:val="008C3ADD"/>
    <w:rsid w:val="008C4307"/>
    <w:rsid w:val="008C7133"/>
    <w:rsid w:val="008C7281"/>
    <w:rsid w:val="008D2060"/>
    <w:rsid w:val="008D23DF"/>
    <w:rsid w:val="008D3F26"/>
    <w:rsid w:val="008D4D18"/>
    <w:rsid w:val="008D73BF"/>
    <w:rsid w:val="008D752B"/>
    <w:rsid w:val="008D7F09"/>
    <w:rsid w:val="008E00D5"/>
    <w:rsid w:val="008E27E7"/>
    <w:rsid w:val="008E5B64"/>
    <w:rsid w:val="008E7DAA"/>
    <w:rsid w:val="008F0094"/>
    <w:rsid w:val="008F031E"/>
    <w:rsid w:val="008F03EF"/>
    <w:rsid w:val="008F07F1"/>
    <w:rsid w:val="008F261D"/>
    <w:rsid w:val="008F340F"/>
    <w:rsid w:val="00902811"/>
    <w:rsid w:val="00903523"/>
    <w:rsid w:val="00906281"/>
    <w:rsid w:val="0090659A"/>
    <w:rsid w:val="00911080"/>
    <w:rsid w:val="00912500"/>
    <w:rsid w:val="0091350B"/>
    <w:rsid w:val="00915986"/>
    <w:rsid w:val="00917624"/>
    <w:rsid w:val="009216D7"/>
    <w:rsid w:val="00921C1E"/>
    <w:rsid w:val="00926CB2"/>
    <w:rsid w:val="00930386"/>
    <w:rsid w:val="009309F5"/>
    <w:rsid w:val="00931162"/>
    <w:rsid w:val="00933237"/>
    <w:rsid w:val="00933F28"/>
    <w:rsid w:val="009359F1"/>
    <w:rsid w:val="009360ED"/>
    <w:rsid w:val="009400C3"/>
    <w:rsid w:val="00940330"/>
    <w:rsid w:val="00941E6C"/>
    <w:rsid w:val="0094224C"/>
    <w:rsid w:val="0094351B"/>
    <w:rsid w:val="009447FF"/>
    <w:rsid w:val="009453F7"/>
    <w:rsid w:val="009476C0"/>
    <w:rsid w:val="00950176"/>
    <w:rsid w:val="009543CC"/>
    <w:rsid w:val="00954FC9"/>
    <w:rsid w:val="009560EA"/>
    <w:rsid w:val="009566F7"/>
    <w:rsid w:val="00960920"/>
    <w:rsid w:val="0096148C"/>
    <w:rsid w:val="00962DD5"/>
    <w:rsid w:val="00963E34"/>
    <w:rsid w:val="00964DFA"/>
    <w:rsid w:val="009663B8"/>
    <w:rsid w:val="00967A03"/>
    <w:rsid w:val="00976300"/>
    <w:rsid w:val="0098155C"/>
    <w:rsid w:val="009817AE"/>
    <w:rsid w:val="00982F80"/>
    <w:rsid w:val="00983B77"/>
    <w:rsid w:val="00985A8C"/>
    <w:rsid w:val="00985CDC"/>
    <w:rsid w:val="00991C0B"/>
    <w:rsid w:val="00996053"/>
    <w:rsid w:val="00996CE2"/>
    <w:rsid w:val="009A0B2F"/>
    <w:rsid w:val="009A1CF4"/>
    <w:rsid w:val="009A37D7"/>
    <w:rsid w:val="009A4E17"/>
    <w:rsid w:val="009A6955"/>
    <w:rsid w:val="009B2454"/>
    <w:rsid w:val="009B341C"/>
    <w:rsid w:val="009B5747"/>
    <w:rsid w:val="009B7560"/>
    <w:rsid w:val="009C0B81"/>
    <w:rsid w:val="009C1818"/>
    <w:rsid w:val="009C3182"/>
    <w:rsid w:val="009C3A1F"/>
    <w:rsid w:val="009C412F"/>
    <w:rsid w:val="009C4C45"/>
    <w:rsid w:val="009C73EF"/>
    <w:rsid w:val="009D26E5"/>
    <w:rsid w:val="009D2B7C"/>
    <w:rsid w:val="009D2C27"/>
    <w:rsid w:val="009D503E"/>
    <w:rsid w:val="009E019C"/>
    <w:rsid w:val="009E0BD5"/>
    <w:rsid w:val="009E1F79"/>
    <w:rsid w:val="009E2309"/>
    <w:rsid w:val="009E42B9"/>
    <w:rsid w:val="009E4E17"/>
    <w:rsid w:val="009E54B9"/>
    <w:rsid w:val="009F490A"/>
    <w:rsid w:val="009F4C2E"/>
    <w:rsid w:val="009F4D9C"/>
    <w:rsid w:val="00A00669"/>
    <w:rsid w:val="00A014A3"/>
    <w:rsid w:val="00A027CC"/>
    <w:rsid w:val="00A03881"/>
    <w:rsid w:val="00A0412D"/>
    <w:rsid w:val="00A050EE"/>
    <w:rsid w:val="00A10009"/>
    <w:rsid w:val="00A12AFE"/>
    <w:rsid w:val="00A14CDC"/>
    <w:rsid w:val="00A15DF0"/>
    <w:rsid w:val="00A16039"/>
    <w:rsid w:val="00A21211"/>
    <w:rsid w:val="00A234E1"/>
    <w:rsid w:val="00A27DB9"/>
    <w:rsid w:val="00A30F8A"/>
    <w:rsid w:val="00A32EBD"/>
    <w:rsid w:val="00A34E7F"/>
    <w:rsid w:val="00A415A6"/>
    <w:rsid w:val="00A4217D"/>
    <w:rsid w:val="00A46415"/>
    <w:rsid w:val="00A46F0A"/>
    <w:rsid w:val="00A46F25"/>
    <w:rsid w:val="00A47CC2"/>
    <w:rsid w:val="00A502BA"/>
    <w:rsid w:val="00A516F6"/>
    <w:rsid w:val="00A530BA"/>
    <w:rsid w:val="00A55D3B"/>
    <w:rsid w:val="00A57AF4"/>
    <w:rsid w:val="00A60146"/>
    <w:rsid w:val="00A601A9"/>
    <w:rsid w:val="00A61F86"/>
    <w:rsid w:val="00A622C4"/>
    <w:rsid w:val="00A6283D"/>
    <w:rsid w:val="00A642D6"/>
    <w:rsid w:val="00A65069"/>
    <w:rsid w:val="00A676FF"/>
    <w:rsid w:val="00A73EBA"/>
    <w:rsid w:val="00A754B4"/>
    <w:rsid w:val="00A75824"/>
    <w:rsid w:val="00A76749"/>
    <w:rsid w:val="00A807C1"/>
    <w:rsid w:val="00A823AA"/>
    <w:rsid w:val="00A82658"/>
    <w:rsid w:val="00A83374"/>
    <w:rsid w:val="00A83729"/>
    <w:rsid w:val="00A8408D"/>
    <w:rsid w:val="00A909A2"/>
    <w:rsid w:val="00A94C2C"/>
    <w:rsid w:val="00A96172"/>
    <w:rsid w:val="00A96848"/>
    <w:rsid w:val="00A96D52"/>
    <w:rsid w:val="00A97C5F"/>
    <w:rsid w:val="00A97C7B"/>
    <w:rsid w:val="00AA5CB4"/>
    <w:rsid w:val="00AA5DB5"/>
    <w:rsid w:val="00AB0D6A"/>
    <w:rsid w:val="00AB43B3"/>
    <w:rsid w:val="00AB49B9"/>
    <w:rsid w:val="00AB501D"/>
    <w:rsid w:val="00AB586F"/>
    <w:rsid w:val="00AB758A"/>
    <w:rsid w:val="00AB7D3E"/>
    <w:rsid w:val="00AC027E"/>
    <w:rsid w:val="00AC1E7E"/>
    <w:rsid w:val="00AC2593"/>
    <w:rsid w:val="00AC507D"/>
    <w:rsid w:val="00AC66E4"/>
    <w:rsid w:val="00AC75B4"/>
    <w:rsid w:val="00AD04F2"/>
    <w:rsid w:val="00AD4578"/>
    <w:rsid w:val="00AD5A05"/>
    <w:rsid w:val="00AD68E9"/>
    <w:rsid w:val="00AE1BAB"/>
    <w:rsid w:val="00AE25DC"/>
    <w:rsid w:val="00AE38BA"/>
    <w:rsid w:val="00AE46F8"/>
    <w:rsid w:val="00AE5332"/>
    <w:rsid w:val="00AE534E"/>
    <w:rsid w:val="00AE56C0"/>
    <w:rsid w:val="00AE721E"/>
    <w:rsid w:val="00AF1B30"/>
    <w:rsid w:val="00AF459B"/>
    <w:rsid w:val="00AF4794"/>
    <w:rsid w:val="00AF7ACC"/>
    <w:rsid w:val="00B00914"/>
    <w:rsid w:val="00B022CF"/>
    <w:rsid w:val="00B02A8E"/>
    <w:rsid w:val="00B052EE"/>
    <w:rsid w:val="00B1081F"/>
    <w:rsid w:val="00B15212"/>
    <w:rsid w:val="00B167A0"/>
    <w:rsid w:val="00B2262C"/>
    <w:rsid w:val="00B2496B"/>
    <w:rsid w:val="00B27499"/>
    <w:rsid w:val="00B3010D"/>
    <w:rsid w:val="00B3382C"/>
    <w:rsid w:val="00B33D47"/>
    <w:rsid w:val="00B35151"/>
    <w:rsid w:val="00B363B1"/>
    <w:rsid w:val="00B377B3"/>
    <w:rsid w:val="00B42E77"/>
    <w:rsid w:val="00B433F2"/>
    <w:rsid w:val="00B458E8"/>
    <w:rsid w:val="00B50BC3"/>
    <w:rsid w:val="00B51DCE"/>
    <w:rsid w:val="00B52DEE"/>
    <w:rsid w:val="00B53334"/>
    <w:rsid w:val="00B5397B"/>
    <w:rsid w:val="00B53EE9"/>
    <w:rsid w:val="00B55210"/>
    <w:rsid w:val="00B6183E"/>
    <w:rsid w:val="00B62809"/>
    <w:rsid w:val="00B63446"/>
    <w:rsid w:val="00B67AB9"/>
    <w:rsid w:val="00B72A07"/>
    <w:rsid w:val="00B73D79"/>
    <w:rsid w:val="00B73E41"/>
    <w:rsid w:val="00B74716"/>
    <w:rsid w:val="00B7675A"/>
    <w:rsid w:val="00B76F35"/>
    <w:rsid w:val="00B80E2D"/>
    <w:rsid w:val="00B81898"/>
    <w:rsid w:val="00B82DED"/>
    <w:rsid w:val="00B83657"/>
    <w:rsid w:val="00B8606B"/>
    <w:rsid w:val="00B878E7"/>
    <w:rsid w:val="00B879CC"/>
    <w:rsid w:val="00B91786"/>
    <w:rsid w:val="00B91B49"/>
    <w:rsid w:val="00B94FDB"/>
    <w:rsid w:val="00B97278"/>
    <w:rsid w:val="00B97943"/>
    <w:rsid w:val="00BA1D0B"/>
    <w:rsid w:val="00BA2B50"/>
    <w:rsid w:val="00BA6972"/>
    <w:rsid w:val="00BB0126"/>
    <w:rsid w:val="00BB1E0D"/>
    <w:rsid w:val="00BB26C8"/>
    <w:rsid w:val="00BB4D9B"/>
    <w:rsid w:val="00BB73FF"/>
    <w:rsid w:val="00BB7688"/>
    <w:rsid w:val="00BC43CA"/>
    <w:rsid w:val="00BC4943"/>
    <w:rsid w:val="00BC7423"/>
    <w:rsid w:val="00BC7CAC"/>
    <w:rsid w:val="00BD0501"/>
    <w:rsid w:val="00BD0868"/>
    <w:rsid w:val="00BD31A2"/>
    <w:rsid w:val="00BD4A62"/>
    <w:rsid w:val="00BD4AE2"/>
    <w:rsid w:val="00BD6D76"/>
    <w:rsid w:val="00BE1A74"/>
    <w:rsid w:val="00BE240B"/>
    <w:rsid w:val="00BE26AC"/>
    <w:rsid w:val="00BE3D40"/>
    <w:rsid w:val="00BE5674"/>
    <w:rsid w:val="00BE56B3"/>
    <w:rsid w:val="00BE5DE0"/>
    <w:rsid w:val="00BE652E"/>
    <w:rsid w:val="00BE676D"/>
    <w:rsid w:val="00BE6A10"/>
    <w:rsid w:val="00BF04E8"/>
    <w:rsid w:val="00BF1421"/>
    <w:rsid w:val="00BF16BF"/>
    <w:rsid w:val="00BF238E"/>
    <w:rsid w:val="00BF4D1F"/>
    <w:rsid w:val="00BF6F97"/>
    <w:rsid w:val="00BF76BE"/>
    <w:rsid w:val="00C01A48"/>
    <w:rsid w:val="00C02A73"/>
    <w:rsid w:val="00C04CDD"/>
    <w:rsid w:val="00C063D2"/>
    <w:rsid w:val="00C0693B"/>
    <w:rsid w:val="00C07FD9"/>
    <w:rsid w:val="00C10350"/>
    <w:rsid w:val="00C10955"/>
    <w:rsid w:val="00C11C4D"/>
    <w:rsid w:val="00C11C7E"/>
    <w:rsid w:val="00C11EE0"/>
    <w:rsid w:val="00C137EA"/>
    <w:rsid w:val="00C162C0"/>
    <w:rsid w:val="00C166FB"/>
    <w:rsid w:val="00C1712C"/>
    <w:rsid w:val="00C2035E"/>
    <w:rsid w:val="00C20634"/>
    <w:rsid w:val="00C20F5F"/>
    <w:rsid w:val="00C23CCE"/>
    <w:rsid w:val="00C23E16"/>
    <w:rsid w:val="00C26A04"/>
    <w:rsid w:val="00C27E37"/>
    <w:rsid w:val="00C3100E"/>
    <w:rsid w:val="00C3148A"/>
    <w:rsid w:val="00C32713"/>
    <w:rsid w:val="00C33C45"/>
    <w:rsid w:val="00C351B8"/>
    <w:rsid w:val="00C3596F"/>
    <w:rsid w:val="00C40D18"/>
    <w:rsid w:val="00C40EC8"/>
    <w:rsid w:val="00C410D9"/>
    <w:rsid w:val="00C41BA7"/>
    <w:rsid w:val="00C41F4C"/>
    <w:rsid w:val="00C44DB7"/>
    <w:rsid w:val="00C4510A"/>
    <w:rsid w:val="00C47F2E"/>
    <w:rsid w:val="00C5117C"/>
    <w:rsid w:val="00C52BA6"/>
    <w:rsid w:val="00C5431A"/>
    <w:rsid w:val="00C54844"/>
    <w:rsid w:val="00C57003"/>
    <w:rsid w:val="00C576C6"/>
    <w:rsid w:val="00C57A1A"/>
    <w:rsid w:val="00C60BBD"/>
    <w:rsid w:val="00C617F8"/>
    <w:rsid w:val="00C6258F"/>
    <w:rsid w:val="00C62C41"/>
    <w:rsid w:val="00C62CF1"/>
    <w:rsid w:val="00C63DF6"/>
    <w:rsid w:val="00C63E58"/>
    <w:rsid w:val="00C63F4F"/>
    <w:rsid w:val="00C6495E"/>
    <w:rsid w:val="00C64B32"/>
    <w:rsid w:val="00C65F24"/>
    <w:rsid w:val="00C661DB"/>
    <w:rsid w:val="00C670EE"/>
    <w:rsid w:val="00C67E3B"/>
    <w:rsid w:val="00C67FD4"/>
    <w:rsid w:val="00C71F4C"/>
    <w:rsid w:val="00C73E03"/>
    <w:rsid w:val="00C75D51"/>
    <w:rsid w:val="00C77B29"/>
    <w:rsid w:val="00C8209F"/>
    <w:rsid w:val="00C820F4"/>
    <w:rsid w:val="00C8718B"/>
    <w:rsid w:val="00C872E4"/>
    <w:rsid w:val="00C878D9"/>
    <w:rsid w:val="00C90311"/>
    <w:rsid w:val="00C9033C"/>
    <w:rsid w:val="00C916B3"/>
    <w:rsid w:val="00C91C26"/>
    <w:rsid w:val="00C92A7E"/>
    <w:rsid w:val="00CA0AB6"/>
    <w:rsid w:val="00CA0D8A"/>
    <w:rsid w:val="00CA1800"/>
    <w:rsid w:val="00CA18C8"/>
    <w:rsid w:val="00CA2BB2"/>
    <w:rsid w:val="00CA73D5"/>
    <w:rsid w:val="00CB1511"/>
    <w:rsid w:val="00CB5068"/>
    <w:rsid w:val="00CB7D2B"/>
    <w:rsid w:val="00CC1C87"/>
    <w:rsid w:val="00CC2D01"/>
    <w:rsid w:val="00CC3000"/>
    <w:rsid w:val="00CC3659"/>
    <w:rsid w:val="00CC4859"/>
    <w:rsid w:val="00CC7A35"/>
    <w:rsid w:val="00CC7DF0"/>
    <w:rsid w:val="00CD072A"/>
    <w:rsid w:val="00CD2335"/>
    <w:rsid w:val="00CD40B1"/>
    <w:rsid w:val="00CD4330"/>
    <w:rsid w:val="00CD4809"/>
    <w:rsid w:val="00CD6F1B"/>
    <w:rsid w:val="00CD7F73"/>
    <w:rsid w:val="00CE09BB"/>
    <w:rsid w:val="00CE1CCE"/>
    <w:rsid w:val="00CE26C5"/>
    <w:rsid w:val="00CE27C7"/>
    <w:rsid w:val="00CE36AF"/>
    <w:rsid w:val="00CE47F3"/>
    <w:rsid w:val="00CE54DD"/>
    <w:rsid w:val="00CF0033"/>
    <w:rsid w:val="00CF0DA5"/>
    <w:rsid w:val="00CF587F"/>
    <w:rsid w:val="00CF5D31"/>
    <w:rsid w:val="00CF5F3B"/>
    <w:rsid w:val="00CF67D3"/>
    <w:rsid w:val="00CF7733"/>
    <w:rsid w:val="00CF791A"/>
    <w:rsid w:val="00D00513"/>
    <w:rsid w:val="00D005C8"/>
    <w:rsid w:val="00D00D7D"/>
    <w:rsid w:val="00D030AE"/>
    <w:rsid w:val="00D05706"/>
    <w:rsid w:val="00D05899"/>
    <w:rsid w:val="00D059C5"/>
    <w:rsid w:val="00D10D64"/>
    <w:rsid w:val="00D139C8"/>
    <w:rsid w:val="00D17F81"/>
    <w:rsid w:val="00D2369B"/>
    <w:rsid w:val="00D2506F"/>
    <w:rsid w:val="00D2758C"/>
    <w:rsid w:val="00D275CA"/>
    <w:rsid w:val="00D2789B"/>
    <w:rsid w:val="00D339A0"/>
    <w:rsid w:val="00D345AB"/>
    <w:rsid w:val="00D361A7"/>
    <w:rsid w:val="00D41566"/>
    <w:rsid w:val="00D41D64"/>
    <w:rsid w:val="00D439A7"/>
    <w:rsid w:val="00D458EC"/>
    <w:rsid w:val="00D459E8"/>
    <w:rsid w:val="00D461F3"/>
    <w:rsid w:val="00D501B0"/>
    <w:rsid w:val="00D515BA"/>
    <w:rsid w:val="00D52582"/>
    <w:rsid w:val="00D56A0E"/>
    <w:rsid w:val="00D57AD3"/>
    <w:rsid w:val="00D61C15"/>
    <w:rsid w:val="00D62F25"/>
    <w:rsid w:val="00D635FE"/>
    <w:rsid w:val="00D66A7B"/>
    <w:rsid w:val="00D67DE4"/>
    <w:rsid w:val="00D729DE"/>
    <w:rsid w:val="00D75B6A"/>
    <w:rsid w:val="00D76386"/>
    <w:rsid w:val="00D778DF"/>
    <w:rsid w:val="00D81093"/>
    <w:rsid w:val="00D81930"/>
    <w:rsid w:val="00D81AEF"/>
    <w:rsid w:val="00D84BDA"/>
    <w:rsid w:val="00D84EA6"/>
    <w:rsid w:val="00D85EDA"/>
    <w:rsid w:val="00D86D56"/>
    <w:rsid w:val="00D86D9E"/>
    <w:rsid w:val="00D87013"/>
    <w:rsid w:val="00D876A8"/>
    <w:rsid w:val="00D8787A"/>
    <w:rsid w:val="00D87E19"/>
    <w:rsid w:val="00D87F26"/>
    <w:rsid w:val="00D9036E"/>
    <w:rsid w:val="00D913F0"/>
    <w:rsid w:val="00D91503"/>
    <w:rsid w:val="00D93063"/>
    <w:rsid w:val="00D933B0"/>
    <w:rsid w:val="00D94792"/>
    <w:rsid w:val="00D951FC"/>
    <w:rsid w:val="00D977E8"/>
    <w:rsid w:val="00D97B16"/>
    <w:rsid w:val="00DA119B"/>
    <w:rsid w:val="00DA29BD"/>
    <w:rsid w:val="00DA3273"/>
    <w:rsid w:val="00DA34EC"/>
    <w:rsid w:val="00DB17E4"/>
    <w:rsid w:val="00DB1C89"/>
    <w:rsid w:val="00DB26BA"/>
    <w:rsid w:val="00DB3763"/>
    <w:rsid w:val="00DB3934"/>
    <w:rsid w:val="00DB4029"/>
    <w:rsid w:val="00DB5395"/>
    <w:rsid w:val="00DB5910"/>
    <w:rsid w:val="00DB5A84"/>
    <w:rsid w:val="00DB5F4D"/>
    <w:rsid w:val="00DB66F2"/>
    <w:rsid w:val="00DB6DA5"/>
    <w:rsid w:val="00DC076B"/>
    <w:rsid w:val="00DC186F"/>
    <w:rsid w:val="00DC252F"/>
    <w:rsid w:val="00DC3A9E"/>
    <w:rsid w:val="00DC5633"/>
    <w:rsid w:val="00DC6050"/>
    <w:rsid w:val="00DC6445"/>
    <w:rsid w:val="00DC6871"/>
    <w:rsid w:val="00DD17F1"/>
    <w:rsid w:val="00DD35E1"/>
    <w:rsid w:val="00DD3B97"/>
    <w:rsid w:val="00DD43EA"/>
    <w:rsid w:val="00DE0953"/>
    <w:rsid w:val="00DE296A"/>
    <w:rsid w:val="00DE483E"/>
    <w:rsid w:val="00DE627F"/>
    <w:rsid w:val="00DE6470"/>
    <w:rsid w:val="00DE6F44"/>
    <w:rsid w:val="00DF188F"/>
    <w:rsid w:val="00DF1B58"/>
    <w:rsid w:val="00DF5A48"/>
    <w:rsid w:val="00E009DA"/>
    <w:rsid w:val="00E01518"/>
    <w:rsid w:val="00E037D9"/>
    <w:rsid w:val="00E04927"/>
    <w:rsid w:val="00E05DBF"/>
    <w:rsid w:val="00E11A48"/>
    <w:rsid w:val="00E11ED5"/>
    <w:rsid w:val="00E130EB"/>
    <w:rsid w:val="00E162CD"/>
    <w:rsid w:val="00E17FA5"/>
    <w:rsid w:val="00E21033"/>
    <w:rsid w:val="00E21BFE"/>
    <w:rsid w:val="00E21C88"/>
    <w:rsid w:val="00E223AC"/>
    <w:rsid w:val="00E26930"/>
    <w:rsid w:val="00E27257"/>
    <w:rsid w:val="00E27F4F"/>
    <w:rsid w:val="00E31097"/>
    <w:rsid w:val="00E33C6D"/>
    <w:rsid w:val="00E42726"/>
    <w:rsid w:val="00E42BEA"/>
    <w:rsid w:val="00E4499C"/>
    <w:rsid w:val="00E449D0"/>
    <w:rsid w:val="00E44A34"/>
    <w:rsid w:val="00E4506A"/>
    <w:rsid w:val="00E50957"/>
    <w:rsid w:val="00E53F99"/>
    <w:rsid w:val="00E53FD1"/>
    <w:rsid w:val="00E54679"/>
    <w:rsid w:val="00E56142"/>
    <w:rsid w:val="00E56510"/>
    <w:rsid w:val="00E62EA8"/>
    <w:rsid w:val="00E65D4D"/>
    <w:rsid w:val="00E67A6E"/>
    <w:rsid w:val="00E70096"/>
    <w:rsid w:val="00E71B43"/>
    <w:rsid w:val="00E735C5"/>
    <w:rsid w:val="00E73B3A"/>
    <w:rsid w:val="00E74CAA"/>
    <w:rsid w:val="00E753CD"/>
    <w:rsid w:val="00E766A3"/>
    <w:rsid w:val="00E77113"/>
    <w:rsid w:val="00E81612"/>
    <w:rsid w:val="00E82BD7"/>
    <w:rsid w:val="00E82C21"/>
    <w:rsid w:val="00E859E3"/>
    <w:rsid w:val="00E87D18"/>
    <w:rsid w:val="00E87D62"/>
    <w:rsid w:val="00E90082"/>
    <w:rsid w:val="00E934A6"/>
    <w:rsid w:val="00E95499"/>
    <w:rsid w:val="00E96375"/>
    <w:rsid w:val="00E97333"/>
    <w:rsid w:val="00EA12A5"/>
    <w:rsid w:val="00EA486E"/>
    <w:rsid w:val="00EA4FA3"/>
    <w:rsid w:val="00EA73E1"/>
    <w:rsid w:val="00EB001B"/>
    <w:rsid w:val="00EB2C6D"/>
    <w:rsid w:val="00EB3082"/>
    <w:rsid w:val="00EB41CB"/>
    <w:rsid w:val="00EB6C33"/>
    <w:rsid w:val="00EB716D"/>
    <w:rsid w:val="00EC0B74"/>
    <w:rsid w:val="00EC6F62"/>
    <w:rsid w:val="00ED2EA2"/>
    <w:rsid w:val="00ED6019"/>
    <w:rsid w:val="00ED7830"/>
    <w:rsid w:val="00EE3909"/>
    <w:rsid w:val="00EE45D9"/>
    <w:rsid w:val="00EF30FF"/>
    <w:rsid w:val="00EF4205"/>
    <w:rsid w:val="00EF5939"/>
    <w:rsid w:val="00F01714"/>
    <w:rsid w:val="00F0258F"/>
    <w:rsid w:val="00F02D06"/>
    <w:rsid w:val="00F040BF"/>
    <w:rsid w:val="00F04737"/>
    <w:rsid w:val="00F056E5"/>
    <w:rsid w:val="00F06FDD"/>
    <w:rsid w:val="00F10819"/>
    <w:rsid w:val="00F10960"/>
    <w:rsid w:val="00F11219"/>
    <w:rsid w:val="00F1295D"/>
    <w:rsid w:val="00F13226"/>
    <w:rsid w:val="00F1387A"/>
    <w:rsid w:val="00F16F35"/>
    <w:rsid w:val="00F173DF"/>
    <w:rsid w:val="00F17559"/>
    <w:rsid w:val="00F2229D"/>
    <w:rsid w:val="00F23DFF"/>
    <w:rsid w:val="00F25ABB"/>
    <w:rsid w:val="00F26F62"/>
    <w:rsid w:val="00F27963"/>
    <w:rsid w:val="00F30103"/>
    <w:rsid w:val="00F30446"/>
    <w:rsid w:val="00F34658"/>
    <w:rsid w:val="00F35D45"/>
    <w:rsid w:val="00F36107"/>
    <w:rsid w:val="00F365CA"/>
    <w:rsid w:val="00F36B86"/>
    <w:rsid w:val="00F371D3"/>
    <w:rsid w:val="00F40237"/>
    <w:rsid w:val="00F4135D"/>
    <w:rsid w:val="00F41C8E"/>
    <w:rsid w:val="00F41F1B"/>
    <w:rsid w:val="00F427F6"/>
    <w:rsid w:val="00F46BD9"/>
    <w:rsid w:val="00F5520A"/>
    <w:rsid w:val="00F558CE"/>
    <w:rsid w:val="00F60BE0"/>
    <w:rsid w:val="00F6280E"/>
    <w:rsid w:val="00F66B70"/>
    <w:rsid w:val="00F66CB0"/>
    <w:rsid w:val="00F67840"/>
    <w:rsid w:val="00F67BE2"/>
    <w:rsid w:val="00F7050A"/>
    <w:rsid w:val="00F73CCC"/>
    <w:rsid w:val="00F74800"/>
    <w:rsid w:val="00F751E2"/>
    <w:rsid w:val="00F75533"/>
    <w:rsid w:val="00F7591D"/>
    <w:rsid w:val="00F8036D"/>
    <w:rsid w:val="00F809DC"/>
    <w:rsid w:val="00F84CD3"/>
    <w:rsid w:val="00F8530B"/>
    <w:rsid w:val="00F86EB0"/>
    <w:rsid w:val="00F8707C"/>
    <w:rsid w:val="00F92D20"/>
    <w:rsid w:val="00F96826"/>
    <w:rsid w:val="00FA1457"/>
    <w:rsid w:val="00FA154B"/>
    <w:rsid w:val="00FA3811"/>
    <w:rsid w:val="00FA3AC0"/>
    <w:rsid w:val="00FA3B9F"/>
    <w:rsid w:val="00FA3F06"/>
    <w:rsid w:val="00FA4A26"/>
    <w:rsid w:val="00FA7084"/>
    <w:rsid w:val="00FA7BEF"/>
    <w:rsid w:val="00FB1105"/>
    <w:rsid w:val="00FB1929"/>
    <w:rsid w:val="00FB5FD9"/>
    <w:rsid w:val="00FB6713"/>
    <w:rsid w:val="00FC57BB"/>
    <w:rsid w:val="00FD1398"/>
    <w:rsid w:val="00FD1599"/>
    <w:rsid w:val="00FD33AB"/>
    <w:rsid w:val="00FD3BA4"/>
    <w:rsid w:val="00FD4724"/>
    <w:rsid w:val="00FD4A68"/>
    <w:rsid w:val="00FD68A4"/>
    <w:rsid w:val="00FD68ED"/>
    <w:rsid w:val="00FD7E00"/>
    <w:rsid w:val="00FD7EF9"/>
    <w:rsid w:val="00FE2824"/>
    <w:rsid w:val="00FE2F0E"/>
    <w:rsid w:val="00FE53F2"/>
    <w:rsid w:val="00FE661F"/>
    <w:rsid w:val="00FF0400"/>
    <w:rsid w:val="00FF31B0"/>
    <w:rsid w:val="00FF3D6B"/>
    <w:rsid w:val="00FF448E"/>
    <w:rsid w:val="00FF4D4F"/>
    <w:rsid w:val="00FF5407"/>
    <w:rsid w:val="00FF67C5"/>
    <w:rsid w:val="00FF71C0"/>
    <w:rsid w:val="00FF7249"/>
    <w:rsid w:val="076DA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49F2F16C"/>
  <w15:docId w15:val="{1E899AEA-7D90-4F6F-817F-F903AD25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E1A74"/>
    <w:pPr>
      <w:spacing w:before="60" w:after="60" w:line="276" w:lineRule="auto"/>
    </w:pPr>
    <w:rPr>
      <w:sz w:val="22"/>
      <w:szCs w:val="22"/>
      <w:lang w:val="fr-CA"/>
    </w:rPr>
  </w:style>
  <w:style w:type="paragraph" w:styleId="Titre1">
    <w:name w:val="heading 1"/>
    <w:basedOn w:val="Normal"/>
    <w:next w:val="BodyTextL25"/>
    <w:link w:val="Titre1Car"/>
    <w:autoRedefine/>
    <w:uiPriority w:val="9"/>
    <w:unhideWhenUsed/>
    <w:qFormat/>
    <w:rsid w:val="00B33D47"/>
    <w:pPr>
      <w:keepNext/>
      <w:keepLines/>
      <w:numPr>
        <w:numId w:val="5"/>
      </w:numPr>
      <w:spacing w:before="240" w:after="120"/>
      <w:outlineLvl w:val="0"/>
    </w:pPr>
    <w:rPr>
      <w:b/>
      <w:bCs/>
      <w:sz w:val="26"/>
      <w:szCs w:val="28"/>
    </w:rPr>
  </w:style>
  <w:style w:type="paragraph" w:styleId="Titre2">
    <w:name w:val="heading 2"/>
    <w:basedOn w:val="Normal"/>
    <w:next w:val="BodyTextL25"/>
    <w:link w:val="Titre2Car"/>
    <w:autoRedefine/>
    <w:uiPriority w:val="9"/>
    <w:unhideWhenUsed/>
    <w:qFormat/>
    <w:rsid w:val="002215B0"/>
    <w:pPr>
      <w:keepNext/>
      <w:numPr>
        <w:ilvl w:val="1"/>
        <w:numId w:val="5"/>
      </w:numPr>
      <w:spacing w:before="120" w:after="120"/>
      <w:outlineLvl w:val="1"/>
    </w:pPr>
    <w:rPr>
      <w:rFonts w:eastAsia="Times New Roman"/>
      <w:b/>
      <w:bCs/>
      <w:sz w:val="26"/>
      <w:szCs w:val="26"/>
    </w:rPr>
  </w:style>
  <w:style w:type="paragraph" w:styleId="Titre3">
    <w:name w:val="heading 3"/>
    <w:basedOn w:val="Normal"/>
    <w:next w:val="Normal"/>
    <w:link w:val="Titre3Car"/>
    <w:unhideWhenUsed/>
    <w:qFormat/>
    <w:rsid w:val="00BE1A74"/>
    <w:pPr>
      <w:keepNext/>
      <w:spacing w:before="240" w:line="240" w:lineRule="auto"/>
      <w:outlineLvl w:val="2"/>
    </w:pPr>
    <w:rPr>
      <w:rFonts w:eastAsia="Times New Roman"/>
      <w:b/>
      <w:bCs/>
      <w:sz w:val="24"/>
      <w:szCs w:val="26"/>
    </w:rPr>
  </w:style>
  <w:style w:type="paragraph" w:styleId="Titre4">
    <w:name w:val="heading 4"/>
    <w:basedOn w:val="BodyTextL25"/>
    <w:next w:val="BodyTextL25"/>
    <w:link w:val="Titre4Car"/>
    <w:unhideWhenUsed/>
    <w:qFormat/>
    <w:rsid w:val="00075EA9"/>
    <w:pPr>
      <w:keepNext/>
      <w:ind w:left="720"/>
      <w:outlineLvl w:val="3"/>
    </w:pPr>
    <w:rPr>
      <w:rFonts w:eastAsia="Times New Roman"/>
      <w:bCs/>
      <w:szCs w:val="28"/>
    </w:rPr>
  </w:style>
  <w:style w:type="paragraph" w:styleId="Titre5">
    <w:name w:val="heading 5"/>
    <w:basedOn w:val="Normal"/>
    <w:next w:val="Normal"/>
    <w:link w:val="Titre5Car"/>
    <w:semiHidden/>
    <w:unhideWhenUsed/>
    <w:qFormat/>
    <w:rsid w:val="00231DCA"/>
    <w:pPr>
      <w:spacing w:before="240" w:line="240" w:lineRule="auto"/>
      <w:outlineLvl w:val="4"/>
    </w:pPr>
    <w:rPr>
      <w:rFonts w:eastAsia="Times New Roman"/>
      <w:b/>
      <w:bCs/>
      <w:i/>
      <w:iCs/>
      <w:sz w:val="26"/>
      <w:szCs w:val="26"/>
    </w:rPr>
  </w:style>
  <w:style w:type="paragraph" w:styleId="Titre6">
    <w:name w:val="heading 6"/>
    <w:basedOn w:val="Normal"/>
    <w:next w:val="Normal"/>
    <w:link w:val="Titre6Car"/>
    <w:semiHidden/>
    <w:unhideWhenUsed/>
    <w:qFormat/>
    <w:rsid w:val="00231DCA"/>
    <w:pPr>
      <w:spacing w:before="240" w:line="240" w:lineRule="auto"/>
      <w:outlineLvl w:val="5"/>
    </w:pPr>
    <w:rPr>
      <w:rFonts w:eastAsia="Times New Roman"/>
      <w:b/>
      <w:bCs/>
    </w:rPr>
  </w:style>
  <w:style w:type="paragraph" w:styleId="Titre7">
    <w:name w:val="heading 7"/>
    <w:basedOn w:val="Normal"/>
    <w:next w:val="Normal"/>
    <w:link w:val="Titre7Car"/>
    <w:semiHidden/>
    <w:unhideWhenUsed/>
    <w:qFormat/>
    <w:rsid w:val="00231DCA"/>
    <w:pPr>
      <w:spacing w:before="240" w:line="240" w:lineRule="auto"/>
      <w:outlineLvl w:val="6"/>
    </w:pPr>
    <w:rPr>
      <w:rFonts w:eastAsia="Times New Roman"/>
      <w:sz w:val="20"/>
      <w:szCs w:val="24"/>
    </w:rPr>
  </w:style>
  <w:style w:type="paragraph" w:styleId="Titre8">
    <w:name w:val="heading 8"/>
    <w:basedOn w:val="Normal"/>
    <w:next w:val="Normal"/>
    <w:link w:val="Titre8Car"/>
    <w:semiHidden/>
    <w:unhideWhenUsed/>
    <w:qFormat/>
    <w:rsid w:val="00231DCA"/>
    <w:pPr>
      <w:spacing w:before="240" w:line="240" w:lineRule="auto"/>
      <w:outlineLvl w:val="7"/>
    </w:pPr>
    <w:rPr>
      <w:rFonts w:eastAsia="Times New Roman"/>
      <w:i/>
      <w:iCs/>
      <w:sz w:val="20"/>
      <w:szCs w:val="24"/>
    </w:rPr>
  </w:style>
  <w:style w:type="paragraph" w:styleId="Titre9">
    <w:name w:val="heading 9"/>
    <w:basedOn w:val="Normal"/>
    <w:next w:val="Normal"/>
    <w:link w:val="Titre9Car"/>
    <w:semiHidden/>
    <w:unhideWhenUsed/>
    <w:qFormat/>
    <w:rsid w:val="00231DCA"/>
    <w:pPr>
      <w:spacing w:before="240" w:line="240" w:lineRule="auto"/>
      <w:outlineLvl w:val="8"/>
    </w:pPr>
    <w:rPr>
      <w:rFonts w:eastAsia="Times New Roman"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0C6425"/>
    <w:rPr>
      <w:b/>
      <w:bCs/>
      <w:sz w:val="26"/>
      <w:szCs w:val="28"/>
    </w:rPr>
  </w:style>
  <w:style w:type="character" w:customStyle="1" w:styleId="Titre2Car">
    <w:name w:val="Titre 2 Car"/>
    <w:link w:val="Titre2"/>
    <w:uiPriority w:val="9"/>
    <w:rsid w:val="002215B0"/>
    <w:rPr>
      <w:rFonts w:eastAsia="Times New Roman"/>
      <w:b/>
      <w:bCs/>
      <w:sz w:val="26"/>
      <w:szCs w:val="26"/>
      <w:lang w:val="fr-CA"/>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tte">
    <w:name w:val="header"/>
    <w:basedOn w:val="Normal"/>
    <w:link w:val="En-tteCar"/>
    <w:unhideWhenUsed/>
    <w:rsid w:val="008402F2"/>
    <w:pPr>
      <w:tabs>
        <w:tab w:val="center" w:pos="4680"/>
        <w:tab w:val="right" w:pos="9360"/>
      </w:tabs>
    </w:pPr>
  </w:style>
  <w:style w:type="character" w:customStyle="1" w:styleId="En-tteCar">
    <w:name w:val="En-tête Car"/>
    <w:basedOn w:val="Policepardfaut"/>
    <w:link w:val="En-tte"/>
    <w:rsid w:val="008402F2"/>
    <w:rPr>
      <w:sz w:val="22"/>
      <w:szCs w:val="22"/>
    </w:rPr>
  </w:style>
  <w:style w:type="paragraph" w:styleId="Pieddepage">
    <w:name w:val="footer"/>
    <w:basedOn w:val="Normal"/>
    <w:link w:val="Pieddepage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depageCar">
    <w:name w:val="Pied de page Car"/>
    <w:link w:val="Pieddepage"/>
    <w:uiPriority w:val="99"/>
    <w:rsid w:val="00E859E3"/>
    <w:rPr>
      <w:sz w:val="16"/>
      <w:szCs w:val="22"/>
    </w:rPr>
  </w:style>
  <w:style w:type="paragraph" w:styleId="Textedebulles">
    <w:name w:val="Balloon Text"/>
    <w:basedOn w:val="Normal"/>
    <w:link w:val="TextedebullesCar"/>
    <w:uiPriority w:val="99"/>
    <w:semiHidden/>
    <w:unhideWhenUsed/>
    <w:rsid w:val="0090659A"/>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Grilledutableau">
    <w:name w:val="Table Grid"/>
    <w:basedOn w:val="Tableau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Corpsdetexte"/>
    <w:next w:val="BodyTextL25"/>
    <w:qFormat/>
    <w:rsid w:val="00BE1A74"/>
    <w:pPr>
      <w:spacing w:before="0" w:after="0"/>
    </w:pPr>
    <w:rPr>
      <w:i/>
      <w:color w:val="FFFFFF" w:themeColor="background1"/>
    </w:rPr>
  </w:style>
  <w:style w:type="paragraph" w:customStyle="1" w:styleId="SubStepAlpha">
    <w:name w:val="SubStep Alpha"/>
    <w:basedOn w:val="BodyTextL25"/>
    <w:qFormat/>
    <w:rsid w:val="00B33D4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rsid w:val="00AB758A"/>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B33D47"/>
    <w:pPr>
      <w:numPr>
        <w:ilvl w:val="4"/>
        <w:numId w:val="5"/>
      </w:numPr>
    </w:pPr>
  </w:style>
  <w:style w:type="table" w:customStyle="1" w:styleId="LightList-Accent11">
    <w:name w:val="Light List - Accent 11"/>
    <w:basedOn w:val="Tableau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ucuneliste"/>
    <w:uiPriority w:val="99"/>
    <w:rsid w:val="00457934"/>
    <w:pPr>
      <w:numPr>
        <w:numId w:val="1"/>
      </w:numPr>
    </w:pPr>
  </w:style>
  <w:style w:type="numbering" w:customStyle="1" w:styleId="LabList">
    <w:name w:val="Lab List"/>
    <w:basedOn w:val="Aucuneliste"/>
    <w:uiPriority w:val="99"/>
    <w:rsid w:val="00B33D47"/>
    <w:pPr>
      <w:numPr>
        <w:numId w:val="5"/>
      </w:numPr>
    </w:pPr>
  </w:style>
  <w:style w:type="paragraph" w:customStyle="1" w:styleId="CMDOutput">
    <w:name w:val="CMD Output"/>
    <w:basedOn w:val="BodyTextL25"/>
    <w:qFormat/>
    <w:rsid w:val="0010436E"/>
    <w:pPr>
      <w:spacing w:before="60" w:after="6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semiHidden/>
    <w:unhideWhenUsed/>
    <w:rsid w:val="000B2344"/>
    <w:rPr>
      <w:sz w:val="16"/>
      <w:szCs w:val="16"/>
    </w:rPr>
  </w:style>
  <w:style w:type="paragraph" w:styleId="Commentaire">
    <w:name w:val="annotation text"/>
    <w:basedOn w:val="Normal"/>
    <w:link w:val="CommentaireCar"/>
    <w:semiHidden/>
    <w:unhideWhenUsed/>
    <w:rsid w:val="000B2344"/>
    <w:rPr>
      <w:sz w:val="20"/>
      <w:szCs w:val="20"/>
    </w:rPr>
  </w:style>
  <w:style w:type="character" w:customStyle="1" w:styleId="CommentaireCar">
    <w:name w:val="Commentaire Car"/>
    <w:basedOn w:val="Policepardfaut"/>
    <w:link w:val="Commentaire"/>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ucuneliste"/>
    <w:uiPriority w:val="99"/>
    <w:rsid w:val="00596998"/>
    <w:pPr>
      <w:numPr>
        <w:numId w:val="3"/>
      </w:numPr>
    </w:pPr>
  </w:style>
  <w:style w:type="character" w:customStyle="1" w:styleId="Titre4Car">
    <w:name w:val="Titre 4 Car"/>
    <w:basedOn w:val="Policepardfaut"/>
    <w:link w:val="Titre4"/>
    <w:rsid w:val="00075EA9"/>
    <w:rPr>
      <w:rFonts w:eastAsia="Times New Roman"/>
      <w:bCs/>
      <w:szCs w:val="28"/>
    </w:rPr>
  </w:style>
  <w:style w:type="character" w:customStyle="1" w:styleId="Titre5Car">
    <w:name w:val="Titre 5 Car"/>
    <w:basedOn w:val="Policepardfaut"/>
    <w:link w:val="Titre5"/>
    <w:semiHidden/>
    <w:rsid w:val="00BF76BE"/>
    <w:rPr>
      <w:rFonts w:eastAsia="Times New Roman"/>
      <w:b/>
      <w:bCs/>
      <w:i/>
      <w:iCs/>
      <w:sz w:val="26"/>
      <w:szCs w:val="26"/>
    </w:rPr>
  </w:style>
  <w:style w:type="character" w:customStyle="1" w:styleId="Titre6Car">
    <w:name w:val="Titre 6 Car"/>
    <w:basedOn w:val="Policepardfaut"/>
    <w:link w:val="Titre6"/>
    <w:semiHidden/>
    <w:rsid w:val="00BF76BE"/>
    <w:rPr>
      <w:rFonts w:eastAsia="Times New Roman"/>
      <w:b/>
      <w:bCs/>
      <w:sz w:val="22"/>
      <w:szCs w:val="22"/>
    </w:rPr>
  </w:style>
  <w:style w:type="character" w:customStyle="1" w:styleId="Titre7Car">
    <w:name w:val="Titre 7 Car"/>
    <w:basedOn w:val="Policepardfaut"/>
    <w:link w:val="Titre7"/>
    <w:semiHidden/>
    <w:rsid w:val="00BF76BE"/>
    <w:rPr>
      <w:rFonts w:eastAsia="Times New Roman"/>
      <w:szCs w:val="24"/>
    </w:rPr>
  </w:style>
  <w:style w:type="character" w:customStyle="1" w:styleId="Titre8Car">
    <w:name w:val="Titre 8 Car"/>
    <w:basedOn w:val="Policepardfaut"/>
    <w:link w:val="Titre8"/>
    <w:semiHidden/>
    <w:rsid w:val="00BF76BE"/>
    <w:rPr>
      <w:rFonts w:eastAsia="Times New Roman"/>
      <w:i/>
      <w:iCs/>
      <w:szCs w:val="24"/>
    </w:rPr>
  </w:style>
  <w:style w:type="character" w:customStyle="1" w:styleId="Titre9Car">
    <w:name w:val="Titre 9 Car"/>
    <w:basedOn w:val="Policepardfaut"/>
    <w:link w:val="Titre9"/>
    <w:semiHidden/>
    <w:rsid w:val="00BF76BE"/>
    <w:rPr>
      <w:rFonts w:eastAsia="Times New Roman" w:cs="Arial"/>
      <w:sz w:val="22"/>
      <w:szCs w:val="22"/>
    </w:rPr>
  </w:style>
  <w:style w:type="character" w:customStyle="1" w:styleId="Titre3Car">
    <w:name w:val="Titre 3 Car"/>
    <w:link w:val="Titre3"/>
    <w:rsid w:val="000C6425"/>
    <w:rPr>
      <w:rFonts w:eastAsia="Times New Roman"/>
      <w:b/>
      <w:bCs/>
      <w:sz w:val="24"/>
      <w:szCs w:val="26"/>
    </w:rPr>
  </w:style>
  <w:style w:type="paragraph" w:styleId="Notedefin">
    <w:name w:val="endnote text"/>
    <w:basedOn w:val="Normal"/>
    <w:link w:val="NotedefinCar"/>
    <w:semiHidden/>
    <w:rsid w:val="00231DCA"/>
    <w:pPr>
      <w:spacing w:before="0" w:after="0" w:line="240" w:lineRule="auto"/>
    </w:pPr>
    <w:rPr>
      <w:rFonts w:eastAsia="Times New Roman"/>
      <w:sz w:val="20"/>
      <w:szCs w:val="20"/>
    </w:rPr>
  </w:style>
  <w:style w:type="character" w:customStyle="1" w:styleId="NotedefinCar">
    <w:name w:val="Note de fin Car"/>
    <w:basedOn w:val="Policepardfaut"/>
    <w:link w:val="Notedefin"/>
    <w:semiHidden/>
    <w:rsid w:val="00231DCA"/>
    <w:rPr>
      <w:rFonts w:eastAsia="Times New Roman"/>
    </w:rPr>
  </w:style>
  <w:style w:type="paragraph" w:styleId="Notedebasdepage">
    <w:name w:val="footnote text"/>
    <w:basedOn w:val="Normal"/>
    <w:link w:val="NotedebasdepageCar"/>
    <w:semiHidden/>
    <w:rsid w:val="00231DCA"/>
    <w:pPr>
      <w:spacing w:before="0" w:after="0" w:line="240" w:lineRule="auto"/>
    </w:pPr>
    <w:rPr>
      <w:rFonts w:eastAsia="Times New Roman"/>
      <w:sz w:val="20"/>
      <w:szCs w:val="20"/>
    </w:rPr>
  </w:style>
  <w:style w:type="character" w:customStyle="1" w:styleId="NotedebasdepageCar">
    <w:name w:val="Note de bas de page Car"/>
    <w:basedOn w:val="Policepardfaut"/>
    <w:link w:val="Notedebasdepage"/>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itreindex">
    <w:name w:val="index heading"/>
    <w:basedOn w:val="Normal"/>
    <w:next w:val="Index1"/>
    <w:semiHidden/>
    <w:rsid w:val="00231DCA"/>
    <w:pPr>
      <w:spacing w:before="0" w:after="0" w:line="240" w:lineRule="auto"/>
    </w:pPr>
    <w:rPr>
      <w:rFonts w:eastAsia="Times New Roman" w:cs="Arial"/>
      <w:b/>
      <w:bCs/>
      <w:sz w:val="20"/>
      <w:szCs w:val="24"/>
    </w:rPr>
  </w:style>
  <w:style w:type="paragraph" w:styleId="Textedemacro">
    <w:name w:val="macro"/>
    <w:link w:val="Textede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edemacroCar">
    <w:name w:val="Texte de macro Car"/>
    <w:basedOn w:val="Policepardfaut"/>
    <w:link w:val="Textedemacro"/>
    <w:semiHidden/>
    <w:rsid w:val="00231DCA"/>
    <w:rPr>
      <w:rFonts w:ascii="Courier New" w:eastAsia="Times New Roman" w:hAnsi="Courier New" w:cs="Courier New"/>
      <w:lang w:val="en-US" w:eastAsia="en-US" w:bidi="ar-SA"/>
    </w:rPr>
  </w:style>
  <w:style w:type="paragraph" w:styleId="Tabledesrfrencesjuridiqu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desillustration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itreTR">
    <w:name w:val="toa heading"/>
    <w:basedOn w:val="Normal"/>
    <w:next w:val="Normal"/>
    <w:semiHidden/>
    <w:rsid w:val="00231DCA"/>
    <w:pPr>
      <w:spacing w:before="120" w:after="0" w:line="240" w:lineRule="auto"/>
    </w:pPr>
    <w:rPr>
      <w:rFonts w:eastAsia="Times New Roman" w:cs="Arial"/>
      <w:b/>
      <w:bCs/>
      <w:sz w:val="20"/>
      <w:szCs w:val="24"/>
    </w:rPr>
  </w:style>
  <w:style w:type="paragraph" w:styleId="TM1">
    <w:name w:val="toc 1"/>
    <w:basedOn w:val="Normal"/>
    <w:next w:val="Normal"/>
    <w:autoRedefine/>
    <w:semiHidden/>
    <w:rsid w:val="00231DCA"/>
    <w:pPr>
      <w:spacing w:before="0" w:after="0" w:line="240" w:lineRule="auto"/>
    </w:pPr>
    <w:rPr>
      <w:rFonts w:eastAsia="Times New Roman"/>
      <w:sz w:val="20"/>
      <w:szCs w:val="24"/>
    </w:rPr>
  </w:style>
  <w:style w:type="paragraph" w:styleId="TM2">
    <w:name w:val="toc 2"/>
    <w:basedOn w:val="Normal"/>
    <w:next w:val="Normal"/>
    <w:autoRedefine/>
    <w:semiHidden/>
    <w:rsid w:val="00231DCA"/>
    <w:pPr>
      <w:spacing w:before="0" w:after="0" w:line="240" w:lineRule="auto"/>
      <w:ind w:left="240"/>
    </w:pPr>
    <w:rPr>
      <w:rFonts w:eastAsia="Times New Roman"/>
      <w:sz w:val="20"/>
      <w:szCs w:val="24"/>
    </w:rPr>
  </w:style>
  <w:style w:type="paragraph" w:styleId="TM3">
    <w:name w:val="toc 3"/>
    <w:basedOn w:val="Normal"/>
    <w:next w:val="Normal"/>
    <w:autoRedefine/>
    <w:semiHidden/>
    <w:rsid w:val="00231DCA"/>
    <w:pPr>
      <w:spacing w:before="0" w:after="0" w:line="240" w:lineRule="auto"/>
      <w:ind w:left="480"/>
    </w:pPr>
    <w:rPr>
      <w:rFonts w:eastAsia="Times New Roman"/>
      <w:sz w:val="20"/>
      <w:szCs w:val="24"/>
    </w:rPr>
  </w:style>
  <w:style w:type="paragraph" w:styleId="TM4">
    <w:name w:val="toc 4"/>
    <w:basedOn w:val="Normal"/>
    <w:next w:val="Normal"/>
    <w:autoRedefine/>
    <w:semiHidden/>
    <w:rsid w:val="00231DCA"/>
    <w:pPr>
      <w:spacing w:before="0" w:after="0" w:line="240" w:lineRule="auto"/>
      <w:ind w:left="720"/>
    </w:pPr>
    <w:rPr>
      <w:rFonts w:eastAsia="Times New Roman"/>
      <w:sz w:val="20"/>
      <w:szCs w:val="24"/>
    </w:rPr>
  </w:style>
  <w:style w:type="paragraph" w:styleId="TM5">
    <w:name w:val="toc 5"/>
    <w:basedOn w:val="Normal"/>
    <w:next w:val="Normal"/>
    <w:autoRedefine/>
    <w:semiHidden/>
    <w:rsid w:val="00231DCA"/>
    <w:pPr>
      <w:spacing w:before="0" w:after="0" w:line="240" w:lineRule="auto"/>
      <w:ind w:left="960"/>
    </w:pPr>
    <w:rPr>
      <w:rFonts w:eastAsia="Times New Roman"/>
      <w:sz w:val="20"/>
      <w:szCs w:val="24"/>
    </w:rPr>
  </w:style>
  <w:style w:type="paragraph" w:styleId="TM6">
    <w:name w:val="toc 6"/>
    <w:basedOn w:val="Normal"/>
    <w:next w:val="Normal"/>
    <w:autoRedefine/>
    <w:semiHidden/>
    <w:rsid w:val="00231DCA"/>
    <w:pPr>
      <w:spacing w:before="0" w:after="0" w:line="240" w:lineRule="auto"/>
      <w:ind w:left="1200"/>
    </w:pPr>
    <w:rPr>
      <w:rFonts w:eastAsia="Times New Roman"/>
      <w:sz w:val="20"/>
      <w:szCs w:val="24"/>
    </w:rPr>
  </w:style>
  <w:style w:type="paragraph" w:styleId="TM7">
    <w:name w:val="toc 7"/>
    <w:basedOn w:val="Normal"/>
    <w:next w:val="Normal"/>
    <w:autoRedefine/>
    <w:semiHidden/>
    <w:rsid w:val="00231DCA"/>
    <w:pPr>
      <w:spacing w:before="0" w:after="0" w:line="240" w:lineRule="auto"/>
      <w:ind w:left="1440"/>
    </w:pPr>
    <w:rPr>
      <w:rFonts w:eastAsia="Times New Roman"/>
      <w:sz w:val="20"/>
      <w:szCs w:val="24"/>
    </w:rPr>
  </w:style>
  <w:style w:type="paragraph" w:styleId="TM8">
    <w:name w:val="toc 8"/>
    <w:basedOn w:val="Normal"/>
    <w:next w:val="Normal"/>
    <w:autoRedefine/>
    <w:semiHidden/>
    <w:rsid w:val="00231DCA"/>
    <w:pPr>
      <w:spacing w:before="0" w:after="0" w:line="240" w:lineRule="auto"/>
      <w:ind w:left="1680"/>
    </w:pPr>
    <w:rPr>
      <w:rFonts w:eastAsia="Times New Roman"/>
      <w:sz w:val="20"/>
      <w:szCs w:val="24"/>
    </w:rPr>
  </w:style>
  <w:style w:type="paragraph" w:styleId="TM9">
    <w:name w:val="toc 9"/>
    <w:basedOn w:val="Normal"/>
    <w:next w:val="Normal"/>
    <w:autoRedefine/>
    <w:semiHidden/>
    <w:rsid w:val="00231DCA"/>
    <w:pPr>
      <w:spacing w:before="0" w:after="0" w:line="240" w:lineRule="auto"/>
      <w:ind w:left="1920"/>
    </w:pPr>
    <w:rPr>
      <w:rFonts w:eastAsia="Times New Roman"/>
      <w:sz w:val="20"/>
      <w:szCs w:val="24"/>
    </w:rPr>
  </w:style>
  <w:style w:type="paragraph" w:styleId="Corpsdetexte">
    <w:name w:val="Body Text"/>
    <w:basedOn w:val="Normal"/>
    <w:link w:val="CorpsdetexteCar"/>
    <w:rsid w:val="00603503"/>
    <w:pPr>
      <w:spacing w:before="120" w:after="120" w:line="240" w:lineRule="auto"/>
    </w:pPr>
    <w:rPr>
      <w:rFonts w:eastAsia="Times New Roman"/>
      <w:sz w:val="20"/>
      <w:szCs w:val="24"/>
    </w:rPr>
  </w:style>
  <w:style w:type="character" w:customStyle="1" w:styleId="CorpsdetexteCar">
    <w:name w:val="Corps de texte Car"/>
    <w:link w:val="Corpsdetex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Corpsdetexte"/>
    <w:next w:val="BodyTextL25"/>
    <w:link w:val="BodyTextBoldChar"/>
    <w:qFormat/>
    <w:rsid w:val="00C73E03"/>
    <w:rPr>
      <w:b/>
    </w:rPr>
  </w:style>
  <w:style w:type="character" w:customStyle="1" w:styleId="CMDChar">
    <w:name w:val="CMD Char"/>
    <w:basedOn w:val="Policepardfaut"/>
    <w:link w:val="CMD"/>
    <w:rsid w:val="0010436E"/>
    <w:rPr>
      <w:rFonts w:ascii="Courier New" w:hAnsi="Courier New"/>
      <w:szCs w:val="22"/>
    </w:rPr>
  </w:style>
  <w:style w:type="paragraph" w:customStyle="1" w:styleId="PartHead">
    <w:name w:val="Part Head"/>
    <w:basedOn w:val="Normal"/>
    <w:next w:val="BodyTextL25"/>
    <w:qFormat/>
    <w:rsid w:val="005924BB"/>
    <w:pPr>
      <w:keepNext/>
      <w:numPr>
        <w:numId w:val="10"/>
      </w:numPr>
      <w:spacing w:before="240"/>
      <w:outlineLvl w:val="0"/>
    </w:pPr>
    <w:rPr>
      <w:b/>
      <w:sz w:val="28"/>
    </w:rPr>
  </w:style>
  <w:style w:type="character" w:customStyle="1" w:styleId="BodyTextBoldChar">
    <w:name w:val="Body Text Bold Char"/>
    <w:basedOn w:val="CorpsdetexteCar"/>
    <w:link w:val="BodyTextBold"/>
    <w:rsid w:val="00C73E03"/>
    <w:rPr>
      <w:rFonts w:eastAsia="Times New Roman" w:cs="Arial"/>
      <w:b/>
      <w:szCs w:val="24"/>
    </w:rPr>
  </w:style>
  <w:style w:type="paragraph" w:styleId="Titre">
    <w:name w:val="Title"/>
    <w:basedOn w:val="Normal"/>
    <w:next w:val="BodyTextL25"/>
    <w:link w:val="TitreCar"/>
    <w:qFormat/>
    <w:rsid w:val="0073604C"/>
    <w:pPr>
      <w:spacing w:before="0" w:after="0" w:line="240" w:lineRule="auto"/>
      <w:contextualSpacing/>
    </w:pPr>
    <w:rPr>
      <w:rFonts w:eastAsiaTheme="majorEastAsia" w:cstheme="majorBidi"/>
      <w:b/>
      <w:kern w:val="28"/>
      <w:sz w:val="32"/>
      <w:szCs w:val="56"/>
    </w:rPr>
  </w:style>
  <w:style w:type="character" w:customStyle="1" w:styleId="TitreCar">
    <w:name w:val="Titre Car"/>
    <w:basedOn w:val="Policepardfaut"/>
    <w:link w:val="Titre"/>
    <w:rsid w:val="0073604C"/>
    <w:rPr>
      <w:rFonts w:eastAsiaTheme="majorEastAsia" w:cstheme="majorBidi"/>
      <w:b/>
      <w:kern w:val="28"/>
      <w:sz w:val="32"/>
      <w:szCs w:val="56"/>
    </w:rPr>
  </w:style>
  <w:style w:type="table" w:customStyle="1" w:styleId="LabTableStyle1">
    <w:name w:val="Lab_Table_Style1"/>
    <w:basedOn w:val="Tableau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edelespacerserv">
    <w:name w:val="Placeholder Text"/>
    <w:basedOn w:val="Policepardfaut"/>
    <w:uiPriority w:val="99"/>
    <w:semiHidden/>
    <w:rsid w:val="00FA154B"/>
    <w:rPr>
      <w:color w:val="808080"/>
    </w:rPr>
  </w:style>
  <w:style w:type="paragraph" w:customStyle="1" w:styleId="TaskHead">
    <w:name w:val="Task Head"/>
    <w:basedOn w:val="PartHead"/>
    <w:next w:val="BodyTextL25"/>
    <w:rsid w:val="005924BB"/>
    <w:pPr>
      <w:numPr>
        <w:ilvl w:val="1"/>
      </w:numPr>
    </w:pPr>
    <w:rPr>
      <w:sz w:val="24"/>
    </w:rPr>
  </w:style>
  <w:style w:type="character" w:styleId="Lienhypertexte">
    <w:name w:val="Hyperlink"/>
    <w:basedOn w:val="Policepardfaut"/>
    <w:unhideWhenUsed/>
    <w:rsid w:val="00AB7D3E"/>
    <w:rPr>
      <w:color w:val="0000FF" w:themeColor="hyperlink"/>
      <w:u w:val="single"/>
    </w:rPr>
  </w:style>
  <w:style w:type="character" w:customStyle="1" w:styleId="Mentionnonrsolue1">
    <w:name w:val="Mention non résolue1"/>
    <w:basedOn w:val="Policepardfaut"/>
    <w:uiPriority w:val="99"/>
    <w:semiHidden/>
    <w:unhideWhenUsed/>
    <w:rsid w:val="00AB7D3E"/>
    <w:rPr>
      <w:color w:val="605E5C"/>
      <w:shd w:val="clear" w:color="auto" w:fill="E1DFDD"/>
    </w:rPr>
  </w:style>
  <w:style w:type="character" w:styleId="Appelnotedebasdep">
    <w:name w:val="footnote reference"/>
    <w:basedOn w:val="Policepardfaut"/>
    <w:uiPriority w:val="99"/>
    <w:semiHidden/>
    <w:unhideWhenUsed/>
    <w:rsid w:val="004C108B"/>
    <w:rPr>
      <w:vertAlign w:val="superscript"/>
    </w:rPr>
  </w:style>
  <w:style w:type="character" w:styleId="Numrodepage">
    <w:name w:val="page number"/>
    <w:basedOn w:val="Policepardfaut"/>
    <w:semiHidden/>
    <w:unhideWhenUsed/>
    <w:rsid w:val="006C0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20940">
      <w:bodyDiv w:val="1"/>
      <w:marLeft w:val="0"/>
      <w:marRight w:val="0"/>
      <w:marTop w:val="0"/>
      <w:marBottom w:val="0"/>
      <w:divBdr>
        <w:top w:val="none" w:sz="0" w:space="0" w:color="auto"/>
        <w:left w:val="none" w:sz="0" w:space="0" w:color="auto"/>
        <w:bottom w:val="none" w:sz="0" w:space="0" w:color="auto"/>
        <w:right w:val="none" w:sz="0" w:space="0" w:color="auto"/>
      </w:divBdr>
    </w:div>
    <w:div w:id="1341858886">
      <w:bodyDiv w:val="1"/>
      <w:marLeft w:val="0"/>
      <w:marRight w:val="0"/>
      <w:marTop w:val="0"/>
      <w:marBottom w:val="0"/>
      <w:divBdr>
        <w:top w:val="none" w:sz="0" w:space="0" w:color="auto"/>
        <w:left w:val="none" w:sz="0" w:space="0" w:color="auto"/>
        <w:bottom w:val="none" w:sz="0" w:space="0" w:color="auto"/>
        <w:right w:val="none" w:sz="0" w:space="0" w:color="auto"/>
      </w:divBdr>
    </w:div>
    <w:div w:id="1494448209">
      <w:bodyDiv w:val="1"/>
      <w:marLeft w:val="0"/>
      <w:marRight w:val="0"/>
      <w:marTop w:val="0"/>
      <w:marBottom w:val="0"/>
      <w:divBdr>
        <w:top w:val="none" w:sz="0" w:space="0" w:color="auto"/>
        <w:left w:val="none" w:sz="0" w:space="0" w:color="auto"/>
        <w:bottom w:val="none" w:sz="0" w:space="0" w:color="auto"/>
        <w:right w:val="none" w:sz="0" w:space="0" w:color="auto"/>
      </w:divBdr>
    </w:div>
    <w:div w:id="152485793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7079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9.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08902FA03D4C27A40EE65FF133EF42"/>
        <w:category>
          <w:name w:val="General"/>
          <w:gallery w:val="placeholder"/>
        </w:category>
        <w:types>
          <w:type w:val="bbPlcHdr"/>
        </w:types>
        <w:behaviors>
          <w:behavior w:val="content"/>
        </w:behaviors>
        <w:guid w:val="{C2CBC5BE-8CC2-4F87-918A-20D33B549517}"/>
      </w:docPartPr>
      <w:docPartBody>
        <w:p w:rsidR="00060E89" w:rsidRDefault="00E40E6B">
          <w:pPr>
            <w:pStyle w:val="2608902FA03D4C27A40EE65FF133EF42"/>
          </w:pPr>
          <w:r w:rsidRPr="00E97C7A">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40E6B"/>
    <w:rsid w:val="00060E89"/>
    <w:rsid w:val="002239F5"/>
    <w:rsid w:val="002C6174"/>
    <w:rsid w:val="002F178E"/>
    <w:rsid w:val="003B2C2D"/>
    <w:rsid w:val="00467A6B"/>
    <w:rsid w:val="00674E6D"/>
    <w:rsid w:val="00761E6E"/>
    <w:rsid w:val="008624A2"/>
    <w:rsid w:val="00976345"/>
    <w:rsid w:val="009B45CF"/>
    <w:rsid w:val="00A45F3B"/>
    <w:rsid w:val="00AB001F"/>
    <w:rsid w:val="00B8122A"/>
    <w:rsid w:val="00BE7269"/>
    <w:rsid w:val="00C2165A"/>
    <w:rsid w:val="00C652F0"/>
    <w:rsid w:val="00C77B82"/>
    <w:rsid w:val="00DA134C"/>
    <w:rsid w:val="00E165C7"/>
    <w:rsid w:val="00E40E6B"/>
    <w:rsid w:val="00ED3282"/>
    <w:rsid w:val="00F36676"/>
    <w:rsid w:val="00F4441E"/>
    <w:rsid w:val="00FF1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4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4441E"/>
    <w:rPr>
      <w:color w:val="808080"/>
    </w:rPr>
  </w:style>
  <w:style w:type="paragraph" w:customStyle="1" w:styleId="2608902FA03D4C27A40EE65FF133EF42">
    <w:name w:val="2608902FA03D4C27A40EE65FF133EF42"/>
    <w:rsid w:val="00F44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5901D3-C302-40E7-8369-C185C7E8D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10</Pages>
  <Words>2272</Words>
  <Characters>12497</Characters>
  <Application>Microsoft Office Word</Application>
  <DocSecurity>0</DocSecurity>
  <Lines>104</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Exercice 5 – L’invite de commande Windows (version Corrigé)</vt:lpstr>
      <vt:lpstr>Exercice 5 – L’invite de commande Windows (version Corrigé)</vt:lpstr>
    </vt:vector>
  </TitlesOfParts>
  <Company/>
  <LinksUpToDate>false</LinksUpToDate>
  <CharactersWithSpaces>14740</CharactersWithSpaces>
  <SharedDoc>false</SharedDoc>
  <HLinks>
    <vt:vector size="6" baseType="variant">
      <vt:variant>
        <vt:i4>3997736</vt:i4>
      </vt:variant>
      <vt:variant>
        <vt:i4>0</vt:i4>
      </vt:variant>
      <vt:variant>
        <vt:i4>0</vt:i4>
      </vt:variant>
      <vt:variant>
        <vt:i4>5</vt:i4>
      </vt:variant>
      <vt:variant>
        <vt:lpwstr>https://vcenterdfc.cegep-ste-foy.qc.ca/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7 – L’invite de commande Windows</dc:title>
  <dc:subject/>
  <dc:creator>clroy</dc:creator>
  <cp:keywords/>
  <dc:description/>
  <cp:lastModifiedBy>Jean-Pierre Duchesneau</cp:lastModifiedBy>
  <cp:revision>6</cp:revision>
  <cp:lastPrinted>2019-11-14T15:51:00Z</cp:lastPrinted>
  <dcterms:created xsi:type="dcterms:W3CDTF">2020-10-21T17:14:00Z</dcterms:created>
  <dcterms:modified xsi:type="dcterms:W3CDTF">2021-10-18T19:06:00Z</dcterms:modified>
</cp:coreProperties>
</file>